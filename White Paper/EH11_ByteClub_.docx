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675EE3" w:rsidR="00527338" w:rsidRDefault="00527338" w14:paraId="4EE7C0F3" w14:textId="77777777">
      <w:bookmarkStart w:name="_Hlk197155582" w:id="0"/>
      <w:bookmarkEnd w:id="0"/>
    </w:p>
    <w:p w:rsidRPr="00675EE3" w:rsidR="00A50E2A" w:rsidP="00527338" w:rsidRDefault="009C5438" w14:paraId="2BE21833" w14:textId="77777777">
      <w:pPr>
        <w:jc w:val="center"/>
      </w:pPr>
      <w:r w:rsidRPr="00675EE3">
        <w:rPr>
          <w:noProof/>
          <w:lang w:eastAsia="en-GB"/>
        </w:rPr>
        <w:drawing>
          <wp:inline distT="0" distB="0" distL="0" distR="0" wp14:anchorId="104AE1EC" wp14:editId="23C9D6FB">
            <wp:extent cx="3044825" cy="7588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4825" cy="758825"/>
                    </a:xfrm>
                    <a:prstGeom prst="rect">
                      <a:avLst/>
                    </a:prstGeom>
                    <a:noFill/>
                    <a:ln>
                      <a:noFill/>
                    </a:ln>
                  </pic:spPr>
                </pic:pic>
              </a:graphicData>
            </a:graphic>
          </wp:inline>
        </w:drawing>
      </w:r>
    </w:p>
    <w:p w:rsidRPr="00675EE3" w:rsidR="009627B3" w:rsidRDefault="009627B3" w14:paraId="1BC721EA" w14:textId="77777777"/>
    <w:tbl>
      <w:tblPr>
        <w:tblpPr w:leftFromText="180" w:rightFromText="180" w:vertAnchor="page" w:horzAnchor="margin" w:tblpXSpec="center" w:tblpY="5236"/>
        <w:tblW w:w="9472" w:type="dxa"/>
        <w:tblBorders>
          <w:top w:val="single" w:color="auto" w:sz="4" w:space="0"/>
          <w:left w:val="single" w:color="auto" w:sz="4" w:space="0"/>
          <w:bottom w:val="single" w:color="auto" w:sz="4" w:space="0"/>
          <w:right w:val="single" w:color="auto" w:sz="4" w:space="0"/>
        </w:tblBorders>
        <w:tblLook w:val="01E0" w:firstRow="1" w:lastRow="1" w:firstColumn="1" w:lastColumn="1" w:noHBand="0" w:noVBand="0"/>
      </w:tblPr>
      <w:tblGrid>
        <w:gridCol w:w="9472"/>
      </w:tblGrid>
      <w:tr w:rsidRPr="00675EE3" w:rsidR="0022030D" w:rsidTr="46581FD0" w14:paraId="53D0A2C9" w14:textId="77777777">
        <w:trPr>
          <w:cantSplit/>
          <w:trHeight w:val="4958"/>
        </w:trPr>
        <w:tc>
          <w:tcPr>
            <w:tcW w:w="9472" w:type="dxa"/>
            <w:shd w:val="clear" w:color="auto" w:fill="auto"/>
            <w:tcMar/>
            <w:vAlign w:val="center"/>
          </w:tcPr>
          <w:p w:rsidRPr="00675EE3" w:rsidR="0058538F" w:rsidP="0058538F" w:rsidRDefault="0058538F" w14:paraId="45B27D9F" w14:textId="77777777">
            <w:pPr>
              <w:jc w:val="center"/>
              <w:rPr>
                <w:b/>
                <w:sz w:val="56"/>
              </w:rPr>
            </w:pPr>
            <w:r w:rsidRPr="00675EE3">
              <w:rPr>
                <w:b/>
                <w:sz w:val="56"/>
              </w:rPr>
              <w:t>Abertay App Challenge</w:t>
            </w:r>
          </w:p>
          <w:p w:rsidRPr="00675EE3" w:rsidR="00A0755D" w:rsidP="00A0755D" w:rsidRDefault="00A0755D" w14:paraId="066C47CD" w14:textId="3D7244E2">
            <w:pPr>
              <w:ind w:left="-5"/>
            </w:pPr>
            <w:r w:rsidRPr="00675EE3">
              <w:t xml:space="preserve">Abertay App challenge </w:t>
            </w:r>
            <w:r w:rsidRPr="00675EE3" w:rsidR="006631D4">
              <w:t xml:space="preserve">is a </w:t>
            </w:r>
            <w:r w:rsidRPr="00675EE3">
              <w:t xml:space="preserve">website that allows students to attempt quizzes and coding challenges with the goal of increasing student confidence and engagement with learning. </w:t>
            </w:r>
          </w:p>
          <w:p w:rsidRPr="00675EE3" w:rsidR="00324F97" w:rsidP="0022030D" w:rsidRDefault="00324F97" w14:paraId="4A264F3B" w14:textId="77777777">
            <w:pPr>
              <w:spacing w:after="161"/>
              <w:ind w:right="207"/>
              <w:jc w:val="center"/>
              <w:rPr>
                <w:b/>
                <w:sz w:val="40"/>
              </w:rPr>
            </w:pPr>
            <w:r w:rsidRPr="00675EE3">
              <w:rPr>
                <w:b/>
                <w:sz w:val="40"/>
              </w:rPr>
              <w:t>EH11 – Byte Club</w:t>
            </w:r>
          </w:p>
          <w:p w:rsidRPr="00675EE3" w:rsidR="00324F97" w:rsidP="4474A2C7" w:rsidRDefault="00324F97" w14:paraId="1E7A0284" w14:textId="2D428163">
            <w:pPr>
              <w:spacing w:after="161"/>
              <w:ind w:right="207"/>
              <w:jc w:val="center"/>
              <w:rPr>
                <w:b/>
                <w:bCs/>
                <w:sz w:val="28"/>
                <w:szCs w:val="28"/>
              </w:rPr>
            </w:pPr>
            <w:r w:rsidRPr="00675EE3">
              <w:rPr>
                <w:b/>
                <w:bCs/>
                <w:sz w:val="28"/>
                <w:szCs w:val="28"/>
              </w:rPr>
              <w:t xml:space="preserve">Team Members – Snow </w:t>
            </w:r>
            <w:r w:rsidRPr="00675EE3" w:rsidR="0058538F">
              <w:rPr>
                <w:b/>
                <w:bCs/>
                <w:sz w:val="28"/>
                <w:szCs w:val="28"/>
              </w:rPr>
              <w:t>White, Julie</w:t>
            </w:r>
            <w:r w:rsidRPr="00675EE3">
              <w:rPr>
                <w:b/>
                <w:bCs/>
                <w:sz w:val="28"/>
                <w:szCs w:val="28"/>
              </w:rPr>
              <w:t xml:space="preserve"> </w:t>
            </w:r>
            <w:r w:rsidRPr="00675EE3" w:rsidR="0058538F">
              <w:rPr>
                <w:b/>
                <w:bCs/>
                <w:sz w:val="28"/>
                <w:szCs w:val="28"/>
              </w:rPr>
              <w:t>Whyte</w:t>
            </w:r>
            <w:r w:rsidRPr="00675EE3">
              <w:rPr>
                <w:b/>
                <w:bCs/>
                <w:sz w:val="28"/>
                <w:szCs w:val="28"/>
              </w:rPr>
              <w:t>,</w:t>
            </w:r>
            <w:r w:rsidRPr="00675EE3" w:rsidR="0058538F">
              <w:rPr>
                <w:b/>
                <w:bCs/>
                <w:sz w:val="28"/>
                <w:szCs w:val="28"/>
              </w:rPr>
              <w:t xml:space="preserve"> </w:t>
            </w:r>
            <w:r w:rsidRPr="00675EE3">
              <w:rPr>
                <w:b/>
                <w:bCs/>
                <w:sz w:val="28"/>
                <w:szCs w:val="28"/>
              </w:rPr>
              <w:t xml:space="preserve">Jack </w:t>
            </w:r>
            <w:r w:rsidRPr="00675EE3" w:rsidR="0058538F">
              <w:rPr>
                <w:b/>
                <w:bCs/>
                <w:sz w:val="28"/>
                <w:szCs w:val="28"/>
              </w:rPr>
              <w:t>Tully, Joshua</w:t>
            </w:r>
            <w:r w:rsidRPr="00675EE3">
              <w:rPr>
                <w:b/>
                <w:bCs/>
                <w:sz w:val="28"/>
                <w:szCs w:val="28"/>
              </w:rPr>
              <w:t xml:space="preserve"> </w:t>
            </w:r>
            <w:r w:rsidRPr="00675EE3" w:rsidR="0058538F">
              <w:rPr>
                <w:b/>
                <w:bCs/>
                <w:sz w:val="28"/>
                <w:szCs w:val="28"/>
              </w:rPr>
              <w:t>Wilkins, Harvey</w:t>
            </w:r>
            <w:r w:rsidRPr="00675EE3">
              <w:rPr>
                <w:b/>
                <w:bCs/>
                <w:sz w:val="28"/>
                <w:szCs w:val="28"/>
              </w:rPr>
              <w:t xml:space="preserve"> </w:t>
            </w:r>
            <w:r w:rsidRPr="00675EE3" w:rsidR="0058538F">
              <w:rPr>
                <w:b/>
                <w:bCs/>
                <w:sz w:val="28"/>
                <w:szCs w:val="28"/>
              </w:rPr>
              <w:t>Williams</w:t>
            </w:r>
            <w:r w:rsidRPr="00675EE3" w:rsidR="5083BB7F">
              <w:rPr>
                <w:b/>
                <w:bCs/>
                <w:sz w:val="28"/>
                <w:szCs w:val="28"/>
              </w:rPr>
              <w:t xml:space="preserve"> and </w:t>
            </w:r>
            <w:r w:rsidRPr="00675EE3" w:rsidR="0058538F">
              <w:rPr>
                <w:b/>
                <w:bCs/>
                <w:sz w:val="28"/>
                <w:szCs w:val="28"/>
              </w:rPr>
              <w:t xml:space="preserve">Michael Wilde </w:t>
            </w:r>
          </w:p>
          <w:p w:rsidRPr="00675EE3" w:rsidR="0022030D" w:rsidP="0022030D" w:rsidRDefault="0022030D" w14:paraId="7D8CF891" w14:textId="76698BD5">
            <w:pPr>
              <w:spacing w:after="161"/>
              <w:ind w:right="207"/>
              <w:jc w:val="center"/>
            </w:pPr>
            <w:r w:rsidRPr="00675EE3">
              <w:rPr>
                <w:sz w:val="30"/>
              </w:rPr>
              <w:t>CMP</w:t>
            </w:r>
            <w:r w:rsidRPr="00675EE3" w:rsidR="002E653A">
              <w:rPr>
                <w:sz w:val="30"/>
              </w:rPr>
              <w:t>311: Professional Project Development &amp; Delivery</w:t>
            </w:r>
          </w:p>
          <w:p w:rsidRPr="00675EE3" w:rsidR="0022030D" w:rsidP="0022030D" w:rsidRDefault="009A043C" w14:paraId="4C573D1C" w14:textId="1EA3A21F">
            <w:pPr>
              <w:spacing w:after="161"/>
              <w:ind w:right="207"/>
              <w:jc w:val="center"/>
              <w:rPr>
                <w:sz w:val="30"/>
              </w:rPr>
            </w:pPr>
            <w:r w:rsidRPr="00675EE3">
              <w:rPr>
                <w:b/>
                <w:sz w:val="30"/>
              </w:rPr>
              <w:t>[</w:t>
            </w:r>
            <w:r w:rsidRPr="00675EE3" w:rsidR="00EB4ABE">
              <w:rPr>
                <w:b/>
                <w:sz w:val="30"/>
              </w:rPr>
              <w:t xml:space="preserve">BSc </w:t>
            </w:r>
            <w:r w:rsidRPr="00675EE3" w:rsidR="00233248">
              <w:rPr>
                <w:b/>
                <w:sz w:val="30"/>
              </w:rPr>
              <w:t>Ethical Hacking</w:t>
            </w:r>
            <w:r w:rsidRPr="00675EE3" w:rsidR="00CF3BF7">
              <w:rPr>
                <w:b/>
                <w:sz w:val="30"/>
              </w:rPr>
              <w:t>, Year 3</w:t>
            </w:r>
            <w:r w:rsidRPr="00675EE3">
              <w:rPr>
                <w:b/>
                <w:sz w:val="30"/>
              </w:rPr>
              <w:t>]</w:t>
            </w:r>
            <w:r w:rsidRPr="00675EE3" w:rsidR="00DE430A">
              <w:rPr>
                <w:sz w:val="30"/>
              </w:rPr>
              <w:t xml:space="preserve"> </w:t>
            </w:r>
          </w:p>
          <w:p w:rsidRPr="00675EE3" w:rsidR="0022030D" w:rsidP="00317BCE" w:rsidRDefault="0022030D" w14:paraId="49D036BC" w14:textId="12C88487">
            <w:pPr>
              <w:spacing w:after="161"/>
              <w:ind w:right="207"/>
              <w:jc w:val="center"/>
            </w:pPr>
            <w:r w:rsidRPr="00675EE3">
              <w:rPr>
                <w:sz w:val="30"/>
              </w:rPr>
              <w:t>20</w:t>
            </w:r>
            <w:r w:rsidRPr="00675EE3" w:rsidR="00A06B67">
              <w:rPr>
                <w:sz w:val="30"/>
              </w:rPr>
              <w:t>2</w:t>
            </w:r>
            <w:r w:rsidRPr="00675EE3" w:rsidR="00B840BF">
              <w:rPr>
                <w:sz w:val="30"/>
              </w:rPr>
              <w:t>4</w:t>
            </w:r>
            <w:r w:rsidRPr="00675EE3">
              <w:rPr>
                <w:sz w:val="30"/>
              </w:rPr>
              <w:t>/</w:t>
            </w:r>
            <w:r w:rsidRPr="00675EE3" w:rsidR="00A06B67">
              <w:rPr>
                <w:sz w:val="30"/>
              </w:rPr>
              <w:t>2</w:t>
            </w:r>
            <w:r w:rsidRPr="00675EE3" w:rsidR="00B840BF">
              <w:rPr>
                <w:sz w:val="30"/>
              </w:rPr>
              <w:t>5</w:t>
            </w:r>
          </w:p>
        </w:tc>
      </w:tr>
    </w:tbl>
    <w:p w:rsidR="46581FD0" w:rsidP="46581FD0" w:rsidRDefault="46581FD0" w14:paraId="271210F0" w14:textId="3176579C">
      <w:pPr>
        <w:jc w:val="center"/>
        <w:rPr>
          <w:rFonts w:cs="Calibri"/>
          <w:b w:val="1"/>
          <w:bCs w:val="1"/>
          <w:color w:val="FF0000"/>
          <w:sz w:val="40"/>
          <w:szCs w:val="40"/>
        </w:rPr>
      </w:pPr>
    </w:p>
    <w:p w:rsidRPr="00675EE3" w:rsidR="0022030D" w:rsidP="00496901" w:rsidRDefault="00496901" w14:paraId="2AF724A3" w14:textId="61CFC2D4">
      <w:pPr>
        <w:jc w:val="center"/>
        <w:rPr>
          <w:color w:val="FF0000"/>
          <w:sz w:val="40"/>
          <w:szCs w:val="40"/>
        </w:rPr>
      </w:pPr>
      <w:r w:rsidRPr="00675EE3">
        <w:rPr>
          <w:rFonts w:cs="Calibri"/>
          <w:b/>
          <w:bCs/>
          <w:color w:val="FF0000"/>
          <w:sz w:val="40"/>
          <w:szCs w:val="40"/>
        </w:rPr>
        <w:t>All work in this document is subject to an NDA. This work is confidential and MUST not be shared with others.</w:t>
      </w:r>
    </w:p>
    <w:p w:rsidRPr="00675EE3" w:rsidR="00A06B67" w:rsidRDefault="00A06B67" w14:paraId="3D8C9E77" w14:textId="56A8003D"/>
    <w:p w:rsidRPr="00675EE3" w:rsidR="001C4DAD" w:rsidP="00C240B9" w:rsidRDefault="001C4DAD" w14:paraId="1FA5B020" w14:textId="77777777">
      <w:pPr>
        <w:spacing w:line="276" w:lineRule="auto"/>
        <w:rPr>
          <w:rFonts w:ascii="Verdana" w:hAnsi="Verdana"/>
          <w:i/>
          <w:iCs/>
          <w:color w:val="00B0F0"/>
          <w:sz w:val="28"/>
          <w:szCs w:val="28"/>
          <w:shd w:val="clear" w:color="auto" w:fill="FFFFFF"/>
        </w:rPr>
      </w:pPr>
    </w:p>
    <w:p w:rsidRPr="00675EE3" w:rsidR="00013F32" w:rsidP="00C240B9" w:rsidRDefault="00013F32" w14:paraId="3C4AB373" w14:textId="77777777">
      <w:pPr>
        <w:spacing w:line="276" w:lineRule="auto"/>
        <w:rPr>
          <w:rFonts w:ascii="Verdana" w:hAnsi="Verdana"/>
          <w:i/>
          <w:iCs/>
          <w:color w:val="00B0F0"/>
          <w:sz w:val="28"/>
          <w:szCs w:val="28"/>
          <w:shd w:val="clear" w:color="auto" w:fill="FFFFFF"/>
        </w:rPr>
      </w:pPr>
    </w:p>
    <w:p w:rsidRPr="00675EE3" w:rsidR="00013F32" w:rsidP="00C240B9" w:rsidRDefault="00013F32" w14:paraId="7365A8F1" w14:textId="77777777">
      <w:pPr>
        <w:spacing w:line="276" w:lineRule="auto"/>
        <w:rPr>
          <w:rFonts w:ascii="Verdana" w:hAnsi="Verdana"/>
          <w:i/>
          <w:iCs/>
          <w:color w:val="00B0F0"/>
          <w:sz w:val="28"/>
          <w:szCs w:val="28"/>
          <w:shd w:val="clear" w:color="auto" w:fill="FFFFFF"/>
        </w:rPr>
      </w:pPr>
    </w:p>
    <w:p w:rsidRPr="00675EE3" w:rsidR="00013F32" w:rsidP="00C240B9" w:rsidRDefault="00013F32" w14:paraId="4505DBFF" w14:textId="77777777">
      <w:pPr>
        <w:spacing w:line="276" w:lineRule="auto"/>
        <w:rPr>
          <w:rFonts w:ascii="Verdana" w:hAnsi="Verdana"/>
          <w:i/>
          <w:iCs/>
          <w:color w:val="00B0F0"/>
          <w:sz w:val="28"/>
          <w:szCs w:val="28"/>
          <w:shd w:val="clear" w:color="auto" w:fill="FFFFFF"/>
        </w:rPr>
      </w:pPr>
    </w:p>
    <w:p w:rsidRPr="00675EE3" w:rsidR="00013F32" w:rsidP="00C240B9" w:rsidRDefault="00013F32" w14:paraId="7832EDDD" w14:textId="77777777">
      <w:pPr>
        <w:spacing w:line="276" w:lineRule="auto"/>
        <w:rPr>
          <w:rFonts w:ascii="Verdana" w:hAnsi="Verdana"/>
          <w:i/>
          <w:iCs/>
          <w:color w:val="00B0F0"/>
          <w:sz w:val="28"/>
          <w:szCs w:val="28"/>
          <w:shd w:val="clear" w:color="auto" w:fill="FFFFFF"/>
        </w:rPr>
      </w:pPr>
    </w:p>
    <w:p w:rsidRPr="00675EE3" w:rsidR="00893BBE" w:rsidP="00A06B67" w:rsidRDefault="00893BBE" w14:paraId="3D547223" w14:textId="77777777">
      <w:pPr>
        <w:pStyle w:val="ListParagraph"/>
        <w:spacing w:line="276" w:lineRule="auto"/>
        <w:rPr>
          <w:rFonts w:ascii="Verdana" w:hAnsi="Verdana"/>
          <w:i/>
          <w:iCs/>
          <w:color w:val="00B0F0"/>
          <w:sz w:val="28"/>
          <w:szCs w:val="28"/>
          <w:shd w:val="clear" w:color="auto" w:fill="FFFFFF"/>
        </w:rPr>
      </w:pPr>
    </w:p>
    <w:p w:rsidRPr="00675EE3" w:rsidR="00CA5897" w:rsidP="009460F3" w:rsidRDefault="00893BBE" w14:paraId="145B6B01" w14:textId="105F03DA">
      <w:pPr>
        <w:pStyle w:val="ListParagraph"/>
        <w:spacing w:line="276" w:lineRule="auto"/>
        <w:rPr>
          <w:i/>
          <w:sz w:val="24"/>
          <w:szCs w:val="24"/>
        </w:rPr>
      </w:pPr>
      <w:r w:rsidRPr="00675EE3">
        <w:rPr>
          <w:i/>
          <w:sz w:val="24"/>
          <w:szCs w:val="24"/>
        </w:rPr>
        <w:t>Note that Information contained in this document is for educational purposes</w:t>
      </w:r>
      <w:r w:rsidRPr="00675EE3" w:rsidR="00A763D6">
        <w:rPr>
          <w:i/>
          <w:sz w:val="24"/>
          <w:szCs w:val="24"/>
        </w:rPr>
        <w:t xml:space="preserve"> only</w:t>
      </w:r>
      <w:r w:rsidRPr="00675EE3">
        <w:rPr>
          <w:i/>
          <w:sz w:val="24"/>
          <w:szCs w:val="24"/>
        </w:rPr>
        <w:t>.</w:t>
      </w:r>
      <w:r w:rsidRPr="00675EE3" w:rsidR="00CA5897">
        <w:rPr>
          <w:i/>
          <w:sz w:val="24"/>
          <w:szCs w:val="24"/>
        </w:rPr>
        <w:br w:type="page"/>
      </w:r>
    </w:p>
    <w:p w:rsidRPr="00675EE3" w:rsidR="003D4AC5" w:rsidP="003D4AC5" w:rsidRDefault="003D4AC5" w14:paraId="02950A30" w14:textId="77777777">
      <w:pPr>
        <w:jc w:val="center"/>
        <w:rPr>
          <w:rFonts w:cstheme="minorHAnsi"/>
          <w:b/>
          <w:color w:val="008000"/>
        </w:rPr>
      </w:pPr>
    </w:p>
    <w:tbl>
      <w:tblPr>
        <w:tblStyle w:val="TableGrid"/>
        <w:tblW w:w="0" w:type="auto"/>
        <w:tblLook w:val="04A0" w:firstRow="1" w:lastRow="0" w:firstColumn="1" w:lastColumn="0" w:noHBand="0" w:noVBand="1"/>
      </w:tblPr>
      <w:tblGrid>
        <w:gridCol w:w="2040"/>
        <w:gridCol w:w="3699"/>
        <w:gridCol w:w="3611"/>
      </w:tblGrid>
      <w:tr w:rsidRPr="00675EE3" w:rsidR="001110DF" w:rsidTr="46581FD0" w14:paraId="2AF3E899" w14:textId="3ED28354">
        <w:trPr>
          <w:trHeight w:val="678"/>
        </w:trPr>
        <w:tc>
          <w:tcPr>
            <w:tcW w:w="2112" w:type="dxa"/>
            <w:tcMar/>
          </w:tcPr>
          <w:p w:rsidRPr="007A5EFA" w:rsidR="001110DF" w:rsidP="007A5EFA" w:rsidRDefault="001110DF" w14:paraId="2AB47887" w14:textId="77777777">
            <w:pPr>
              <w:jc w:val="center"/>
              <w:rPr>
                <w:rFonts w:ascii="Verdana" w:hAnsi="Verdana"/>
                <w:b/>
                <w:bCs/>
                <w:sz w:val="28"/>
                <w:szCs w:val="28"/>
                <w:shd w:val="clear" w:color="auto" w:fill="FFFFFF"/>
              </w:rPr>
            </w:pPr>
            <w:r w:rsidRPr="007A5EFA">
              <w:rPr>
                <w:rFonts w:ascii="Verdana" w:hAnsi="Verdana"/>
                <w:b/>
                <w:bCs/>
                <w:sz w:val="28"/>
                <w:szCs w:val="28"/>
                <w:shd w:val="clear" w:color="auto" w:fill="FFFFFF"/>
              </w:rPr>
              <w:t>Team Member</w:t>
            </w:r>
          </w:p>
        </w:tc>
        <w:tc>
          <w:tcPr>
            <w:tcW w:w="4002" w:type="dxa"/>
            <w:tcMar/>
          </w:tcPr>
          <w:p w:rsidRPr="007A5EFA" w:rsidR="001110DF" w:rsidP="007A5EFA" w:rsidRDefault="001110DF" w14:paraId="6880A983" w14:textId="6C31F769">
            <w:pPr>
              <w:jc w:val="center"/>
              <w:rPr>
                <w:rFonts w:ascii="Verdana" w:hAnsi="Verdana"/>
                <w:b/>
                <w:bCs/>
                <w:sz w:val="28"/>
                <w:szCs w:val="28"/>
                <w:shd w:val="clear" w:color="auto" w:fill="FFFFFF"/>
              </w:rPr>
            </w:pPr>
            <w:r w:rsidRPr="007A5EFA">
              <w:rPr>
                <w:rFonts w:ascii="Verdana" w:hAnsi="Verdana"/>
                <w:b/>
                <w:bCs/>
                <w:sz w:val="28"/>
                <w:szCs w:val="28"/>
                <w:shd w:val="clear" w:color="auto" w:fill="FFFFFF"/>
              </w:rPr>
              <w:t>Section</w:t>
            </w:r>
          </w:p>
        </w:tc>
        <w:tc>
          <w:tcPr>
            <w:tcW w:w="3462" w:type="dxa"/>
            <w:tcMar/>
          </w:tcPr>
          <w:p w:rsidRPr="007A5EFA" w:rsidR="001110DF" w:rsidP="007A5EFA" w:rsidRDefault="001110DF" w14:paraId="2D04F91F" w14:textId="370A9973">
            <w:pPr>
              <w:jc w:val="center"/>
              <w:rPr>
                <w:rFonts w:ascii="Verdana" w:hAnsi="Verdana"/>
                <w:b/>
                <w:bCs/>
                <w:sz w:val="28"/>
                <w:szCs w:val="28"/>
                <w:shd w:val="clear" w:color="auto" w:fill="FFFFFF"/>
              </w:rPr>
            </w:pPr>
            <w:r w:rsidRPr="007A5EFA">
              <w:rPr>
                <w:rFonts w:ascii="Verdana" w:hAnsi="Verdana"/>
                <w:b/>
                <w:bCs/>
                <w:sz w:val="28"/>
                <w:szCs w:val="28"/>
                <w:shd w:val="clear" w:color="auto" w:fill="FFFFFF"/>
              </w:rPr>
              <w:t>Technical Contribution</w:t>
            </w:r>
            <w:r w:rsidRPr="007A5EFA" w:rsidR="003430F3">
              <w:rPr>
                <w:rFonts w:ascii="Verdana" w:hAnsi="Verdana"/>
                <w:b/>
                <w:bCs/>
                <w:sz w:val="28"/>
                <w:szCs w:val="28"/>
                <w:shd w:val="clear" w:color="auto" w:fill="FFFFFF"/>
              </w:rPr>
              <w:t xml:space="preserve"> </w:t>
            </w:r>
          </w:p>
        </w:tc>
      </w:tr>
      <w:tr w:rsidRPr="00675EE3" w:rsidR="001110DF" w:rsidTr="46581FD0" w14:paraId="0641FFA5" w14:textId="32D5D84E">
        <w:trPr>
          <w:trHeight w:val="1074"/>
        </w:trPr>
        <w:tc>
          <w:tcPr>
            <w:tcW w:w="2112" w:type="dxa"/>
            <w:tcMar/>
          </w:tcPr>
          <w:p w:rsidRPr="00675EE3" w:rsidR="001110DF" w:rsidP="0001064F" w:rsidRDefault="009647B6" w14:paraId="6A2EFF89" w14:textId="11FCBA5A">
            <w:pPr>
              <w:rPr>
                <w:rFonts w:cstheme="minorHAnsi"/>
                <w:bCs/>
              </w:rPr>
            </w:pPr>
            <w:r w:rsidRPr="00675EE3">
              <w:rPr>
                <w:rFonts w:cstheme="minorHAnsi"/>
                <w:bCs/>
              </w:rPr>
              <w:t>Michael Wilde</w:t>
            </w:r>
          </w:p>
        </w:tc>
        <w:tc>
          <w:tcPr>
            <w:tcW w:w="4002" w:type="dxa"/>
            <w:tcMar/>
          </w:tcPr>
          <w:p w:rsidRPr="00675EE3" w:rsidR="001110DF" w:rsidP="0001064F" w:rsidRDefault="001110DF" w14:paraId="37F67DB9" w14:textId="50AC43A1">
            <w:pPr>
              <w:rPr>
                <w:rFonts w:cstheme="minorHAnsi"/>
                <w:b/>
              </w:rPr>
            </w:pPr>
            <w:r w:rsidRPr="00675EE3">
              <w:rPr>
                <w:rFonts w:cstheme="minorHAnsi"/>
                <w:bCs/>
              </w:rPr>
              <w:t>Executive Summary</w:t>
            </w:r>
          </w:p>
        </w:tc>
        <w:tc>
          <w:tcPr>
            <w:tcW w:w="3462" w:type="dxa"/>
            <w:tcMar/>
          </w:tcPr>
          <w:p w:rsidR="00547571" w:rsidP="5A06EFB2" w:rsidRDefault="79D238BE" w14:paraId="27E1465A" w14:textId="471D235D">
            <w:r w:rsidRPr="00675EE3">
              <w:t xml:space="preserve">Coded – </w:t>
            </w:r>
            <w:proofErr w:type="spellStart"/>
            <w:r w:rsidRPr="00675EE3">
              <w:t>feedback.php</w:t>
            </w:r>
            <w:proofErr w:type="spellEnd"/>
            <w:r w:rsidRPr="00675EE3">
              <w:t xml:space="preserve">, </w:t>
            </w:r>
            <w:proofErr w:type="spellStart"/>
            <w:r w:rsidRPr="00675EE3">
              <w:t>processFeedback.php</w:t>
            </w:r>
            <w:proofErr w:type="spellEnd"/>
            <w:r w:rsidRPr="00675EE3" w:rsidR="19289AF5">
              <w:t xml:space="preserve">, </w:t>
            </w:r>
            <w:r w:rsidRPr="00675EE3" w:rsidR="00C55499">
              <w:t>collaborated</w:t>
            </w:r>
            <w:r w:rsidRPr="00675EE3" w:rsidR="19289AF5">
              <w:t xml:space="preserve"> on Nav bar</w:t>
            </w:r>
            <w:r w:rsidR="192898F7">
              <w:t>,</w:t>
            </w:r>
            <w:r w:rsidRPr="00675EE3" w:rsidR="19289AF5">
              <w:t xml:space="preserve"> style.css</w:t>
            </w:r>
            <w:r w:rsidR="244525A3">
              <w:t>,</w:t>
            </w:r>
            <w:r w:rsidR="00000798">
              <w:t xml:space="preserve"> </w:t>
            </w:r>
            <w:proofErr w:type="spellStart"/>
            <w:r w:rsidR="00000798">
              <w:t>cyberQuiz.php</w:t>
            </w:r>
            <w:proofErr w:type="spellEnd"/>
            <w:r w:rsidR="00000798">
              <w:t xml:space="preserve">, </w:t>
            </w:r>
            <w:proofErr w:type="spellStart"/>
            <w:r w:rsidR="00000798">
              <w:t>codingQuiz.php</w:t>
            </w:r>
            <w:proofErr w:type="spellEnd"/>
          </w:p>
          <w:p w:rsidRPr="00675EE3" w:rsidR="001110DF" w:rsidP="5A06EFB2" w:rsidRDefault="00547571" w14:paraId="50D7EB19" w14:textId="1844B058">
            <w:r>
              <w:t xml:space="preserve">Database </w:t>
            </w:r>
            <w:r w:rsidR="005E0113">
              <w:t xml:space="preserve">-   </w:t>
            </w:r>
            <w:proofErr w:type="spellStart"/>
            <w:r w:rsidR="244525A3">
              <w:t>feedback_table</w:t>
            </w:r>
            <w:proofErr w:type="spellEnd"/>
          </w:p>
        </w:tc>
      </w:tr>
      <w:tr w:rsidRPr="00675EE3" w:rsidR="001110DF" w:rsidTr="46581FD0" w14:paraId="3317CE8C" w14:textId="0662F1DB">
        <w:trPr>
          <w:trHeight w:val="1074"/>
        </w:trPr>
        <w:tc>
          <w:tcPr>
            <w:tcW w:w="2112" w:type="dxa"/>
            <w:tcMar/>
          </w:tcPr>
          <w:p w:rsidRPr="00675EE3" w:rsidR="001110DF" w:rsidP="0001064F" w:rsidRDefault="009647B6" w14:paraId="2CF923D3" w14:textId="0D64316E">
            <w:pPr>
              <w:rPr>
                <w:rFonts w:cstheme="minorHAnsi"/>
                <w:bCs/>
              </w:rPr>
            </w:pPr>
            <w:r w:rsidRPr="00675EE3">
              <w:rPr>
                <w:rFonts w:cstheme="minorHAnsi"/>
                <w:bCs/>
              </w:rPr>
              <w:t>Snow White</w:t>
            </w:r>
          </w:p>
        </w:tc>
        <w:tc>
          <w:tcPr>
            <w:tcW w:w="4002" w:type="dxa"/>
            <w:tcMar/>
          </w:tcPr>
          <w:p w:rsidRPr="00675EE3" w:rsidR="001110DF" w:rsidP="0001064F" w:rsidRDefault="001110DF" w14:paraId="7B314CB3" w14:textId="735F2B45">
            <w:pPr>
              <w:rPr>
                <w:rFonts w:cstheme="minorHAnsi"/>
                <w:bCs/>
              </w:rPr>
            </w:pPr>
            <w:r w:rsidRPr="00675EE3">
              <w:rPr>
                <w:rFonts w:cstheme="minorHAnsi"/>
                <w:bCs/>
              </w:rPr>
              <w:t>Introduction</w:t>
            </w:r>
          </w:p>
          <w:p w:rsidRPr="00675EE3" w:rsidR="001110DF" w:rsidP="0001064F" w:rsidRDefault="001110DF" w14:paraId="2D586497" w14:textId="77777777">
            <w:pPr>
              <w:tabs>
                <w:tab w:val="left" w:pos="1815"/>
              </w:tabs>
              <w:rPr>
                <w:rFonts w:cstheme="minorHAnsi"/>
                <w:b/>
              </w:rPr>
            </w:pPr>
          </w:p>
        </w:tc>
        <w:tc>
          <w:tcPr>
            <w:tcW w:w="3462" w:type="dxa"/>
            <w:tcMar/>
          </w:tcPr>
          <w:p w:rsidRPr="00675EE3" w:rsidR="00DD401A" w:rsidP="4474A2C7" w:rsidRDefault="792BC9CD" w14:paraId="7D44EF4D" w14:textId="4D93E664">
            <w:r w:rsidRPr="00675EE3">
              <w:t xml:space="preserve">Coded – the index.php , </w:t>
            </w:r>
            <w:proofErr w:type="spellStart"/>
            <w:r w:rsidRPr="00675EE3">
              <w:t>gdpr.php</w:t>
            </w:r>
            <w:proofErr w:type="spellEnd"/>
            <w:r w:rsidRPr="00675EE3" w:rsidR="3B9070FA">
              <w:t xml:space="preserve"> </w:t>
            </w:r>
            <w:r w:rsidRPr="00675EE3" w:rsidR="00FF12C7">
              <w:t>,</w:t>
            </w:r>
            <w:r w:rsidRPr="00675EE3" w:rsidR="3B9070FA">
              <w:t xml:space="preserve"> </w:t>
            </w:r>
            <w:proofErr w:type="spellStart"/>
            <w:r w:rsidRPr="00675EE3" w:rsidR="3B9070FA">
              <w:t>contactus.php</w:t>
            </w:r>
            <w:proofErr w:type="spellEnd"/>
            <w:r w:rsidRPr="00675EE3" w:rsidR="3B9070FA">
              <w:t xml:space="preserve"> page</w:t>
            </w:r>
            <w:r w:rsidRPr="00675EE3" w:rsidR="00FF12C7">
              <w:t xml:space="preserve">, </w:t>
            </w:r>
            <w:proofErr w:type="spellStart"/>
            <w:r w:rsidRPr="00675EE3" w:rsidR="00FF12C7">
              <w:t>codingQuiz.php</w:t>
            </w:r>
            <w:proofErr w:type="spellEnd"/>
            <w:r w:rsidRPr="00675EE3" w:rsidR="00FF12C7">
              <w:t xml:space="preserve"> and </w:t>
            </w:r>
            <w:proofErr w:type="spellStart"/>
            <w:r w:rsidRPr="00675EE3" w:rsidR="00FF12C7">
              <w:t>cyberQuiz.php</w:t>
            </w:r>
            <w:proofErr w:type="spellEnd"/>
            <w:r w:rsidRPr="00675EE3" w:rsidR="00FF12C7">
              <w:t xml:space="preserve"> </w:t>
            </w:r>
            <w:r w:rsidRPr="00675EE3" w:rsidR="00FE6964">
              <w:t>,</w:t>
            </w:r>
            <w:proofErr w:type="spellStart"/>
            <w:r w:rsidRPr="00675EE3" w:rsidR="00B25943">
              <w:t>processingScores.php</w:t>
            </w:r>
            <w:proofErr w:type="spellEnd"/>
            <w:r w:rsidRPr="00675EE3" w:rsidR="00F34088">
              <w:t>,</w:t>
            </w:r>
            <w:r w:rsidRPr="00675EE3" w:rsidR="00FE6964">
              <w:t xml:space="preserve"> cyber</w:t>
            </w:r>
            <w:r w:rsidRPr="00675EE3" w:rsidR="00DD401A">
              <w:t>Q</w:t>
            </w:r>
            <w:r w:rsidRPr="00675EE3" w:rsidR="00FE6964">
              <w:t>uiz</w:t>
            </w:r>
            <w:r w:rsidRPr="00675EE3" w:rsidR="00DD401A">
              <w:t>S</w:t>
            </w:r>
            <w:r w:rsidRPr="00675EE3" w:rsidR="00FE6964">
              <w:t>cipt.js</w:t>
            </w:r>
            <w:r w:rsidRPr="00675EE3" w:rsidR="00F34088">
              <w:t xml:space="preserve"> and </w:t>
            </w:r>
            <w:r w:rsidRPr="00675EE3" w:rsidR="00FE6964">
              <w:t>codingQuizScript.js</w:t>
            </w:r>
            <w:r w:rsidRPr="00675EE3" w:rsidR="002C6E34">
              <w:t xml:space="preserve">. As well as helped on </w:t>
            </w:r>
            <w:proofErr w:type="spellStart"/>
            <w:r w:rsidRPr="00675EE3" w:rsidR="002C6E34">
              <w:t>userProfile.php</w:t>
            </w:r>
            <w:proofErr w:type="spellEnd"/>
          </w:p>
          <w:p w:rsidRPr="00675EE3" w:rsidR="00B25943" w:rsidP="4474A2C7" w:rsidRDefault="00B25943" w14:paraId="20FEDF83" w14:textId="65F55941">
            <w:r w:rsidRPr="00675EE3">
              <w:t xml:space="preserve">Database – </w:t>
            </w:r>
            <w:proofErr w:type="spellStart"/>
            <w:r w:rsidRPr="00675EE3">
              <w:t>user_scores</w:t>
            </w:r>
            <w:proofErr w:type="spellEnd"/>
          </w:p>
          <w:p w:rsidRPr="00675EE3" w:rsidR="001110DF" w:rsidP="4474A2C7" w:rsidRDefault="001110DF" w14:paraId="1CE514E2" w14:textId="6700C9FB"/>
        </w:tc>
      </w:tr>
      <w:tr w:rsidRPr="00675EE3" w:rsidR="001110DF" w:rsidTr="46581FD0" w14:paraId="45675752" w14:textId="1B5EF008">
        <w:trPr>
          <w:trHeight w:val="1074"/>
        </w:trPr>
        <w:tc>
          <w:tcPr>
            <w:tcW w:w="2112" w:type="dxa"/>
            <w:tcMar/>
          </w:tcPr>
          <w:p w:rsidRPr="00675EE3" w:rsidR="001110DF" w:rsidP="0001064F" w:rsidRDefault="00501352" w14:paraId="2DC72264" w14:textId="6D53667A">
            <w:pPr>
              <w:rPr>
                <w:rFonts w:cstheme="minorHAnsi"/>
                <w:bCs/>
              </w:rPr>
            </w:pPr>
            <w:r w:rsidRPr="1E14B7E6">
              <w:t>Joshua Wilkins</w:t>
            </w:r>
            <w:r w:rsidRPr="1E14B7E6" w:rsidR="001110DF">
              <w:t xml:space="preserve"> </w:t>
            </w:r>
          </w:p>
          <w:p w:rsidRPr="00675EE3" w:rsidR="001110DF" w:rsidP="0001064F" w:rsidRDefault="001110DF" w14:paraId="335B9498" w14:textId="72C5EAA1">
            <w:pPr>
              <w:rPr>
                <w:rFonts w:cstheme="minorHAnsi"/>
                <w:bCs/>
              </w:rPr>
            </w:pPr>
          </w:p>
        </w:tc>
        <w:tc>
          <w:tcPr>
            <w:tcW w:w="4002" w:type="dxa"/>
            <w:tcMar/>
          </w:tcPr>
          <w:p w:rsidRPr="00675EE3" w:rsidR="001110DF" w:rsidP="0001064F" w:rsidRDefault="001110DF" w14:paraId="58D073CC" w14:textId="77777777">
            <w:pPr>
              <w:tabs>
                <w:tab w:val="left" w:pos="375"/>
              </w:tabs>
              <w:rPr>
                <w:rFonts w:cstheme="minorHAnsi"/>
                <w:bCs/>
              </w:rPr>
            </w:pPr>
            <w:r w:rsidRPr="00675EE3">
              <w:rPr>
                <w:rFonts w:cstheme="minorHAnsi"/>
                <w:bCs/>
              </w:rPr>
              <w:t>Method</w:t>
            </w:r>
          </w:p>
          <w:p w:rsidRPr="00675EE3" w:rsidR="001110DF" w:rsidP="0001064F" w:rsidRDefault="001110DF" w14:paraId="5A8F98C2" w14:textId="77777777">
            <w:pPr>
              <w:tabs>
                <w:tab w:val="left" w:pos="375"/>
              </w:tabs>
              <w:rPr>
                <w:rFonts w:cstheme="minorHAnsi"/>
                <w:b/>
              </w:rPr>
            </w:pPr>
          </w:p>
          <w:p w:rsidRPr="00675EE3" w:rsidR="001110DF" w:rsidP="0001064F" w:rsidRDefault="001110DF" w14:paraId="38800707" w14:textId="77777777">
            <w:pPr>
              <w:tabs>
                <w:tab w:val="left" w:pos="375"/>
              </w:tabs>
              <w:rPr>
                <w:rFonts w:cstheme="minorHAnsi"/>
                <w:b/>
              </w:rPr>
            </w:pPr>
          </w:p>
          <w:p w:rsidRPr="00675EE3" w:rsidR="001110DF" w:rsidP="0001064F" w:rsidRDefault="001110DF" w14:paraId="446081FB" w14:textId="51E42583">
            <w:pPr>
              <w:tabs>
                <w:tab w:val="left" w:pos="375"/>
              </w:tabs>
              <w:rPr>
                <w:rFonts w:cstheme="minorHAnsi"/>
                <w:b/>
              </w:rPr>
            </w:pPr>
          </w:p>
        </w:tc>
        <w:tc>
          <w:tcPr>
            <w:tcW w:w="3462" w:type="dxa"/>
            <w:tcMar/>
          </w:tcPr>
          <w:p w:rsidRPr="00675EE3" w:rsidR="001110DF" w:rsidP="03604AB2" w:rsidRDefault="4674FBB5" w14:paraId="5D0621BD" w14:textId="652ACEFE">
            <w:pPr>
              <w:tabs>
                <w:tab w:val="left" w:pos="375"/>
              </w:tabs>
            </w:pPr>
            <w:r w:rsidRPr="03604AB2">
              <w:t>Coded -</w:t>
            </w:r>
          </w:p>
          <w:p w:rsidRPr="00675EE3" w:rsidR="001110DF" w:rsidP="03604AB2" w:rsidRDefault="35F6457C" w14:paraId="60890B09" w14:textId="26E232A5">
            <w:pPr>
              <w:tabs>
                <w:tab w:val="left" w:pos="375"/>
              </w:tabs>
            </w:pPr>
            <w:proofErr w:type="spellStart"/>
            <w:r w:rsidRPr="03604AB2">
              <w:t>Login.php</w:t>
            </w:r>
            <w:proofErr w:type="spellEnd"/>
          </w:p>
          <w:p w:rsidRPr="00675EE3" w:rsidR="001110DF" w:rsidP="03604AB2" w:rsidRDefault="35F6457C" w14:paraId="602ABB0E" w14:textId="4DD4CC4D">
            <w:pPr>
              <w:tabs>
                <w:tab w:val="left" w:pos="375"/>
              </w:tabs>
            </w:pPr>
            <w:proofErr w:type="spellStart"/>
            <w:r w:rsidRPr="03604AB2">
              <w:t>Logout.php</w:t>
            </w:r>
            <w:proofErr w:type="spellEnd"/>
          </w:p>
          <w:p w:rsidRPr="00675EE3" w:rsidR="001110DF" w:rsidP="03604AB2" w:rsidRDefault="35F6457C" w14:paraId="684C760A" w14:textId="7FFB81EF">
            <w:pPr>
              <w:tabs>
                <w:tab w:val="left" w:pos="375"/>
              </w:tabs>
            </w:pPr>
            <w:proofErr w:type="spellStart"/>
            <w:r w:rsidRPr="03604AB2">
              <w:t>ProcessLogin.php</w:t>
            </w:r>
            <w:proofErr w:type="spellEnd"/>
          </w:p>
          <w:p w:rsidRPr="00675EE3" w:rsidR="001110DF" w:rsidP="03604AB2" w:rsidRDefault="001110DF" w14:paraId="6FB05EC1" w14:textId="7BA8CAE3">
            <w:pPr>
              <w:tabs>
                <w:tab w:val="left" w:pos="375"/>
              </w:tabs>
            </w:pPr>
          </w:p>
          <w:p w:rsidRPr="00675EE3" w:rsidR="001110DF" w:rsidP="0001064F" w:rsidRDefault="754A668A" w14:paraId="77298D02" w14:textId="0384D50D">
            <w:pPr>
              <w:tabs>
                <w:tab w:val="left" w:pos="375"/>
              </w:tabs>
            </w:pPr>
            <w:r>
              <w:t>Collaborated/Assisted</w:t>
            </w:r>
            <w:r w:rsidRPr="03604AB2" w:rsidR="35F6457C">
              <w:t xml:space="preserve"> -</w:t>
            </w:r>
          </w:p>
          <w:p w:rsidRPr="00675EE3" w:rsidR="001110DF" w:rsidP="03604AB2" w:rsidRDefault="35F6457C" w14:paraId="54E5AFAB" w14:textId="35AF8E5A">
            <w:pPr>
              <w:tabs>
                <w:tab w:val="left" w:pos="375"/>
              </w:tabs>
            </w:pPr>
            <w:proofErr w:type="spellStart"/>
            <w:r w:rsidRPr="03604AB2">
              <w:t>Feedback.php</w:t>
            </w:r>
            <w:proofErr w:type="spellEnd"/>
          </w:p>
          <w:p w:rsidRPr="00675EE3" w:rsidR="001110DF" w:rsidP="03604AB2" w:rsidRDefault="35F6457C" w14:paraId="2E7D5EB7" w14:textId="43AEC793">
            <w:pPr>
              <w:tabs>
                <w:tab w:val="left" w:pos="375"/>
              </w:tabs>
            </w:pPr>
            <w:proofErr w:type="spellStart"/>
            <w:r w:rsidRPr="03604AB2">
              <w:t>ProcessFeedback.php</w:t>
            </w:r>
            <w:proofErr w:type="spellEnd"/>
          </w:p>
          <w:p w:rsidRPr="00675EE3" w:rsidR="001110DF" w:rsidP="03604AB2" w:rsidRDefault="35F6457C" w14:paraId="7D5E5346" w14:textId="006DC6F3">
            <w:pPr>
              <w:tabs>
                <w:tab w:val="left" w:pos="375"/>
              </w:tabs>
            </w:pPr>
            <w:proofErr w:type="spellStart"/>
            <w:r w:rsidRPr="03604AB2">
              <w:t>Register.php</w:t>
            </w:r>
            <w:proofErr w:type="spellEnd"/>
          </w:p>
          <w:p w:rsidRPr="00675EE3" w:rsidR="001110DF" w:rsidP="03604AB2" w:rsidRDefault="35F6457C" w14:paraId="267FCE8E" w14:textId="3EA71A73">
            <w:pPr>
              <w:tabs>
                <w:tab w:val="left" w:pos="375"/>
              </w:tabs>
            </w:pPr>
            <w:proofErr w:type="spellStart"/>
            <w:r w:rsidRPr="03604AB2">
              <w:t>ProcessRegister.php</w:t>
            </w:r>
            <w:proofErr w:type="spellEnd"/>
          </w:p>
          <w:p w:rsidRPr="00675EE3" w:rsidR="001110DF" w:rsidP="03604AB2" w:rsidRDefault="35F6457C" w14:paraId="4D27E038" w14:textId="296FD550">
            <w:pPr>
              <w:tabs>
                <w:tab w:val="left" w:pos="375"/>
              </w:tabs>
            </w:pPr>
            <w:proofErr w:type="spellStart"/>
            <w:r w:rsidRPr="03604AB2">
              <w:t>UserProfile.php</w:t>
            </w:r>
            <w:proofErr w:type="spellEnd"/>
          </w:p>
          <w:p w:rsidRPr="00675EE3" w:rsidR="001110DF" w:rsidP="03604AB2" w:rsidRDefault="1368C7C9" w14:paraId="3CC02D4C" w14:textId="2B346826">
            <w:pPr>
              <w:tabs>
                <w:tab w:val="left" w:pos="375"/>
              </w:tabs>
            </w:pPr>
            <w:proofErr w:type="spellStart"/>
            <w:r w:rsidRPr="03604AB2">
              <w:t>Links.php</w:t>
            </w:r>
            <w:proofErr w:type="spellEnd"/>
          </w:p>
          <w:p w:rsidRPr="00675EE3" w:rsidR="001110DF" w:rsidP="03604AB2" w:rsidRDefault="35F6457C" w14:paraId="132848D8" w14:textId="482E67BA">
            <w:pPr>
              <w:tabs>
                <w:tab w:val="left" w:pos="375"/>
              </w:tabs>
            </w:pPr>
            <w:r w:rsidRPr="03604AB2">
              <w:t>Style.css</w:t>
            </w:r>
          </w:p>
          <w:p w:rsidRPr="00675EE3" w:rsidR="001110DF" w:rsidP="03604AB2" w:rsidRDefault="001110DF" w14:paraId="0407442A" w14:textId="3734130D">
            <w:pPr>
              <w:tabs>
                <w:tab w:val="left" w:pos="375"/>
              </w:tabs>
            </w:pPr>
          </w:p>
          <w:p w:rsidRPr="00675EE3" w:rsidR="001110DF" w:rsidP="0001064F" w:rsidRDefault="001110DF" w14:paraId="242B12CA" w14:textId="0BAC6A3A">
            <w:pPr>
              <w:tabs>
                <w:tab w:val="left" w:pos="375"/>
              </w:tabs>
            </w:pPr>
          </w:p>
        </w:tc>
      </w:tr>
      <w:tr w:rsidR="1E14B7E6" w:rsidTr="46581FD0" w14:paraId="2B43AFCF" w14:textId="77777777">
        <w:trPr>
          <w:trHeight w:val="4065"/>
        </w:trPr>
        <w:tc>
          <w:tcPr>
            <w:tcW w:w="2079" w:type="dxa"/>
            <w:tcMar/>
          </w:tcPr>
          <w:p w:rsidR="0DFDB1EA" w:rsidP="1E14B7E6" w:rsidRDefault="0DFDB1EA" w14:paraId="13B31446" w14:textId="5ABA4E75">
            <w:r w:rsidRPr="1E14B7E6">
              <w:t xml:space="preserve">Jack Tully </w:t>
            </w:r>
          </w:p>
        </w:tc>
        <w:tc>
          <w:tcPr>
            <w:tcW w:w="3886" w:type="dxa"/>
            <w:tcMar/>
          </w:tcPr>
          <w:p w:rsidR="0DFDB1EA" w:rsidP="1E14B7E6" w:rsidRDefault="0DFDB1EA" w14:paraId="5D437FD9" w14:textId="7CDF8341">
            <w:r w:rsidRPr="1E14B7E6">
              <w:t>Method</w:t>
            </w:r>
          </w:p>
        </w:tc>
        <w:tc>
          <w:tcPr>
            <w:tcW w:w="3611" w:type="dxa"/>
            <w:tcMar/>
          </w:tcPr>
          <w:p w:rsidR="1E14B7E6" w:rsidP="1E14B7E6" w:rsidRDefault="742794D5" w14:paraId="0E1489F4" w14:textId="49D5A352">
            <w:r>
              <w:t xml:space="preserve">Coded - </w:t>
            </w:r>
          </w:p>
          <w:p w:rsidR="1E14B7E6" w:rsidP="1E14B7E6" w:rsidRDefault="742794D5" w14:paraId="4A84CB6C" w14:textId="2E5EEE99">
            <w:r>
              <w:t>@challangeManagement @feedbackManagement</w:t>
            </w:r>
          </w:p>
          <w:p w:rsidR="1E14B7E6" w:rsidP="1E14B7E6" w:rsidRDefault="742794D5" w14:paraId="24B9555D" w14:textId="306725F6">
            <w:r>
              <w:t>@websiteManagement</w:t>
            </w:r>
          </w:p>
          <w:p w:rsidR="1E14B7E6" w:rsidP="1E14B7E6" w:rsidRDefault="742794D5" w14:paraId="56045EAE" w14:textId="443DB124">
            <w:proofErr w:type="spellStart"/>
            <w:r>
              <w:t>adminDashboard</w:t>
            </w:r>
            <w:proofErr w:type="spellEnd"/>
          </w:p>
          <w:p w:rsidR="1E14B7E6" w:rsidP="1E14B7E6" w:rsidRDefault="742794D5" w14:paraId="63D155EA" w14:textId="45ED3C2A">
            <w:proofErr w:type="spellStart"/>
            <w:r>
              <w:t>adminLinks</w:t>
            </w:r>
            <w:proofErr w:type="spellEnd"/>
          </w:p>
          <w:p w:rsidR="1E14B7E6" w:rsidP="1E14B7E6" w:rsidRDefault="742794D5" w14:paraId="14F501A9" w14:textId="232FC135">
            <w:r>
              <w:t>register</w:t>
            </w:r>
          </w:p>
          <w:p w:rsidR="1E14B7E6" w:rsidP="1E14B7E6" w:rsidRDefault="44249B7B" w14:paraId="1EE11DD0" w14:textId="5A1DAFE6">
            <w:proofErr w:type="spellStart"/>
            <w:r>
              <w:t>P</w:t>
            </w:r>
            <w:r w:rsidR="53E6C128">
              <w:t>rocessRegistration</w:t>
            </w:r>
            <w:proofErr w:type="spellEnd"/>
          </w:p>
          <w:p w:rsidR="03604AB2" w:rsidRDefault="03604AB2" w14:paraId="3BEEA833" w14:textId="129C0D5C"/>
          <w:p w:rsidR="1E14B7E6" w:rsidP="1E14B7E6" w:rsidRDefault="190E2665" w14:paraId="71472924" w14:textId="5E988431">
            <w:r>
              <w:t>Collaborated</w:t>
            </w:r>
            <w:r w:rsidR="41F9F997">
              <w:t xml:space="preserve"> / Assisted</w:t>
            </w:r>
            <w:r w:rsidR="53E6C128">
              <w:t xml:space="preserve"> -</w:t>
            </w:r>
          </w:p>
          <w:p w:rsidR="1E14B7E6" w:rsidP="1E14B7E6" w:rsidRDefault="53E6C128" w14:paraId="7EB76B10" w14:textId="432E319D">
            <w:proofErr w:type="spellStart"/>
            <w:r>
              <w:t>ProcessLogin</w:t>
            </w:r>
            <w:proofErr w:type="spellEnd"/>
            <w:r>
              <w:t xml:space="preserve"> (admin functionality)</w:t>
            </w:r>
          </w:p>
          <w:p w:rsidR="03604AB2" w:rsidRDefault="03604AB2" w14:paraId="0A415675" w14:textId="7A54D559"/>
          <w:p w:rsidR="1E14B7E6" w:rsidP="1E14B7E6" w:rsidRDefault="742794D5" w14:paraId="320D306B" w14:textId="71943CAA">
            <w:r>
              <w:t>Database -</w:t>
            </w:r>
          </w:p>
          <w:p w:rsidR="1E14B7E6" w:rsidP="1E14B7E6" w:rsidRDefault="742794D5" w14:paraId="18452BD2" w14:textId="42A050A7">
            <w:proofErr w:type="spellStart"/>
            <w:r>
              <w:t>admin_database</w:t>
            </w:r>
            <w:proofErr w:type="spellEnd"/>
          </w:p>
          <w:p w:rsidR="1E14B7E6" w:rsidP="1E14B7E6" w:rsidRDefault="742794D5" w14:paraId="6495C1B5" w14:textId="3C746A44">
            <w:proofErr w:type="spellStart"/>
            <w:r>
              <w:t>user_database</w:t>
            </w:r>
            <w:proofErr w:type="spellEnd"/>
          </w:p>
          <w:p w:rsidR="1E14B7E6" w:rsidP="1E14B7E6" w:rsidRDefault="742794D5" w14:paraId="3D5E2AE5" w14:textId="2F771A61">
            <w:proofErr w:type="spellStart"/>
            <w:r>
              <w:t>feedback_table</w:t>
            </w:r>
            <w:proofErr w:type="spellEnd"/>
          </w:p>
          <w:p w:rsidR="1E14B7E6" w:rsidP="1E14B7E6" w:rsidRDefault="1E14B7E6" w14:paraId="6CCDD62B" w14:textId="6DB45E3B"/>
        </w:tc>
      </w:tr>
      <w:tr w:rsidRPr="00675EE3" w:rsidR="001110DF" w:rsidTr="46581FD0" w14:paraId="4E09A484" w14:textId="237C857C">
        <w:trPr>
          <w:trHeight w:val="1074"/>
        </w:trPr>
        <w:tc>
          <w:tcPr>
            <w:tcW w:w="2112" w:type="dxa"/>
            <w:tcMar/>
          </w:tcPr>
          <w:p w:rsidRPr="00675EE3" w:rsidR="001110DF" w:rsidP="0001064F" w:rsidRDefault="00501352" w14:paraId="288DB62A" w14:textId="77BFFF4D">
            <w:pPr>
              <w:rPr>
                <w:rFonts w:cstheme="minorHAnsi"/>
                <w:bCs/>
              </w:rPr>
            </w:pPr>
            <w:r w:rsidRPr="00675EE3">
              <w:rPr>
                <w:rFonts w:cstheme="minorHAnsi"/>
                <w:bCs/>
              </w:rPr>
              <w:t>Harvey Williams</w:t>
            </w:r>
          </w:p>
        </w:tc>
        <w:tc>
          <w:tcPr>
            <w:tcW w:w="4002" w:type="dxa"/>
            <w:tcMar/>
          </w:tcPr>
          <w:p w:rsidRPr="00675EE3" w:rsidR="001110DF" w:rsidP="0001064F" w:rsidRDefault="001110DF" w14:paraId="1360A672" w14:textId="3C96E84C">
            <w:pPr>
              <w:tabs>
                <w:tab w:val="left" w:pos="375"/>
              </w:tabs>
              <w:rPr>
                <w:rFonts w:cstheme="minorHAnsi"/>
                <w:bCs/>
              </w:rPr>
            </w:pPr>
            <w:r w:rsidRPr="00675EE3">
              <w:rPr>
                <w:rFonts w:cstheme="minorHAnsi"/>
                <w:bCs/>
              </w:rPr>
              <w:t>Results</w:t>
            </w:r>
          </w:p>
          <w:p w:rsidRPr="00675EE3" w:rsidR="001110DF" w:rsidP="0001064F" w:rsidRDefault="001110DF" w14:paraId="7DDE23A0" w14:textId="77777777">
            <w:pPr>
              <w:jc w:val="center"/>
              <w:rPr>
                <w:rFonts w:cstheme="minorHAnsi"/>
                <w:b/>
              </w:rPr>
            </w:pPr>
          </w:p>
        </w:tc>
        <w:tc>
          <w:tcPr>
            <w:tcW w:w="3462" w:type="dxa"/>
            <w:tcMar/>
          </w:tcPr>
          <w:p w:rsidRPr="00675EE3" w:rsidR="001110DF" w:rsidP="5A06EFB2" w:rsidRDefault="30271A98" w14:paraId="7B199F10" w14:textId="338094F9">
            <w:pPr>
              <w:tabs>
                <w:tab w:val="left" w:pos="375"/>
              </w:tabs>
            </w:pPr>
            <w:r>
              <w:t>Coded</w:t>
            </w:r>
            <w:r w:rsidR="16F08C0B">
              <w:t xml:space="preserve"> </w:t>
            </w:r>
            <w:r w:rsidR="392AB056">
              <w:t>–</w:t>
            </w:r>
            <w:r w:rsidR="16F08C0B">
              <w:t xml:space="preserve"> </w:t>
            </w:r>
            <w:r w:rsidR="2B4736FF">
              <w:t>style.</w:t>
            </w:r>
            <w:r w:rsidR="392AB056">
              <w:t>css</w:t>
            </w:r>
            <w:r w:rsidR="2B4736FF">
              <w:t>,</w:t>
            </w:r>
            <w:r w:rsidR="392AB056">
              <w:t xml:space="preserve"> </w:t>
            </w:r>
            <w:proofErr w:type="spellStart"/>
            <w:r w:rsidR="2B4736FF">
              <w:t>l</w:t>
            </w:r>
            <w:r>
              <w:t>inks.php</w:t>
            </w:r>
            <w:proofErr w:type="spellEnd"/>
            <w:r>
              <w:t xml:space="preserve">, </w:t>
            </w:r>
            <w:proofErr w:type="spellStart"/>
            <w:r>
              <w:t>challengeChoosing.php</w:t>
            </w:r>
            <w:proofErr w:type="spellEnd"/>
            <w:r>
              <w:t xml:space="preserve">, </w:t>
            </w:r>
            <w:proofErr w:type="spellStart"/>
            <w:r w:rsidR="535224D0">
              <w:t>codingChallenge</w:t>
            </w:r>
            <w:r>
              <w:t>.php</w:t>
            </w:r>
            <w:proofErr w:type="spellEnd"/>
            <w:r>
              <w:t xml:space="preserve">, and </w:t>
            </w:r>
            <w:proofErr w:type="spellStart"/>
            <w:r w:rsidR="4EB3399F">
              <w:t>cyberSecurityChallenge</w:t>
            </w:r>
            <w:r>
              <w:t>.php</w:t>
            </w:r>
            <w:proofErr w:type="spellEnd"/>
          </w:p>
        </w:tc>
      </w:tr>
      <w:tr w:rsidRPr="00675EE3" w:rsidR="001110DF" w:rsidTr="46581FD0" w14:paraId="5329BF91" w14:textId="20F831C9">
        <w:trPr>
          <w:trHeight w:val="1074"/>
        </w:trPr>
        <w:tc>
          <w:tcPr>
            <w:tcW w:w="2112" w:type="dxa"/>
            <w:tcMar/>
          </w:tcPr>
          <w:p w:rsidRPr="00675EE3" w:rsidR="001110DF" w:rsidP="0001064F" w:rsidRDefault="001110DF" w14:paraId="62F92B4D" w14:textId="12ADC0F1">
            <w:pPr>
              <w:rPr>
                <w:rFonts w:cstheme="minorHAnsi"/>
                <w:bCs/>
              </w:rPr>
            </w:pPr>
            <w:r w:rsidRPr="00675EE3">
              <w:rPr>
                <w:rFonts w:cstheme="minorHAnsi"/>
                <w:bCs/>
              </w:rPr>
              <w:t>J</w:t>
            </w:r>
            <w:r w:rsidRPr="00675EE3" w:rsidR="00501352">
              <w:rPr>
                <w:rFonts w:cstheme="minorHAnsi"/>
                <w:bCs/>
              </w:rPr>
              <w:t>ulie Wh</w:t>
            </w:r>
            <w:r w:rsidRPr="00675EE3" w:rsidR="00CF3BF7">
              <w:rPr>
                <w:rFonts w:cstheme="minorHAnsi"/>
                <w:bCs/>
              </w:rPr>
              <w:t>yte</w:t>
            </w:r>
          </w:p>
        </w:tc>
        <w:tc>
          <w:tcPr>
            <w:tcW w:w="4002" w:type="dxa"/>
            <w:tcMar/>
          </w:tcPr>
          <w:p w:rsidRPr="00675EE3" w:rsidR="001110DF" w:rsidP="0001064F" w:rsidRDefault="001110DF" w14:paraId="0BFF1087" w14:textId="66F0996F">
            <w:pPr>
              <w:rPr>
                <w:rFonts w:cstheme="minorHAnsi"/>
                <w:bCs/>
              </w:rPr>
            </w:pPr>
            <w:r w:rsidRPr="00675EE3">
              <w:rPr>
                <w:rFonts w:cstheme="minorHAnsi"/>
                <w:bCs/>
              </w:rPr>
              <w:t>Discussion</w:t>
            </w:r>
          </w:p>
        </w:tc>
        <w:tc>
          <w:tcPr>
            <w:tcW w:w="3462" w:type="dxa"/>
            <w:tcMar/>
          </w:tcPr>
          <w:p w:rsidRPr="00675EE3" w:rsidR="001110DF" w:rsidP="7526E435" w:rsidRDefault="058448F8" w14:paraId="6C9AA0FE" w14:textId="4E82A30F">
            <w:r w:rsidRPr="7526E435">
              <w:t xml:space="preserve">Coded- </w:t>
            </w:r>
            <w:proofErr w:type="spellStart"/>
            <w:r w:rsidRPr="7526E435">
              <w:t>userProfile.php</w:t>
            </w:r>
            <w:proofErr w:type="spellEnd"/>
          </w:p>
        </w:tc>
      </w:tr>
    </w:tbl>
    <w:p w:rsidRPr="00675EE3" w:rsidR="5B82EF4E" w:rsidRDefault="5B82EF4E" w14:paraId="2A2F1264" w14:textId="7197CCD2"/>
    <w:p w:rsidR="46581FD0" w:rsidP="46581FD0" w:rsidRDefault="46581FD0" w14:paraId="15E2F2F8" w14:textId="7A5593D4">
      <w:pPr>
        <w:pStyle w:val="Abtracttitle"/>
      </w:pPr>
    </w:p>
    <w:p w:rsidRPr="0004092B" w:rsidR="007D2F9D" w:rsidP="46581FD0" w:rsidRDefault="007D2F9D" w14:paraId="19EE96BD" w14:textId="1F6F157F">
      <w:pPr>
        <w:pStyle w:val="Abtracttitle"/>
        <w:rPr>
          <w:rFonts w:cs="Calibri" w:cstheme="minorAscii"/>
          <w:b w:val="1"/>
          <w:bCs w:val="1"/>
        </w:rPr>
      </w:pPr>
      <w:r w:rsidR="007D2F9D">
        <w:rPr/>
        <w:t>Executive summary</w:t>
      </w:r>
    </w:p>
    <w:p w:rsidRPr="0004092B" w:rsidR="007D2F9D" w:rsidP="007D2F9D" w:rsidRDefault="007D2F9D" w14:paraId="71198C86" w14:textId="1B9634D7">
      <w:pPr>
        <w:ind w:right="201"/>
        <w:rPr>
          <w:rFonts w:cs="Calibri"/>
        </w:rPr>
      </w:pPr>
      <w:r w:rsidRPr="0004092B">
        <w:rPr>
          <w:rFonts w:cs="Calibri"/>
        </w:rPr>
        <w:t xml:space="preserve">Traditional methods of learning </w:t>
      </w:r>
      <w:r w:rsidRPr="7343DF4D" w:rsidR="541B0AE8">
        <w:rPr>
          <w:rFonts w:cs="Calibri"/>
        </w:rPr>
        <w:t>such as</w:t>
      </w:r>
      <w:r w:rsidRPr="7343DF4D" w:rsidR="2F41F112">
        <w:rPr>
          <w:rFonts w:cs="Calibri"/>
        </w:rPr>
        <w:t xml:space="preserve"> </w:t>
      </w:r>
      <w:r w:rsidRPr="0004092B">
        <w:rPr>
          <w:rFonts w:cs="Calibri"/>
        </w:rPr>
        <w:t>lectures and reading</w:t>
      </w:r>
      <w:r w:rsidRPr="7343DF4D" w:rsidR="7D66C624">
        <w:rPr>
          <w:rFonts w:cs="Calibri"/>
        </w:rPr>
        <w:t>,</w:t>
      </w:r>
      <w:r w:rsidRPr="0004092B">
        <w:rPr>
          <w:rFonts w:cs="Calibri"/>
        </w:rPr>
        <w:t xml:space="preserve"> are often perceived as dry and disengaging. This can negatively impact student engagement and retention, ultimately affecting academic performance. To address this, Xander Purvis, a foundation lecturer at Abertay University, proposed the development of a website to host educational games designed to increase student engagement and confidence in learning materials. This website would also include data collection features to track student progress and gather meaningful insights.</w:t>
      </w:r>
    </w:p>
    <w:p w:rsidRPr="0004092B" w:rsidR="007D2F9D" w:rsidP="007D2F9D" w:rsidRDefault="007D2F9D" w14:paraId="7C30F5E6" w14:textId="77777777">
      <w:pPr>
        <w:ind w:right="201"/>
        <w:rPr>
          <w:rFonts w:cs="Calibri"/>
        </w:rPr>
      </w:pPr>
      <w:r w:rsidRPr="0004092B">
        <w:rPr>
          <w:rFonts w:cs="Calibri"/>
        </w:rPr>
        <w:t xml:space="preserve">Gamified learning has been proven to be an effective educational approach. A study by </w:t>
      </w:r>
      <w:proofErr w:type="spellStart"/>
      <w:r w:rsidRPr="0004092B">
        <w:rPr>
          <w:rFonts w:cs="Calibri"/>
        </w:rPr>
        <w:t>TalentLMS</w:t>
      </w:r>
      <w:proofErr w:type="spellEnd"/>
      <w:r w:rsidRPr="0004092B">
        <w:rPr>
          <w:rFonts w:cs="Calibri"/>
        </w:rPr>
        <w:t xml:space="preserve"> on gamification in the workplace reported that 83% of the respondents who received gamified training felt motivated, while 63% of the employees who did not receive gamified training felt bored and unproductive </w:t>
      </w:r>
      <w:sdt>
        <w:sdtPr>
          <w:rPr>
            <w:rFonts w:cs="Calibri"/>
          </w:rPr>
          <w:id w:val="689495829"/>
          <w:citation/>
        </w:sdtPr>
        <w:sdtContent>
          <w:r w:rsidRPr="0004092B">
            <w:rPr>
              <w:rFonts w:cs="Calibri"/>
            </w:rPr>
            <w:fldChar w:fldCharType="begin"/>
          </w:r>
          <w:r w:rsidRPr="0004092B">
            <w:rPr>
              <w:rFonts w:cs="Calibri"/>
            </w:rPr>
            <w:instrText xml:space="preserve"> CITATION Apo19 \l 1033 </w:instrText>
          </w:r>
          <w:r w:rsidRPr="0004092B">
            <w:rPr>
              <w:rFonts w:cs="Calibri"/>
            </w:rPr>
            <w:fldChar w:fldCharType="separate"/>
          </w:r>
          <w:r w:rsidRPr="0004092B">
            <w:rPr>
              <w:rFonts w:cs="Calibri"/>
            </w:rPr>
            <w:t>(Apostolopoulos, 2019)</w:t>
          </w:r>
          <w:r w:rsidRPr="0004092B">
            <w:rPr>
              <w:rFonts w:cs="Calibri"/>
            </w:rPr>
            <w:fldChar w:fldCharType="end"/>
          </w:r>
        </w:sdtContent>
      </w:sdt>
      <w:r w:rsidRPr="0004092B">
        <w:rPr>
          <w:rFonts w:cs="Calibri"/>
        </w:rPr>
        <w:t xml:space="preserve">. </w:t>
      </w:r>
    </w:p>
    <w:p w:rsidRPr="0004092B" w:rsidR="007D2F9D" w:rsidP="007D2F9D" w:rsidRDefault="007D2F9D" w14:paraId="7D567741" w14:textId="1B14BA2F">
      <w:pPr>
        <w:ind w:right="201"/>
        <w:rPr>
          <w:rFonts w:cs="Calibri"/>
        </w:rPr>
      </w:pPr>
      <w:r>
        <w:rPr>
          <w:rFonts w:cs="Calibri"/>
        </w:rPr>
        <w:t xml:space="preserve">The project aimed to develop an engaging application or website that helps students build confidence and enhance learning through quizzes and coding challenges. </w:t>
      </w:r>
      <w:r w:rsidRPr="0004092B">
        <w:rPr>
          <w:rFonts w:cs="Calibri"/>
        </w:rPr>
        <w:t>Byte Club aimed to develop a website from scratch with the following key features:</w:t>
      </w:r>
    </w:p>
    <w:p w:rsidRPr="0004092B" w:rsidR="007D2F9D" w:rsidP="009E24D4" w:rsidRDefault="007D2F9D" w14:paraId="7929FECF" w14:textId="77777777">
      <w:pPr>
        <w:pStyle w:val="ListParagraph"/>
        <w:numPr>
          <w:ilvl w:val="0"/>
          <w:numId w:val="16"/>
        </w:numPr>
        <w:ind w:right="201"/>
        <w:rPr>
          <w:rFonts w:cs="Calibri" w:eastAsiaTheme="minorHAnsi"/>
          <w:kern w:val="2"/>
          <w:lang w:eastAsia="en-US"/>
          <w14:ligatures w14:val="standardContextual"/>
        </w:rPr>
      </w:pPr>
      <w:r w:rsidRPr="0004092B">
        <w:rPr>
          <w:rFonts w:eastAsia="Times New Roman" w:cs="Calibri"/>
          <w:lang w:eastAsia="en-GB"/>
        </w:rPr>
        <w:t xml:space="preserve">Host educational games </w:t>
      </w:r>
    </w:p>
    <w:p w:rsidRPr="0004092B" w:rsidR="007D2F9D" w:rsidP="009E24D4" w:rsidRDefault="007D2F9D" w14:paraId="5B213153" w14:textId="77777777">
      <w:pPr>
        <w:pStyle w:val="ListParagraph"/>
        <w:numPr>
          <w:ilvl w:val="0"/>
          <w:numId w:val="16"/>
        </w:numPr>
        <w:ind w:right="201"/>
        <w:rPr>
          <w:rFonts w:cs="Calibri" w:eastAsiaTheme="minorHAnsi"/>
          <w:kern w:val="2"/>
          <w:lang w:eastAsia="en-US"/>
          <w14:ligatures w14:val="standardContextual"/>
        </w:rPr>
      </w:pPr>
      <w:r w:rsidRPr="0004092B">
        <w:rPr>
          <w:rFonts w:eastAsia="Times New Roman" w:cs="Calibri"/>
          <w:lang w:eastAsia="en-GB"/>
        </w:rPr>
        <w:t xml:space="preserve">Allow users to register and log in </w:t>
      </w:r>
    </w:p>
    <w:p w:rsidRPr="0004092B" w:rsidR="007D2F9D" w:rsidP="009E24D4" w:rsidRDefault="007D2F9D" w14:paraId="236E2D2C" w14:textId="77777777">
      <w:pPr>
        <w:pStyle w:val="ListParagraph"/>
        <w:numPr>
          <w:ilvl w:val="0"/>
          <w:numId w:val="16"/>
        </w:numPr>
        <w:ind w:right="201"/>
        <w:rPr>
          <w:rFonts w:cs="Calibri" w:eastAsiaTheme="minorHAnsi"/>
          <w:kern w:val="2"/>
          <w:lang w:eastAsia="en-US"/>
          <w14:ligatures w14:val="standardContextual"/>
        </w:rPr>
      </w:pPr>
      <w:r w:rsidRPr="0004092B">
        <w:rPr>
          <w:rFonts w:eastAsia="Times New Roman" w:cs="Calibri"/>
          <w:lang w:eastAsia="en-GB"/>
        </w:rPr>
        <w:t xml:space="preserve">Enable users to view their profile </w:t>
      </w:r>
    </w:p>
    <w:p w:rsidRPr="0004092B" w:rsidR="007D2F9D" w:rsidP="009E24D4" w:rsidRDefault="007D2F9D" w14:paraId="54C7B9AA" w14:textId="77777777">
      <w:pPr>
        <w:pStyle w:val="ListParagraph"/>
        <w:numPr>
          <w:ilvl w:val="0"/>
          <w:numId w:val="16"/>
        </w:numPr>
        <w:ind w:right="201"/>
        <w:rPr>
          <w:rFonts w:cs="Calibri" w:eastAsiaTheme="minorHAnsi"/>
          <w:kern w:val="2"/>
          <w:lang w:eastAsia="en-US"/>
          <w14:ligatures w14:val="standardContextual"/>
        </w:rPr>
      </w:pPr>
      <w:r w:rsidRPr="0004092B">
        <w:rPr>
          <w:rFonts w:eastAsia="Times New Roman" w:cs="Calibri"/>
          <w:lang w:eastAsia="en-GB"/>
        </w:rPr>
        <w:t xml:space="preserve">Track scores and display a top 10 leaderboard </w:t>
      </w:r>
    </w:p>
    <w:p w:rsidRPr="0004092B" w:rsidR="007D2F9D" w:rsidP="009E24D4" w:rsidRDefault="007D2F9D" w14:paraId="0D2A8FF1" w14:textId="77777777">
      <w:pPr>
        <w:pStyle w:val="ListParagraph"/>
        <w:numPr>
          <w:ilvl w:val="0"/>
          <w:numId w:val="16"/>
        </w:numPr>
        <w:ind w:right="201"/>
        <w:rPr>
          <w:rFonts w:cs="Calibri" w:eastAsiaTheme="minorHAnsi"/>
          <w:kern w:val="2"/>
          <w:lang w:eastAsia="en-US"/>
          <w14:ligatures w14:val="standardContextual"/>
        </w:rPr>
      </w:pPr>
      <w:r w:rsidRPr="0004092B">
        <w:rPr>
          <w:rFonts w:eastAsia="Times New Roman" w:cs="Calibri"/>
          <w:lang w:eastAsia="en-GB"/>
        </w:rPr>
        <w:t xml:space="preserve">Provide feedback functionality </w:t>
      </w:r>
    </w:p>
    <w:p w:rsidRPr="0004092B" w:rsidR="007D2F9D" w:rsidP="009E24D4" w:rsidRDefault="007D2F9D" w14:paraId="34E0DA95" w14:textId="77777777">
      <w:pPr>
        <w:pStyle w:val="ListParagraph"/>
        <w:numPr>
          <w:ilvl w:val="0"/>
          <w:numId w:val="16"/>
        </w:numPr>
        <w:ind w:right="201"/>
        <w:rPr>
          <w:rFonts w:cs="Calibri" w:eastAsiaTheme="minorHAnsi"/>
          <w:kern w:val="2"/>
          <w:lang w:eastAsia="en-US"/>
          <w14:ligatures w14:val="standardContextual"/>
        </w:rPr>
      </w:pPr>
      <w:r w:rsidRPr="0004092B">
        <w:rPr>
          <w:rFonts w:eastAsia="Times New Roman" w:cs="Calibri"/>
          <w:lang w:eastAsia="en-GB"/>
        </w:rPr>
        <w:t xml:space="preserve">Display contact details </w:t>
      </w:r>
    </w:p>
    <w:p w:rsidRPr="0004092B" w:rsidR="007D2F9D" w:rsidP="009E24D4" w:rsidRDefault="007D2F9D" w14:paraId="312E4B4A" w14:textId="77777777">
      <w:pPr>
        <w:pStyle w:val="ListParagraph"/>
        <w:numPr>
          <w:ilvl w:val="0"/>
          <w:numId w:val="16"/>
        </w:numPr>
        <w:ind w:right="201"/>
        <w:rPr>
          <w:rFonts w:cs="Calibri" w:eastAsiaTheme="minorHAnsi"/>
          <w:kern w:val="2"/>
          <w:lang w:eastAsia="en-US"/>
          <w14:ligatures w14:val="standardContextual"/>
        </w:rPr>
      </w:pPr>
      <w:r w:rsidRPr="0004092B">
        <w:rPr>
          <w:rFonts w:eastAsia="Times New Roman" w:cs="Calibri"/>
          <w:lang w:eastAsia="en-GB"/>
        </w:rPr>
        <w:t>Allow admins to monitor student scores and respond to feedback</w:t>
      </w:r>
    </w:p>
    <w:p w:rsidRPr="003060D6" w:rsidR="007D2F9D" w:rsidP="009E24D4" w:rsidRDefault="007D2F9D" w14:paraId="580B2275" w14:textId="77777777">
      <w:pPr>
        <w:pStyle w:val="ListParagraph"/>
        <w:numPr>
          <w:ilvl w:val="0"/>
          <w:numId w:val="16"/>
        </w:numPr>
        <w:ind w:right="201"/>
        <w:rPr>
          <w:rFonts w:cs="Calibri" w:eastAsiaTheme="minorHAnsi"/>
          <w:kern w:val="2"/>
          <w:lang w:eastAsia="en-US"/>
          <w14:ligatures w14:val="standardContextual"/>
        </w:rPr>
      </w:pPr>
      <w:r w:rsidRPr="0004092B">
        <w:rPr>
          <w:rFonts w:eastAsia="Times New Roman" w:cs="Calibri"/>
          <w:lang w:eastAsia="en-GB"/>
        </w:rPr>
        <w:t>Serve as a foundation for future development</w:t>
      </w:r>
    </w:p>
    <w:p w:rsidR="007D2F9D" w:rsidP="7343DF4D" w:rsidRDefault="007D2F9D" w14:paraId="7C90A7C1" w14:textId="6309EADC">
      <w:pPr>
        <w:ind w:right="201"/>
        <w:rPr>
          <w:rFonts w:cs="Calibri"/>
          <w:lang w:eastAsia="en-US"/>
        </w:rPr>
      </w:pPr>
    </w:p>
    <w:p w:rsidRPr="0004092B" w:rsidR="007D2F9D" w:rsidP="003060D6" w:rsidRDefault="007D2F9D" w14:paraId="3230637B" w14:textId="77777777">
      <w:pPr>
        <w:pStyle w:val="Abtracttitle"/>
      </w:pPr>
      <w:r w:rsidRPr="0004092B">
        <w:t>Benefits for the client</w:t>
      </w:r>
    </w:p>
    <w:p w:rsidRPr="0004092B" w:rsidR="007D2F9D" w:rsidP="007D2F9D" w:rsidRDefault="007D2F9D" w14:paraId="05653E54" w14:textId="77777777">
      <w:pPr>
        <w:ind w:right="201"/>
        <w:rPr>
          <w:rFonts w:cs="Calibri"/>
        </w:rPr>
      </w:pPr>
      <w:r w:rsidRPr="0004092B">
        <w:rPr>
          <w:rFonts w:cs="Calibri"/>
        </w:rPr>
        <w:t xml:space="preserve">Our project benefits the client by: </w:t>
      </w:r>
    </w:p>
    <w:p w:rsidR="007D2F9D" w:rsidP="009E24D4" w:rsidRDefault="007D2F9D" w14:paraId="1814CB6C" w14:textId="77777777">
      <w:pPr>
        <w:pStyle w:val="ListParagraph"/>
        <w:numPr>
          <w:ilvl w:val="0"/>
          <w:numId w:val="15"/>
        </w:numPr>
        <w:ind w:right="201"/>
        <w:rPr>
          <w:rFonts w:cs="Calibri"/>
        </w:rPr>
      </w:pPr>
      <w:r w:rsidRPr="0053655F">
        <w:rPr>
          <w:rFonts w:cs="Calibri"/>
        </w:rPr>
        <w:t xml:space="preserve">Providing an engaging platform where students can learn in a fun and interactive way, which can improve retention and </w:t>
      </w:r>
      <w:r>
        <w:rPr>
          <w:rFonts w:cs="Calibri"/>
        </w:rPr>
        <w:t>student confidence</w:t>
      </w:r>
      <w:r w:rsidRPr="0053655F">
        <w:rPr>
          <w:rFonts w:cs="Calibri"/>
        </w:rPr>
        <w:t>.</w:t>
      </w:r>
    </w:p>
    <w:p w:rsidR="007D2F9D" w:rsidP="009E24D4" w:rsidRDefault="007D2F9D" w14:paraId="70CCBCD5" w14:textId="77777777">
      <w:pPr>
        <w:pStyle w:val="ListParagraph"/>
        <w:numPr>
          <w:ilvl w:val="0"/>
          <w:numId w:val="15"/>
        </w:numPr>
        <w:ind w:right="201"/>
        <w:rPr>
          <w:rFonts w:cs="Calibri"/>
        </w:rPr>
      </w:pPr>
      <w:r w:rsidRPr="0053655F">
        <w:rPr>
          <w:rFonts w:cs="Calibri"/>
        </w:rPr>
        <w:t>Enabling data tracking, allowing admins to monitor student progress over time and identify frequently played games, aiding in tailored feedback and identifying skill gaps.</w:t>
      </w:r>
    </w:p>
    <w:p w:rsidR="007D2F9D" w:rsidP="009E24D4" w:rsidRDefault="007D2F9D" w14:paraId="797525F8" w14:textId="77777777">
      <w:pPr>
        <w:pStyle w:val="ListParagraph"/>
        <w:numPr>
          <w:ilvl w:val="0"/>
          <w:numId w:val="15"/>
        </w:numPr>
        <w:ind w:right="201"/>
        <w:rPr>
          <w:rFonts w:cs="Calibri"/>
        </w:rPr>
      </w:pPr>
      <w:r w:rsidRPr="0053655F">
        <w:rPr>
          <w:rFonts w:cs="Calibri"/>
        </w:rPr>
        <w:t>Including a top 10 leaderboard to promote healthy competition and motivation among users.</w:t>
      </w:r>
    </w:p>
    <w:p w:rsidR="007D2F9D" w:rsidP="009E24D4" w:rsidRDefault="007D2F9D" w14:paraId="1E3E9F32" w14:textId="77777777">
      <w:pPr>
        <w:pStyle w:val="ListParagraph"/>
        <w:numPr>
          <w:ilvl w:val="0"/>
          <w:numId w:val="15"/>
        </w:numPr>
        <w:ind w:right="201"/>
        <w:rPr>
          <w:rFonts w:cs="Calibri"/>
        </w:rPr>
      </w:pPr>
      <w:r w:rsidRPr="0053655F">
        <w:rPr>
          <w:rFonts w:cs="Calibri"/>
        </w:rPr>
        <w:t>Delivering a strong foundation that can be expanded upon. While some desired features were not fully implemented, the project is scalable and can evolve into a university-wide educational resource with further development.</w:t>
      </w:r>
    </w:p>
    <w:p w:rsidR="003060D6" w:rsidP="003060D6" w:rsidRDefault="003060D6" w14:paraId="7798AA2B" w14:textId="55D44A13">
      <w:pPr>
        <w:ind w:right="201"/>
        <w:rPr>
          <w:rFonts w:cs="Calibri"/>
        </w:rPr>
      </w:pPr>
    </w:p>
    <w:p w:rsidR="00027803" w:rsidP="003060D6" w:rsidRDefault="00027803" w14:paraId="097CD4D1" w14:textId="77777777">
      <w:pPr>
        <w:ind w:right="201"/>
        <w:rPr>
          <w:rFonts w:cs="Calibri"/>
        </w:rPr>
      </w:pPr>
    </w:p>
    <w:p w:rsidR="00BB6D1D" w:rsidP="7343DF4D" w:rsidRDefault="00BB6D1D" w14:paraId="1CFFAF30" w14:textId="77777777">
      <w:pPr>
        <w:pStyle w:val="Abtracttitle"/>
        <w:ind w:right="201"/>
      </w:pPr>
    </w:p>
    <w:p w:rsidRPr="0004092B" w:rsidR="007D2F9D" w:rsidP="7343DF4D" w:rsidRDefault="007D2F9D" w14:paraId="636DFDA1" w14:textId="73519CF7">
      <w:pPr>
        <w:pStyle w:val="Abtracttitle"/>
        <w:ind w:right="201"/>
        <w:rPr>
          <w:rFonts w:cs="Calibri"/>
        </w:rPr>
      </w:pPr>
      <w:r w:rsidRPr="0004092B">
        <w:t>How we delivered</w:t>
      </w:r>
    </w:p>
    <w:p w:rsidRPr="0053655F" w:rsidR="007D2F9D" w:rsidP="7343DF4D" w:rsidRDefault="007D2F9D" w14:paraId="55F19D90" w14:textId="1228FAF8">
      <w:pPr>
        <w:ind w:right="201"/>
        <w:rPr>
          <w:rFonts w:cs="Calibri"/>
        </w:rPr>
      </w:pPr>
      <w:r w:rsidRPr="0053655F">
        <w:rPr>
          <w:rFonts w:cs="Calibri"/>
        </w:rPr>
        <w:t xml:space="preserve">Byte Club hit the ground running, immediately diving into development following detailed planning in the previous semester. </w:t>
      </w:r>
      <w:r w:rsidRPr="7343DF4D" w:rsidR="36FF1D3D">
        <w:rPr>
          <w:rFonts w:cs="Calibri"/>
        </w:rPr>
        <w:t>The earl preparation included defining project goals, sketching wireframes, planning colours, accessibility and how the website would be linked. The team</w:t>
      </w:r>
      <w:r w:rsidRPr="7343DF4D" w:rsidR="6DC9F41C">
        <w:rPr>
          <w:rFonts w:cs="Calibri"/>
        </w:rPr>
        <w:t xml:space="preserve"> would take an agile approach to development of the website.</w:t>
      </w:r>
    </w:p>
    <w:p w:rsidRPr="0053655F" w:rsidR="007D2F9D" w:rsidP="007D2F9D" w:rsidRDefault="6DC9F41C" w14:paraId="0DA7F9BC" w14:textId="00689F4D">
      <w:pPr>
        <w:ind w:right="201"/>
        <w:rPr>
          <w:rFonts w:cs="Calibri"/>
        </w:rPr>
      </w:pPr>
      <w:r w:rsidRPr="249BC141">
        <w:rPr>
          <w:rFonts w:cs="Calibri"/>
        </w:rPr>
        <w:t>To manage the workload effectively and ensure steady progress was being maintained all around the website, t</w:t>
      </w:r>
      <w:r w:rsidRPr="249BC141" w:rsidR="2F41F112">
        <w:rPr>
          <w:rFonts w:cs="Calibri"/>
        </w:rPr>
        <w:t xml:space="preserve">he team </w:t>
      </w:r>
      <w:r w:rsidRPr="0053655F" w:rsidR="007D2F9D">
        <w:rPr>
          <w:rFonts w:cs="Calibri"/>
        </w:rPr>
        <w:t>strategically divided tasks</w:t>
      </w:r>
      <w:r w:rsidRPr="249BC141" w:rsidR="6BFCE6E6">
        <w:rPr>
          <w:rFonts w:cs="Calibri"/>
        </w:rPr>
        <w:t>. Each team</w:t>
      </w:r>
      <w:r w:rsidRPr="0053655F" w:rsidR="007D2F9D">
        <w:rPr>
          <w:rFonts w:cs="Calibri"/>
        </w:rPr>
        <w:t xml:space="preserve"> members</w:t>
      </w:r>
      <w:r w:rsidRPr="249BC141" w:rsidR="1EDD5BD2">
        <w:rPr>
          <w:rFonts w:cs="Calibri"/>
        </w:rPr>
        <w:t xml:space="preserve"> was</w:t>
      </w:r>
      <w:r w:rsidRPr="0053655F" w:rsidR="007D2F9D">
        <w:rPr>
          <w:rFonts w:cs="Calibri"/>
        </w:rPr>
        <w:t xml:space="preserve"> assigned to specific areas such as User Profile, Feedback, Contact Us, Register, Login, Home, and Admin pages. </w:t>
      </w:r>
      <w:r w:rsidRPr="249BC141" w:rsidR="4A16C1BE">
        <w:rPr>
          <w:rFonts w:cs="Calibri"/>
        </w:rPr>
        <w:t>Once</w:t>
      </w:r>
      <w:r w:rsidRPr="0053655F" w:rsidR="007D2F9D">
        <w:rPr>
          <w:rFonts w:cs="Calibri"/>
        </w:rPr>
        <w:t xml:space="preserve"> these foundational elements</w:t>
      </w:r>
      <w:r w:rsidRPr="249BC141" w:rsidR="4A16C1BE">
        <w:rPr>
          <w:rFonts w:cs="Calibri"/>
        </w:rPr>
        <w:t xml:space="preserve"> were completed</w:t>
      </w:r>
      <w:r w:rsidRPr="0053655F" w:rsidR="007D2F9D">
        <w:rPr>
          <w:rFonts w:cs="Calibri"/>
        </w:rPr>
        <w:t xml:space="preserve">, the team </w:t>
      </w:r>
      <w:r w:rsidRPr="249BC141" w:rsidR="4A16C1BE">
        <w:rPr>
          <w:rFonts w:cs="Calibri"/>
        </w:rPr>
        <w:t>shifted focus to the core of the website – building</w:t>
      </w:r>
      <w:r w:rsidRPr="0053655F" w:rsidR="007D2F9D">
        <w:rPr>
          <w:rFonts w:cs="Calibri"/>
        </w:rPr>
        <w:t xml:space="preserve"> the interactive </w:t>
      </w:r>
      <w:r w:rsidRPr="249BC141" w:rsidR="4A16C1BE">
        <w:rPr>
          <w:rFonts w:cs="Calibri"/>
        </w:rPr>
        <w:t>cyber security</w:t>
      </w:r>
      <w:r w:rsidRPr="0053655F" w:rsidR="007D2F9D">
        <w:rPr>
          <w:rFonts w:cs="Calibri"/>
        </w:rPr>
        <w:t xml:space="preserve"> and coding </w:t>
      </w:r>
      <w:r w:rsidRPr="249BC141" w:rsidR="4A16C1BE">
        <w:rPr>
          <w:rFonts w:cs="Calibri"/>
        </w:rPr>
        <w:t>challenges. The team collaborated closely</w:t>
      </w:r>
      <w:r w:rsidRPr="249BC141" w:rsidR="60870813">
        <w:rPr>
          <w:rFonts w:cs="Calibri"/>
        </w:rPr>
        <w:t xml:space="preserve"> with one another aiding in any necessary troubleshooting and ensuring that the challenges were built in a way to gather user data effectively</w:t>
      </w:r>
      <w:r w:rsidRPr="0053655F" w:rsidR="007D2F9D">
        <w:rPr>
          <w:rFonts w:cs="Calibri"/>
        </w:rPr>
        <w:t>.</w:t>
      </w:r>
    </w:p>
    <w:p w:rsidRPr="0004092B" w:rsidR="003060D6" w:rsidP="007D2F9D" w:rsidRDefault="3CE3C401" w14:paraId="52E6D7D3" w14:textId="66DD54E2">
      <w:pPr>
        <w:ind w:right="201"/>
        <w:rPr>
          <w:rFonts w:cs="Calibri"/>
        </w:rPr>
      </w:pPr>
      <w:r w:rsidRPr="7343DF4D">
        <w:rPr>
          <w:rFonts w:cs="Calibri"/>
        </w:rPr>
        <w:t xml:space="preserve">To support the platforms previously mentioned data collection side, the team utilised a service called Lochnagar. This is the </w:t>
      </w:r>
      <w:r w:rsidRPr="7343DF4D" w:rsidR="57DE3E60">
        <w:rPr>
          <w:rFonts w:cs="Calibri"/>
        </w:rPr>
        <w:t xml:space="preserve">university's </w:t>
      </w:r>
      <w:r w:rsidRPr="7343DF4D">
        <w:rPr>
          <w:rFonts w:cs="Calibri"/>
        </w:rPr>
        <w:t>own database service</w:t>
      </w:r>
      <w:r w:rsidRPr="7343DF4D" w:rsidR="666F0829">
        <w:rPr>
          <w:rFonts w:cs="Calibri"/>
        </w:rPr>
        <w:t xml:space="preserve"> allowing the team to hold data without paying for a third-party service. </w:t>
      </w:r>
      <w:r w:rsidRPr="0053655F" w:rsidR="007D2F9D">
        <w:rPr>
          <w:rFonts w:cs="Calibri"/>
        </w:rPr>
        <w:t>Using the university’s Lochnagar service, the team created a dedicated database to securely store user login credentials, admin access details, feedback submissions and responses, and game-related data such as quiz name, date attempted, user email, and score.</w:t>
      </w:r>
    </w:p>
    <w:p w:rsidR="002543C9" w:rsidP="003060D6" w:rsidRDefault="007D2F9D" w14:paraId="47285E38" w14:textId="636C56CF">
      <w:pPr>
        <w:pStyle w:val="Abtracttitle"/>
      </w:pPr>
      <w:r w:rsidRPr="0004092B">
        <w:t xml:space="preserve">The </w:t>
      </w:r>
      <w:r w:rsidR="002543C9">
        <w:t>R</w:t>
      </w:r>
      <w:r w:rsidRPr="0004092B">
        <w:t>esults</w:t>
      </w:r>
    </w:p>
    <w:p w:rsidR="002543C9" w:rsidP="002543C9" w:rsidRDefault="002543C9" w14:paraId="61FC13AE" w14:textId="77777777">
      <w:pPr>
        <w:keepNext/>
        <w:ind w:right="201"/>
        <w:rPr>
          <w:rFonts w:cs="Calibri"/>
        </w:rPr>
      </w:pPr>
      <w:r w:rsidRPr="0053655F">
        <w:rPr>
          <w:rFonts w:cs="Calibri"/>
        </w:rPr>
        <w:t>The website features a consistent design and incorporates official Abertay branding, as shown in</w:t>
      </w:r>
      <w:r>
        <w:rPr>
          <w:rFonts w:cs="Calibri"/>
        </w:rPr>
        <w:t xml:space="preserve"> </w:t>
      </w:r>
      <w:r w:rsidRPr="0053655F">
        <w:rPr>
          <w:rFonts w:cs="Calibri"/>
        </w:rPr>
        <w:fldChar w:fldCharType="begin"/>
      </w:r>
      <w:r w:rsidRPr="0053655F">
        <w:rPr>
          <w:rFonts w:cs="Calibri"/>
        </w:rPr>
        <w:instrText xml:space="preserve"> REF _Ref196131121 \h  \* MERGEFORMAT </w:instrText>
      </w:r>
      <w:r w:rsidRPr="0053655F">
        <w:rPr>
          <w:rFonts w:cs="Calibri"/>
        </w:rPr>
      </w:r>
      <w:r w:rsidRPr="0053655F">
        <w:rPr>
          <w:rFonts w:cs="Calibri"/>
        </w:rPr>
        <w:fldChar w:fldCharType="separate"/>
      </w:r>
      <w:r w:rsidRPr="0053655F">
        <w:rPr>
          <w:rFonts w:cs="Calibri"/>
        </w:rPr>
        <w:t xml:space="preserve">Figure </w:t>
      </w:r>
      <w:r w:rsidRPr="0053655F">
        <w:rPr>
          <w:rFonts w:cs="Calibri"/>
          <w:noProof/>
        </w:rPr>
        <w:t>1</w:t>
      </w:r>
      <w:r w:rsidRPr="0053655F">
        <w:rPr>
          <w:rFonts w:cs="Calibri"/>
        </w:rPr>
        <w:fldChar w:fldCharType="end"/>
      </w:r>
      <w:r w:rsidRPr="0053655F">
        <w:rPr>
          <w:rFonts w:cs="Calibri"/>
        </w:rPr>
        <w:t>, aligning with Abertay’s branding guidelines. The site is user-friendly, with intuitive navigation and a clean, simple interface that accommodates users of all technical backgrounds.</w:t>
      </w:r>
    </w:p>
    <w:p w:rsidRPr="0004092B" w:rsidR="002543C9" w:rsidP="002543C9" w:rsidRDefault="002543C9" w14:paraId="34AB4307" w14:textId="77777777"/>
    <w:p w:rsidRPr="0004092B" w:rsidR="007D2F9D" w:rsidP="007D2F9D" w:rsidRDefault="007D2F9D" w14:paraId="05374BFA" w14:textId="0537683B">
      <w:pPr>
        <w:keepNext/>
        <w:ind w:left="426" w:right="201"/>
        <w:jc w:val="center"/>
        <w:rPr>
          <w:rFonts w:cs="Calibri"/>
        </w:rPr>
      </w:pPr>
      <w:r w:rsidRPr="0004092B">
        <w:rPr>
          <w:rFonts w:cs="Calibri"/>
          <w:noProof/>
        </w:rPr>
        <w:drawing>
          <wp:inline distT="0" distB="0" distL="0" distR="0" wp14:anchorId="5B5E2AC9" wp14:editId="469C5A1B">
            <wp:extent cx="4987636" cy="2700484"/>
            <wp:effectExtent l="0" t="0" r="3810" b="5080"/>
            <wp:docPr id="181399416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94166" name="Picture 1" descr="A screenshot of a website&#10;&#10;AI-generated content may be incorrect."/>
                    <pic:cNvPicPr/>
                  </pic:nvPicPr>
                  <pic:blipFill>
                    <a:blip r:embed="rId10"/>
                    <a:stretch>
                      <a:fillRect/>
                    </a:stretch>
                  </pic:blipFill>
                  <pic:spPr>
                    <a:xfrm>
                      <a:off x="0" y="0"/>
                      <a:ext cx="5005793" cy="2710315"/>
                    </a:xfrm>
                    <a:prstGeom prst="rect">
                      <a:avLst/>
                    </a:prstGeom>
                  </pic:spPr>
                </pic:pic>
              </a:graphicData>
            </a:graphic>
          </wp:inline>
        </w:drawing>
      </w:r>
    </w:p>
    <w:p w:rsidRPr="0004092B" w:rsidR="007D2F9D" w:rsidP="007D2F9D" w:rsidRDefault="007D2F9D" w14:paraId="356A6E18" w14:textId="77777777">
      <w:pPr>
        <w:pStyle w:val="Caption"/>
        <w:jc w:val="center"/>
        <w:rPr>
          <w:rFonts w:cs="Calibri"/>
          <w:b/>
          <w:bCs/>
          <w:i w:val="0"/>
          <w:iCs w:val="0"/>
          <w:color w:val="auto"/>
          <w:sz w:val="36"/>
          <w:szCs w:val="36"/>
        </w:rPr>
      </w:pPr>
      <w:bookmarkStart w:name="_Ref196131121" w:id="1"/>
      <w:r w:rsidRPr="0004092B">
        <w:rPr>
          <w:rFonts w:cs="Calibri"/>
          <w:i w:val="0"/>
          <w:iCs w:val="0"/>
          <w:color w:val="auto"/>
          <w:sz w:val="20"/>
          <w:szCs w:val="20"/>
        </w:rPr>
        <w:t xml:space="preserve">Figure </w:t>
      </w:r>
      <w:r w:rsidRPr="0004092B">
        <w:rPr>
          <w:rFonts w:cs="Calibri"/>
          <w:i w:val="0"/>
          <w:iCs w:val="0"/>
          <w:color w:val="auto"/>
          <w:sz w:val="20"/>
          <w:szCs w:val="20"/>
        </w:rPr>
        <w:fldChar w:fldCharType="begin"/>
      </w:r>
      <w:r w:rsidRPr="0004092B">
        <w:rPr>
          <w:rFonts w:cs="Calibri"/>
          <w:i w:val="0"/>
          <w:iCs w:val="0"/>
          <w:color w:val="auto"/>
          <w:sz w:val="20"/>
          <w:szCs w:val="20"/>
        </w:rPr>
        <w:instrText xml:space="preserve"> SEQ Figure \* ARABIC </w:instrText>
      </w:r>
      <w:r w:rsidRPr="0004092B">
        <w:rPr>
          <w:rFonts w:cs="Calibri"/>
          <w:i w:val="0"/>
          <w:iCs w:val="0"/>
          <w:color w:val="auto"/>
          <w:sz w:val="20"/>
          <w:szCs w:val="20"/>
        </w:rPr>
        <w:fldChar w:fldCharType="separate"/>
      </w:r>
      <w:r w:rsidRPr="0004092B">
        <w:rPr>
          <w:rFonts w:cs="Calibri"/>
          <w:i w:val="0"/>
          <w:iCs w:val="0"/>
          <w:noProof/>
          <w:color w:val="auto"/>
          <w:sz w:val="20"/>
          <w:szCs w:val="20"/>
        </w:rPr>
        <w:t>1</w:t>
      </w:r>
      <w:r w:rsidRPr="0004092B">
        <w:rPr>
          <w:rFonts w:cs="Calibri"/>
          <w:i w:val="0"/>
          <w:iCs w:val="0"/>
          <w:color w:val="auto"/>
          <w:sz w:val="20"/>
          <w:szCs w:val="20"/>
        </w:rPr>
        <w:fldChar w:fldCharType="end"/>
      </w:r>
      <w:bookmarkEnd w:id="1"/>
      <w:r w:rsidRPr="0004092B">
        <w:rPr>
          <w:rFonts w:cs="Calibri"/>
          <w:i w:val="0"/>
          <w:iCs w:val="0"/>
          <w:color w:val="auto"/>
          <w:sz w:val="20"/>
          <w:szCs w:val="20"/>
        </w:rPr>
        <w:t>: Project website with clean, consistent theme</w:t>
      </w:r>
    </w:p>
    <w:p w:rsidRPr="006260B4" w:rsidR="007D2F9D" w:rsidP="007D2F9D" w:rsidRDefault="007D2F9D" w14:paraId="2CE4A94C" w14:textId="1D728585">
      <w:pPr>
        <w:ind w:right="201"/>
        <w:rPr>
          <w:rFonts w:cs="Calibri"/>
        </w:rPr>
      </w:pPr>
      <w:r w:rsidRPr="006260B4">
        <w:rPr>
          <w:rFonts w:cs="Calibri"/>
        </w:rPr>
        <w:t>The challenges successfully meet the brief as placeholder games, establishing core functionality such as:</w:t>
      </w:r>
    </w:p>
    <w:p w:rsidRPr="006260B4" w:rsidR="007D2F9D" w:rsidP="7343DF4D" w:rsidRDefault="007D2F9D" w14:paraId="1CB363AF" w14:textId="2AA5D1FF">
      <w:pPr>
        <w:pStyle w:val="ListParagraph"/>
        <w:numPr>
          <w:ilvl w:val="0"/>
          <w:numId w:val="18"/>
        </w:numPr>
        <w:ind w:right="201"/>
        <w:rPr>
          <w:rFonts w:cs="Calibri"/>
        </w:rPr>
      </w:pPr>
      <w:r w:rsidRPr="006260B4">
        <w:rPr>
          <w:rFonts w:cs="Calibri"/>
        </w:rPr>
        <w:t>Enabling users to play games</w:t>
      </w:r>
    </w:p>
    <w:p w:rsidRPr="006260B4" w:rsidR="007D2F9D" w:rsidP="7343DF4D" w:rsidRDefault="007D2F9D" w14:paraId="706AF7D9" w14:textId="4118800A">
      <w:pPr>
        <w:pStyle w:val="ListParagraph"/>
        <w:numPr>
          <w:ilvl w:val="0"/>
          <w:numId w:val="18"/>
        </w:numPr>
        <w:ind w:right="201"/>
        <w:rPr>
          <w:rFonts w:cs="Calibri"/>
        </w:rPr>
      </w:pPr>
      <w:r w:rsidRPr="006260B4">
        <w:rPr>
          <w:rFonts w:cs="Calibri"/>
        </w:rPr>
        <w:t>Automatically tracking scores</w:t>
      </w:r>
    </w:p>
    <w:p w:rsidRPr="006260B4" w:rsidR="007D2F9D" w:rsidP="7343DF4D" w:rsidRDefault="007D2F9D" w14:paraId="7C71F347" w14:textId="1EFFB910">
      <w:pPr>
        <w:pStyle w:val="ListParagraph"/>
        <w:numPr>
          <w:ilvl w:val="0"/>
          <w:numId w:val="18"/>
        </w:numPr>
        <w:ind w:right="201"/>
        <w:rPr>
          <w:rFonts w:cs="Calibri"/>
        </w:rPr>
      </w:pPr>
      <w:r w:rsidRPr="006260B4">
        <w:rPr>
          <w:rFonts w:cs="Calibri"/>
        </w:rPr>
        <w:t>Displaying correct and incorrect answers post-quiz</w:t>
      </w:r>
    </w:p>
    <w:p w:rsidR="007D2F9D" w:rsidP="7343DF4D" w:rsidRDefault="007D2F9D" w14:paraId="6D6BFA60" w14:textId="657704DF">
      <w:pPr>
        <w:pStyle w:val="ListParagraph"/>
        <w:numPr>
          <w:ilvl w:val="0"/>
          <w:numId w:val="18"/>
        </w:numPr>
        <w:ind w:right="201"/>
        <w:rPr>
          <w:rFonts w:cs="Calibri"/>
        </w:rPr>
      </w:pPr>
      <w:r w:rsidRPr="006260B4">
        <w:rPr>
          <w:rFonts w:cs="Calibri"/>
        </w:rPr>
        <w:t>Storing final scores in a database accessible to admins</w:t>
      </w:r>
    </w:p>
    <w:p w:rsidRPr="006260B4" w:rsidR="007D2F9D" w:rsidP="007D2F9D" w:rsidRDefault="007D2F9D" w14:paraId="3E08911D" w14:textId="155BD482">
      <w:pPr>
        <w:ind w:right="201"/>
        <w:rPr>
          <w:rFonts w:cs="Calibri"/>
        </w:rPr>
      </w:pPr>
      <w:r>
        <w:rPr>
          <w:rFonts w:cs="Calibri"/>
        </w:rPr>
        <w:t>The rest of the website includes functionality such as viewing user profiles and previous scores, submitting feedback and receiving admin responses, registering and logging in, accessing contact information, and allowing admin monitoring of student progress.</w:t>
      </w:r>
    </w:p>
    <w:p w:rsidRPr="0004092B" w:rsidR="007D2F9D" w:rsidP="7343DF4D" w:rsidRDefault="007D2F9D" w14:paraId="44DA5863" w14:textId="2509CD2F">
      <w:pPr>
        <w:ind w:right="201"/>
        <w:rPr>
          <w:rFonts w:cs="Calibri"/>
        </w:rPr>
      </w:pPr>
      <w:r w:rsidRPr="7526E435">
        <w:rPr>
          <w:rFonts w:cs="Calibri"/>
        </w:rPr>
        <w:t>The team then tested each area of the website through a white box approach, this thoroughly tested for any oversights or errors to ensure the website was in a suitable state to be handed over to the client. The test found that the website functioned as expected and allowed for seamless user experience.</w:t>
      </w:r>
    </w:p>
    <w:p w:rsidRPr="003060D6" w:rsidR="007D2F9D" w:rsidP="003060D6" w:rsidRDefault="007D2F9D" w14:paraId="077D9527" w14:textId="77777777">
      <w:pPr>
        <w:pStyle w:val="Abtracttitle"/>
      </w:pPr>
      <w:r w:rsidRPr="003060D6">
        <w:t>Conclusion</w:t>
      </w:r>
    </w:p>
    <w:p w:rsidR="007D2F9D" w:rsidP="7343DF4D" w:rsidRDefault="007D2F9D" w14:paraId="77CF9BB5" w14:textId="77777777">
      <w:pPr>
        <w:ind w:right="201"/>
        <w:jc w:val="both"/>
        <w:rPr>
          <w:rFonts w:cs="Calibri"/>
        </w:rPr>
      </w:pPr>
      <w:r w:rsidRPr="7526E435">
        <w:rPr>
          <w:rFonts w:cs="Calibri"/>
        </w:rPr>
        <w:t xml:space="preserve">The aims of this project were mostly </w:t>
      </w:r>
      <w:proofErr w:type="gramStart"/>
      <w:r w:rsidRPr="7526E435">
        <w:rPr>
          <w:rFonts w:cs="Calibri"/>
        </w:rPr>
        <w:t>met,</w:t>
      </w:r>
      <w:proofErr w:type="gramEnd"/>
      <w:r w:rsidRPr="7526E435">
        <w:rPr>
          <w:rFonts w:cs="Calibri"/>
        </w:rPr>
        <w:t xml:space="preserve"> the team built a website from scratch which met the aims of:</w:t>
      </w:r>
    </w:p>
    <w:p w:rsidRPr="0004092B" w:rsidR="007D2F9D" w:rsidP="7343DF4D" w:rsidRDefault="007D2F9D" w14:paraId="729564D7" w14:textId="77777777">
      <w:pPr>
        <w:pStyle w:val="ListParagraph"/>
        <w:numPr>
          <w:ilvl w:val="0"/>
          <w:numId w:val="16"/>
        </w:numPr>
        <w:ind w:right="201"/>
        <w:jc w:val="both"/>
        <w:rPr>
          <w:rFonts w:cs="Calibri"/>
          <w:kern w:val="2"/>
          <w:lang w:eastAsia="en-US"/>
          <w14:ligatures w14:val="standardContextual"/>
        </w:rPr>
      </w:pPr>
      <w:r w:rsidRPr="0004092B">
        <w:rPr>
          <w:rFonts w:eastAsia="Times New Roman" w:cs="Calibri"/>
          <w:lang w:eastAsia="en-GB"/>
        </w:rPr>
        <w:t xml:space="preserve">Host educational games </w:t>
      </w:r>
    </w:p>
    <w:p w:rsidRPr="0004092B" w:rsidR="007D2F9D" w:rsidP="7343DF4D" w:rsidRDefault="007D2F9D" w14:paraId="684A7022" w14:textId="77777777">
      <w:pPr>
        <w:pStyle w:val="ListParagraph"/>
        <w:numPr>
          <w:ilvl w:val="0"/>
          <w:numId w:val="16"/>
        </w:numPr>
        <w:ind w:right="201"/>
        <w:jc w:val="both"/>
        <w:rPr>
          <w:rFonts w:cs="Calibri"/>
          <w:kern w:val="2"/>
          <w:lang w:eastAsia="en-US"/>
          <w14:ligatures w14:val="standardContextual"/>
        </w:rPr>
      </w:pPr>
      <w:r w:rsidRPr="0004092B">
        <w:rPr>
          <w:rFonts w:eastAsia="Times New Roman" w:cs="Calibri"/>
          <w:lang w:eastAsia="en-GB"/>
        </w:rPr>
        <w:t xml:space="preserve">Allow users to register and log in </w:t>
      </w:r>
    </w:p>
    <w:p w:rsidRPr="0004092B" w:rsidR="007D2F9D" w:rsidP="7343DF4D" w:rsidRDefault="007D2F9D" w14:paraId="0ABCB513" w14:textId="77777777">
      <w:pPr>
        <w:pStyle w:val="ListParagraph"/>
        <w:numPr>
          <w:ilvl w:val="0"/>
          <w:numId w:val="16"/>
        </w:numPr>
        <w:ind w:right="201"/>
        <w:jc w:val="both"/>
        <w:rPr>
          <w:rFonts w:cs="Calibri"/>
          <w:kern w:val="2"/>
          <w:lang w:eastAsia="en-US"/>
          <w14:ligatures w14:val="standardContextual"/>
        </w:rPr>
      </w:pPr>
      <w:r w:rsidRPr="0004092B">
        <w:rPr>
          <w:rFonts w:eastAsia="Times New Roman" w:cs="Calibri"/>
          <w:lang w:eastAsia="en-GB"/>
        </w:rPr>
        <w:t xml:space="preserve">Enable users to view their profile </w:t>
      </w:r>
    </w:p>
    <w:p w:rsidRPr="0004092B" w:rsidR="007D2F9D" w:rsidP="7343DF4D" w:rsidRDefault="007D2F9D" w14:paraId="047B62E3" w14:textId="77777777">
      <w:pPr>
        <w:pStyle w:val="ListParagraph"/>
        <w:numPr>
          <w:ilvl w:val="0"/>
          <w:numId w:val="16"/>
        </w:numPr>
        <w:ind w:right="201"/>
        <w:jc w:val="both"/>
        <w:rPr>
          <w:rFonts w:cs="Calibri"/>
          <w:kern w:val="2"/>
          <w:lang w:eastAsia="en-US"/>
          <w14:ligatures w14:val="standardContextual"/>
        </w:rPr>
      </w:pPr>
      <w:r w:rsidRPr="0004092B">
        <w:rPr>
          <w:rFonts w:eastAsia="Times New Roman" w:cs="Calibri"/>
          <w:lang w:eastAsia="en-GB"/>
        </w:rPr>
        <w:t xml:space="preserve">Track scores and display a top 10 leaderboard </w:t>
      </w:r>
    </w:p>
    <w:p w:rsidRPr="0004092B" w:rsidR="007D2F9D" w:rsidP="7343DF4D" w:rsidRDefault="007D2F9D" w14:paraId="0C8D4ECC" w14:textId="77777777">
      <w:pPr>
        <w:pStyle w:val="ListParagraph"/>
        <w:numPr>
          <w:ilvl w:val="0"/>
          <w:numId w:val="16"/>
        </w:numPr>
        <w:ind w:right="201"/>
        <w:jc w:val="both"/>
        <w:rPr>
          <w:rFonts w:cs="Calibri"/>
          <w:kern w:val="2"/>
          <w:lang w:eastAsia="en-US"/>
          <w14:ligatures w14:val="standardContextual"/>
        </w:rPr>
      </w:pPr>
      <w:r w:rsidRPr="0004092B">
        <w:rPr>
          <w:rFonts w:eastAsia="Times New Roman" w:cs="Calibri"/>
          <w:lang w:eastAsia="en-GB"/>
        </w:rPr>
        <w:t xml:space="preserve">Provide feedback functionality </w:t>
      </w:r>
    </w:p>
    <w:p w:rsidRPr="0004092B" w:rsidR="007D2F9D" w:rsidP="7343DF4D" w:rsidRDefault="007D2F9D" w14:paraId="2414A1A8" w14:textId="77777777">
      <w:pPr>
        <w:pStyle w:val="ListParagraph"/>
        <w:numPr>
          <w:ilvl w:val="0"/>
          <w:numId w:val="16"/>
        </w:numPr>
        <w:ind w:right="201"/>
        <w:jc w:val="both"/>
        <w:rPr>
          <w:rFonts w:cs="Calibri"/>
          <w:kern w:val="2"/>
          <w:lang w:eastAsia="en-US"/>
          <w14:ligatures w14:val="standardContextual"/>
        </w:rPr>
      </w:pPr>
      <w:r w:rsidRPr="0004092B">
        <w:rPr>
          <w:rFonts w:eastAsia="Times New Roman" w:cs="Calibri"/>
          <w:lang w:eastAsia="en-GB"/>
        </w:rPr>
        <w:t xml:space="preserve">Display contact details </w:t>
      </w:r>
    </w:p>
    <w:p w:rsidRPr="0004092B" w:rsidR="007D2F9D" w:rsidP="7343DF4D" w:rsidRDefault="007D2F9D" w14:paraId="468A70B0" w14:textId="77777777">
      <w:pPr>
        <w:pStyle w:val="ListParagraph"/>
        <w:numPr>
          <w:ilvl w:val="0"/>
          <w:numId w:val="16"/>
        </w:numPr>
        <w:ind w:right="201"/>
        <w:jc w:val="both"/>
        <w:rPr>
          <w:rFonts w:cs="Calibri"/>
          <w:kern w:val="2"/>
          <w:lang w:eastAsia="en-US"/>
          <w14:ligatures w14:val="standardContextual"/>
        </w:rPr>
      </w:pPr>
      <w:r w:rsidRPr="0004092B">
        <w:rPr>
          <w:rFonts w:eastAsia="Times New Roman" w:cs="Calibri"/>
          <w:lang w:eastAsia="en-GB"/>
        </w:rPr>
        <w:t>Allow admins to monitor student scores and respond to feedback</w:t>
      </w:r>
    </w:p>
    <w:p w:rsidRPr="00B2069E" w:rsidR="007D2F9D" w:rsidP="7343DF4D" w:rsidRDefault="007D2F9D" w14:paraId="4811F4CA" w14:textId="77777777">
      <w:pPr>
        <w:pStyle w:val="ListParagraph"/>
        <w:numPr>
          <w:ilvl w:val="0"/>
          <w:numId w:val="16"/>
        </w:numPr>
        <w:ind w:right="201"/>
        <w:jc w:val="both"/>
        <w:rPr>
          <w:rFonts w:cs="Calibri"/>
        </w:rPr>
      </w:pPr>
      <w:r w:rsidRPr="0004092B">
        <w:rPr>
          <w:rFonts w:eastAsia="Times New Roman" w:cs="Calibri"/>
          <w:lang w:eastAsia="en-GB"/>
        </w:rPr>
        <w:t>Serve as a foundation for future development</w:t>
      </w:r>
    </w:p>
    <w:p w:rsidRPr="0004092B" w:rsidR="007D2F9D" w:rsidP="7343DF4D" w:rsidRDefault="007D2F9D" w14:paraId="73E8D5F3" w14:textId="1324DF8E">
      <w:pPr>
        <w:ind w:right="201"/>
        <w:jc w:val="both"/>
        <w:rPr>
          <w:rFonts w:cs="Calibri"/>
        </w:rPr>
      </w:pPr>
      <w:r w:rsidRPr="0004092B">
        <w:rPr>
          <w:rFonts w:cs="Calibri"/>
        </w:rPr>
        <w:t xml:space="preserve">The games are designed to track user scores and identify the most frequently played games among students. A top ten leaderboard is featured to encourage a healthy sense of competition between students. Admins have access to </w:t>
      </w:r>
      <w:r w:rsidRPr="7343DF4D" w:rsidR="3CCAD0E9">
        <w:rPr>
          <w:rFonts w:cs="Calibri"/>
        </w:rPr>
        <w:t>students'</w:t>
      </w:r>
      <w:r w:rsidRPr="0004092B">
        <w:rPr>
          <w:rFonts w:cs="Calibri"/>
        </w:rPr>
        <w:t xml:space="preserve"> game scores, enabling them to monitor student progress over time. Additionally, users can submit feedback directly through the website, which admins can review and respond to. </w:t>
      </w:r>
    </w:p>
    <w:p w:rsidRPr="0004092B" w:rsidR="007D2F9D" w:rsidP="7343DF4D" w:rsidRDefault="007D2F9D" w14:paraId="4664D30C" w14:textId="77777777">
      <w:pPr>
        <w:ind w:right="201"/>
        <w:jc w:val="both"/>
        <w:rPr>
          <w:rFonts w:cs="Calibri"/>
        </w:rPr>
      </w:pPr>
      <w:r>
        <w:rPr>
          <w:rFonts w:cs="Calibri"/>
        </w:rPr>
        <w:t>However, s</w:t>
      </w:r>
      <w:r w:rsidRPr="0004092B">
        <w:rPr>
          <w:rFonts w:cs="Calibri"/>
        </w:rPr>
        <w:t xml:space="preserve">ome elements of the original project brief were not fully implemented due to technical and time constraints. Firewall restrictions prevented the dynamic uploading of new games and email dependant services like newsletters and password reset functionality could not be implemented without access to a mail server. Features such as difficulty tagging, a badge rewards system and fully functional search bar were not completed due to time constraints, these would be high priority when working on the project further. Furthermore, key security features such as including protection against file and directory traversal still need to be added to ensure a secure user experience. </w:t>
      </w:r>
    </w:p>
    <w:p w:rsidRPr="0004092B" w:rsidR="007D2F9D" w:rsidP="7343DF4D" w:rsidRDefault="007D2F9D" w14:paraId="2501524C" w14:textId="77777777">
      <w:pPr>
        <w:ind w:right="201"/>
        <w:jc w:val="both"/>
        <w:rPr>
          <w:rFonts w:cs="Calibri"/>
        </w:rPr>
      </w:pPr>
      <w:r w:rsidRPr="0004092B">
        <w:rPr>
          <w:rFonts w:cs="Calibri"/>
        </w:rPr>
        <w:t xml:space="preserve">Despite these </w:t>
      </w:r>
      <w:r>
        <w:rPr>
          <w:rFonts w:cs="Calibri"/>
        </w:rPr>
        <w:t>limitations</w:t>
      </w:r>
      <w:r w:rsidRPr="0004092B">
        <w:rPr>
          <w:rFonts w:cs="Calibri"/>
        </w:rPr>
        <w:t xml:space="preserve">, the project was a success. </w:t>
      </w:r>
      <w:r>
        <w:rPr>
          <w:rFonts w:cs="Calibri"/>
        </w:rPr>
        <w:t>The result is</w:t>
      </w:r>
      <w:r w:rsidRPr="0004092B">
        <w:rPr>
          <w:rFonts w:cs="Calibri"/>
        </w:rPr>
        <w:t xml:space="preserve"> a scalable</w:t>
      </w:r>
      <w:r>
        <w:rPr>
          <w:rFonts w:cs="Calibri"/>
        </w:rPr>
        <w:t>, well-structured</w:t>
      </w:r>
      <w:r w:rsidRPr="0004092B">
        <w:rPr>
          <w:rFonts w:cs="Calibri"/>
        </w:rPr>
        <w:t xml:space="preserve"> foundation for an educational gaming platform that can increase student confidence, engagement </w:t>
      </w:r>
      <w:r w:rsidRPr="0004092B">
        <w:rPr>
          <w:rFonts w:cs="Calibri"/>
        </w:rPr>
        <w:t>and retention with learning materials. With further development, this site has the potential to grow to a university wide tool for all subject areas to learn and grow.</w:t>
      </w:r>
    </w:p>
    <w:p w:rsidRPr="00675EE3" w:rsidR="008A58E3" w:rsidP="0031606D" w:rsidRDefault="00527338" w14:paraId="398A9C97" w14:textId="6D957677">
      <w:pPr>
        <w:ind w:right="201"/>
      </w:pPr>
      <w:r w:rsidRPr="00675EE3">
        <w:br w:type="page"/>
      </w:r>
    </w:p>
    <w:sdt>
      <w:sdtPr>
        <w:id w:val="1535260902"/>
        <w:docPartObj>
          <w:docPartGallery w:val="Table of Contents"/>
          <w:docPartUnique/>
        </w:docPartObj>
      </w:sdtPr>
      <w:sdtContent>
        <w:p w:rsidRPr="00675EE3" w:rsidR="00712DC9" w:rsidP="003363BE" w:rsidRDefault="00EC7C6A" w14:paraId="15A61790" w14:textId="73B9770F">
          <w:pPr>
            <w:pStyle w:val="Abtracttitle"/>
          </w:pPr>
          <w:r w:rsidR="00EC7C6A">
            <w:rPr/>
            <w:t>Table of C</w:t>
          </w:r>
          <w:r w:rsidR="00712DC9">
            <w:rPr/>
            <w:t>ontents</w:t>
          </w:r>
        </w:p>
        <w:p w:rsidR="00706739" w:rsidP="2ED4B822" w:rsidRDefault="00404615" w14:paraId="70020C13" w14:textId="4A20B012">
          <w:pPr>
            <w:pStyle w:val="TOC1"/>
            <w:tabs>
              <w:tab w:val="left" w:leader="none" w:pos="435"/>
              <w:tab w:val="right" w:leader="dot" w:pos="9345"/>
            </w:tabs>
            <w:rPr>
              <w:rStyle w:val="Hyperlink"/>
              <w:noProof/>
              <w:kern w:val="2"/>
              <w:lang w:eastAsia="en-GB"/>
              <w14:ligatures w14:val="standardContextual"/>
            </w:rPr>
          </w:pPr>
          <w:r>
            <w:fldChar w:fldCharType="begin"/>
          </w:r>
          <w:r>
            <w:instrText xml:space="preserve">TOC \o "1-3" \z \u \h</w:instrText>
          </w:r>
          <w:r>
            <w:fldChar w:fldCharType="separate"/>
          </w:r>
          <w:hyperlink w:anchor="_Toc1329612793">
            <w:r w:rsidRPr="2ED4B822" w:rsidR="2ED4B822">
              <w:rPr>
                <w:rStyle w:val="Hyperlink"/>
              </w:rPr>
              <w:t>1</w:t>
            </w:r>
            <w:r>
              <w:tab/>
            </w:r>
            <w:r w:rsidRPr="2ED4B822" w:rsidR="2ED4B822">
              <w:rPr>
                <w:rStyle w:val="Hyperlink"/>
              </w:rPr>
              <w:t>Introduction</w:t>
            </w:r>
            <w:r>
              <w:tab/>
            </w:r>
            <w:r>
              <w:fldChar w:fldCharType="begin"/>
            </w:r>
            <w:r>
              <w:instrText xml:space="preserve">PAGEREF _Toc1329612793 \h</w:instrText>
            </w:r>
            <w:r>
              <w:fldChar w:fldCharType="separate"/>
            </w:r>
            <w:r w:rsidRPr="2ED4B822" w:rsidR="2ED4B822">
              <w:rPr>
                <w:rStyle w:val="Hyperlink"/>
              </w:rPr>
              <w:t>8</w:t>
            </w:r>
            <w:r>
              <w:fldChar w:fldCharType="end"/>
            </w:r>
          </w:hyperlink>
        </w:p>
        <w:p w:rsidR="00706739" w:rsidP="2ED4B822" w:rsidRDefault="00706739" w14:paraId="199627FF" w14:textId="1F1CDED8">
          <w:pPr>
            <w:pStyle w:val="TOC2"/>
            <w:tabs>
              <w:tab w:val="left" w:leader="none" w:pos="660"/>
              <w:tab w:val="right" w:leader="dot" w:pos="9345"/>
            </w:tabs>
            <w:rPr>
              <w:rStyle w:val="Hyperlink"/>
              <w:noProof/>
              <w:kern w:val="2"/>
              <w:lang w:eastAsia="en-GB"/>
              <w14:ligatures w14:val="standardContextual"/>
            </w:rPr>
          </w:pPr>
          <w:hyperlink w:anchor="_Toc291009243">
            <w:r w:rsidRPr="2ED4B822" w:rsidR="2ED4B822">
              <w:rPr>
                <w:rStyle w:val="Hyperlink"/>
              </w:rPr>
              <w:t>1.1</w:t>
            </w:r>
            <w:r>
              <w:tab/>
            </w:r>
            <w:r w:rsidRPr="2ED4B822" w:rsidR="2ED4B822">
              <w:rPr>
                <w:rStyle w:val="Hyperlink"/>
              </w:rPr>
              <w:t>Background</w:t>
            </w:r>
            <w:r>
              <w:tab/>
            </w:r>
            <w:r>
              <w:fldChar w:fldCharType="begin"/>
            </w:r>
            <w:r>
              <w:instrText xml:space="preserve">PAGEREF _Toc291009243 \h</w:instrText>
            </w:r>
            <w:r>
              <w:fldChar w:fldCharType="separate"/>
            </w:r>
            <w:r w:rsidRPr="2ED4B822" w:rsidR="2ED4B822">
              <w:rPr>
                <w:rStyle w:val="Hyperlink"/>
              </w:rPr>
              <w:t>9</w:t>
            </w:r>
            <w:r>
              <w:fldChar w:fldCharType="end"/>
            </w:r>
          </w:hyperlink>
        </w:p>
        <w:p w:rsidR="00706739" w:rsidP="2ED4B822" w:rsidRDefault="00706739" w14:paraId="3089151D" w14:textId="1D79E855">
          <w:pPr>
            <w:pStyle w:val="TOC2"/>
            <w:tabs>
              <w:tab w:val="left" w:leader="none" w:pos="660"/>
              <w:tab w:val="right" w:leader="dot" w:pos="9345"/>
            </w:tabs>
            <w:rPr>
              <w:rStyle w:val="Hyperlink"/>
              <w:noProof/>
              <w:kern w:val="2"/>
              <w:lang w:eastAsia="en-GB"/>
              <w14:ligatures w14:val="standardContextual"/>
            </w:rPr>
          </w:pPr>
          <w:hyperlink w:anchor="_Toc130690280">
            <w:r w:rsidRPr="2ED4B822" w:rsidR="2ED4B822">
              <w:rPr>
                <w:rStyle w:val="Hyperlink"/>
              </w:rPr>
              <w:t>1.2</w:t>
            </w:r>
            <w:r>
              <w:tab/>
            </w:r>
            <w:r w:rsidRPr="2ED4B822" w:rsidR="2ED4B822">
              <w:rPr>
                <w:rStyle w:val="Hyperlink"/>
              </w:rPr>
              <w:t>Aim</w:t>
            </w:r>
            <w:r>
              <w:tab/>
            </w:r>
            <w:r>
              <w:fldChar w:fldCharType="begin"/>
            </w:r>
            <w:r>
              <w:instrText xml:space="preserve">PAGEREF _Toc130690280 \h</w:instrText>
            </w:r>
            <w:r>
              <w:fldChar w:fldCharType="separate"/>
            </w:r>
            <w:r w:rsidRPr="2ED4B822" w:rsidR="2ED4B822">
              <w:rPr>
                <w:rStyle w:val="Hyperlink"/>
              </w:rPr>
              <w:t>10</w:t>
            </w:r>
            <w:r>
              <w:fldChar w:fldCharType="end"/>
            </w:r>
          </w:hyperlink>
        </w:p>
        <w:p w:rsidR="00706739" w:rsidP="2ED4B822" w:rsidRDefault="00706739" w14:paraId="15FBCB36" w14:textId="4F2048A3">
          <w:pPr>
            <w:pStyle w:val="TOC1"/>
            <w:tabs>
              <w:tab w:val="left" w:leader="none" w:pos="435"/>
              <w:tab w:val="right" w:leader="dot" w:pos="9345"/>
            </w:tabs>
            <w:rPr>
              <w:rStyle w:val="Hyperlink"/>
              <w:noProof/>
              <w:kern w:val="2"/>
              <w:lang w:eastAsia="en-GB"/>
              <w14:ligatures w14:val="standardContextual"/>
            </w:rPr>
          </w:pPr>
          <w:hyperlink w:anchor="_Toc514895404">
            <w:r w:rsidRPr="2ED4B822" w:rsidR="2ED4B822">
              <w:rPr>
                <w:rStyle w:val="Hyperlink"/>
              </w:rPr>
              <w:t>2</w:t>
            </w:r>
            <w:r>
              <w:tab/>
            </w:r>
            <w:r w:rsidRPr="2ED4B822" w:rsidR="2ED4B822">
              <w:rPr>
                <w:rStyle w:val="Hyperlink"/>
              </w:rPr>
              <w:t>Method</w:t>
            </w:r>
            <w:r>
              <w:tab/>
            </w:r>
            <w:r>
              <w:fldChar w:fldCharType="begin"/>
            </w:r>
            <w:r>
              <w:instrText xml:space="preserve">PAGEREF _Toc514895404 \h</w:instrText>
            </w:r>
            <w:r>
              <w:fldChar w:fldCharType="separate"/>
            </w:r>
            <w:r w:rsidRPr="2ED4B822" w:rsidR="2ED4B822">
              <w:rPr>
                <w:rStyle w:val="Hyperlink"/>
              </w:rPr>
              <w:t>10</w:t>
            </w:r>
            <w:r>
              <w:fldChar w:fldCharType="end"/>
            </w:r>
          </w:hyperlink>
        </w:p>
        <w:p w:rsidR="00706739" w:rsidP="2ED4B822" w:rsidRDefault="00706739" w14:paraId="77AF89A4" w14:textId="740DADEA">
          <w:pPr>
            <w:pStyle w:val="TOC2"/>
            <w:tabs>
              <w:tab w:val="left" w:leader="none" w:pos="660"/>
              <w:tab w:val="right" w:leader="dot" w:pos="9345"/>
            </w:tabs>
            <w:rPr>
              <w:rStyle w:val="Hyperlink"/>
              <w:noProof/>
              <w:kern w:val="2"/>
              <w:lang w:eastAsia="en-GB"/>
              <w14:ligatures w14:val="standardContextual"/>
            </w:rPr>
          </w:pPr>
          <w:hyperlink w:anchor="_Toc802862034">
            <w:r w:rsidRPr="2ED4B822" w:rsidR="2ED4B822">
              <w:rPr>
                <w:rStyle w:val="Hyperlink"/>
              </w:rPr>
              <w:t>2.1</w:t>
            </w:r>
            <w:r>
              <w:tab/>
            </w:r>
            <w:r w:rsidRPr="2ED4B822" w:rsidR="2ED4B822">
              <w:rPr>
                <w:rStyle w:val="Hyperlink"/>
              </w:rPr>
              <w:t>Registering</w:t>
            </w:r>
            <w:r>
              <w:tab/>
            </w:r>
            <w:r>
              <w:fldChar w:fldCharType="begin"/>
            </w:r>
            <w:r>
              <w:instrText xml:space="preserve">PAGEREF _Toc802862034 \h</w:instrText>
            </w:r>
            <w:r>
              <w:fldChar w:fldCharType="separate"/>
            </w:r>
            <w:r w:rsidRPr="2ED4B822" w:rsidR="2ED4B822">
              <w:rPr>
                <w:rStyle w:val="Hyperlink"/>
              </w:rPr>
              <w:t>11</w:t>
            </w:r>
            <w:r>
              <w:fldChar w:fldCharType="end"/>
            </w:r>
          </w:hyperlink>
        </w:p>
        <w:p w:rsidR="00706739" w:rsidP="2ED4B822" w:rsidRDefault="00706739" w14:paraId="24404D2B" w14:textId="7CE86EA7">
          <w:pPr>
            <w:pStyle w:val="TOC3"/>
            <w:tabs>
              <w:tab w:val="left" w:leader="none" w:pos="1095"/>
              <w:tab w:val="right" w:leader="dot" w:pos="9345"/>
            </w:tabs>
            <w:rPr>
              <w:rStyle w:val="Hyperlink"/>
              <w:noProof/>
              <w:kern w:val="2"/>
              <w:lang w:eastAsia="en-GB"/>
              <w14:ligatures w14:val="standardContextual"/>
            </w:rPr>
          </w:pPr>
          <w:hyperlink w:anchor="_Toc2013512978">
            <w:r w:rsidRPr="2ED4B822" w:rsidR="2ED4B822">
              <w:rPr>
                <w:rStyle w:val="Hyperlink"/>
              </w:rPr>
              <w:t>2.1.1</w:t>
            </w:r>
            <w:r>
              <w:tab/>
            </w:r>
            <w:r w:rsidRPr="2ED4B822" w:rsidR="2ED4B822">
              <w:rPr>
                <w:rStyle w:val="Hyperlink"/>
              </w:rPr>
              <w:t>Register</w:t>
            </w:r>
            <w:r>
              <w:tab/>
            </w:r>
            <w:r>
              <w:fldChar w:fldCharType="begin"/>
            </w:r>
            <w:r>
              <w:instrText xml:space="preserve">PAGEREF _Toc2013512978 \h</w:instrText>
            </w:r>
            <w:r>
              <w:fldChar w:fldCharType="separate"/>
            </w:r>
            <w:r w:rsidRPr="2ED4B822" w:rsidR="2ED4B822">
              <w:rPr>
                <w:rStyle w:val="Hyperlink"/>
              </w:rPr>
              <w:t>11</w:t>
            </w:r>
            <w:r>
              <w:fldChar w:fldCharType="end"/>
            </w:r>
          </w:hyperlink>
        </w:p>
        <w:p w:rsidR="00706739" w:rsidP="2ED4B822" w:rsidRDefault="00706739" w14:paraId="51DD365F" w14:textId="5ECE5C4E">
          <w:pPr>
            <w:pStyle w:val="TOC3"/>
            <w:tabs>
              <w:tab w:val="left" w:leader="none" w:pos="1095"/>
              <w:tab w:val="right" w:leader="dot" w:pos="9345"/>
            </w:tabs>
            <w:rPr>
              <w:rStyle w:val="Hyperlink"/>
              <w:noProof/>
              <w:kern w:val="2"/>
              <w:lang w:eastAsia="en-GB"/>
              <w14:ligatures w14:val="standardContextual"/>
            </w:rPr>
          </w:pPr>
          <w:hyperlink w:anchor="_Toc692247905">
            <w:r w:rsidRPr="2ED4B822" w:rsidR="2ED4B822">
              <w:rPr>
                <w:rStyle w:val="Hyperlink"/>
              </w:rPr>
              <w:t>2.1.2</w:t>
            </w:r>
            <w:r>
              <w:tab/>
            </w:r>
            <w:r w:rsidRPr="2ED4B822" w:rsidR="2ED4B822">
              <w:rPr>
                <w:rStyle w:val="Hyperlink"/>
              </w:rPr>
              <w:t>ProcessRegistration</w:t>
            </w:r>
            <w:r>
              <w:tab/>
            </w:r>
            <w:r>
              <w:fldChar w:fldCharType="begin"/>
            </w:r>
            <w:r>
              <w:instrText xml:space="preserve">PAGEREF _Toc692247905 \h</w:instrText>
            </w:r>
            <w:r>
              <w:fldChar w:fldCharType="separate"/>
            </w:r>
            <w:r w:rsidRPr="2ED4B822" w:rsidR="2ED4B822">
              <w:rPr>
                <w:rStyle w:val="Hyperlink"/>
              </w:rPr>
              <w:t>11</w:t>
            </w:r>
            <w:r>
              <w:fldChar w:fldCharType="end"/>
            </w:r>
          </w:hyperlink>
        </w:p>
        <w:p w:rsidR="00706739" w:rsidP="2ED4B822" w:rsidRDefault="00706739" w14:paraId="2E7BCCDB" w14:textId="4B4CCFAC">
          <w:pPr>
            <w:pStyle w:val="TOC2"/>
            <w:tabs>
              <w:tab w:val="left" w:leader="none" w:pos="660"/>
              <w:tab w:val="right" w:leader="dot" w:pos="9345"/>
            </w:tabs>
            <w:rPr>
              <w:rStyle w:val="Hyperlink"/>
              <w:noProof/>
              <w:kern w:val="2"/>
              <w:lang w:eastAsia="en-GB"/>
              <w14:ligatures w14:val="standardContextual"/>
            </w:rPr>
          </w:pPr>
          <w:hyperlink w:anchor="_Toc1624923966">
            <w:r w:rsidRPr="2ED4B822" w:rsidR="2ED4B822">
              <w:rPr>
                <w:rStyle w:val="Hyperlink"/>
              </w:rPr>
              <w:t>2.2</w:t>
            </w:r>
            <w:r>
              <w:tab/>
            </w:r>
            <w:r w:rsidRPr="2ED4B822" w:rsidR="2ED4B822">
              <w:rPr>
                <w:rStyle w:val="Hyperlink"/>
              </w:rPr>
              <w:t>Login &amp; Logout</w:t>
            </w:r>
            <w:r>
              <w:tab/>
            </w:r>
            <w:r>
              <w:fldChar w:fldCharType="begin"/>
            </w:r>
            <w:r>
              <w:instrText xml:space="preserve">PAGEREF _Toc1624923966 \h</w:instrText>
            </w:r>
            <w:r>
              <w:fldChar w:fldCharType="separate"/>
            </w:r>
            <w:r w:rsidRPr="2ED4B822" w:rsidR="2ED4B822">
              <w:rPr>
                <w:rStyle w:val="Hyperlink"/>
              </w:rPr>
              <w:t>12</w:t>
            </w:r>
            <w:r>
              <w:fldChar w:fldCharType="end"/>
            </w:r>
          </w:hyperlink>
        </w:p>
        <w:p w:rsidR="00706739" w:rsidP="2ED4B822" w:rsidRDefault="00706739" w14:paraId="5E6EA813" w14:textId="45D32F1D">
          <w:pPr>
            <w:pStyle w:val="TOC3"/>
            <w:tabs>
              <w:tab w:val="left" w:leader="none" w:pos="1095"/>
              <w:tab w:val="right" w:leader="dot" w:pos="9345"/>
            </w:tabs>
            <w:rPr>
              <w:rStyle w:val="Hyperlink"/>
              <w:noProof/>
              <w:kern w:val="2"/>
              <w:lang w:eastAsia="en-GB"/>
              <w14:ligatures w14:val="standardContextual"/>
            </w:rPr>
          </w:pPr>
          <w:hyperlink w:anchor="_Toc1437841640">
            <w:r w:rsidRPr="2ED4B822" w:rsidR="2ED4B822">
              <w:rPr>
                <w:rStyle w:val="Hyperlink"/>
              </w:rPr>
              <w:t>2.2.1</w:t>
            </w:r>
            <w:r>
              <w:tab/>
            </w:r>
            <w:r w:rsidRPr="2ED4B822" w:rsidR="2ED4B822">
              <w:rPr>
                <w:rStyle w:val="Hyperlink"/>
              </w:rPr>
              <w:t>Login</w:t>
            </w:r>
            <w:r>
              <w:tab/>
            </w:r>
            <w:r>
              <w:fldChar w:fldCharType="begin"/>
            </w:r>
            <w:r>
              <w:instrText xml:space="preserve">PAGEREF _Toc1437841640 \h</w:instrText>
            </w:r>
            <w:r>
              <w:fldChar w:fldCharType="separate"/>
            </w:r>
            <w:r w:rsidRPr="2ED4B822" w:rsidR="2ED4B822">
              <w:rPr>
                <w:rStyle w:val="Hyperlink"/>
              </w:rPr>
              <w:t>12</w:t>
            </w:r>
            <w:r>
              <w:fldChar w:fldCharType="end"/>
            </w:r>
          </w:hyperlink>
        </w:p>
        <w:p w:rsidR="00706739" w:rsidP="2ED4B822" w:rsidRDefault="00706739" w14:paraId="5632DBC9" w14:textId="4424CBE0">
          <w:pPr>
            <w:pStyle w:val="TOC3"/>
            <w:tabs>
              <w:tab w:val="left" w:leader="none" w:pos="1095"/>
              <w:tab w:val="right" w:leader="dot" w:pos="9345"/>
            </w:tabs>
            <w:rPr>
              <w:rStyle w:val="Hyperlink"/>
              <w:noProof/>
              <w:kern w:val="2"/>
              <w:lang w:eastAsia="en-GB"/>
              <w14:ligatures w14:val="standardContextual"/>
            </w:rPr>
          </w:pPr>
          <w:hyperlink w:anchor="_Toc1500070727">
            <w:r w:rsidRPr="2ED4B822" w:rsidR="2ED4B822">
              <w:rPr>
                <w:rStyle w:val="Hyperlink"/>
              </w:rPr>
              <w:t>2.2.2</w:t>
            </w:r>
            <w:r>
              <w:tab/>
            </w:r>
            <w:r w:rsidRPr="2ED4B822" w:rsidR="2ED4B822">
              <w:rPr>
                <w:rStyle w:val="Hyperlink"/>
              </w:rPr>
              <w:t>processLogin</w:t>
            </w:r>
            <w:r>
              <w:tab/>
            </w:r>
            <w:r>
              <w:fldChar w:fldCharType="begin"/>
            </w:r>
            <w:r>
              <w:instrText xml:space="preserve">PAGEREF _Toc1500070727 \h</w:instrText>
            </w:r>
            <w:r>
              <w:fldChar w:fldCharType="separate"/>
            </w:r>
            <w:r w:rsidRPr="2ED4B822" w:rsidR="2ED4B822">
              <w:rPr>
                <w:rStyle w:val="Hyperlink"/>
              </w:rPr>
              <w:t>12</w:t>
            </w:r>
            <w:r>
              <w:fldChar w:fldCharType="end"/>
            </w:r>
          </w:hyperlink>
        </w:p>
        <w:p w:rsidR="00706739" w:rsidP="2ED4B822" w:rsidRDefault="00706739" w14:paraId="782683A9" w14:textId="6F54341F">
          <w:pPr>
            <w:pStyle w:val="TOC3"/>
            <w:tabs>
              <w:tab w:val="left" w:leader="none" w:pos="1095"/>
              <w:tab w:val="right" w:leader="dot" w:pos="9345"/>
            </w:tabs>
            <w:rPr>
              <w:rStyle w:val="Hyperlink"/>
              <w:noProof/>
              <w:kern w:val="2"/>
              <w:lang w:eastAsia="en-GB"/>
              <w14:ligatures w14:val="standardContextual"/>
            </w:rPr>
          </w:pPr>
          <w:hyperlink w:anchor="_Toc1049778579">
            <w:r w:rsidRPr="2ED4B822" w:rsidR="2ED4B822">
              <w:rPr>
                <w:rStyle w:val="Hyperlink"/>
              </w:rPr>
              <w:t>2.2.3</w:t>
            </w:r>
            <w:r>
              <w:tab/>
            </w:r>
            <w:r w:rsidRPr="2ED4B822" w:rsidR="2ED4B822">
              <w:rPr>
                <w:rStyle w:val="Hyperlink"/>
              </w:rPr>
              <w:t>Logout</w:t>
            </w:r>
            <w:r>
              <w:tab/>
            </w:r>
            <w:r>
              <w:fldChar w:fldCharType="begin"/>
            </w:r>
            <w:r>
              <w:instrText xml:space="preserve">PAGEREF _Toc1049778579 \h</w:instrText>
            </w:r>
            <w:r>
              <w:fldChar w:fldCharType="separate"/>
            </w:r>
            <w:r w:rsidRPr="2ED4B822" w:rsidR="2ED4B822">
              <w:rPr>
                <w:rStyle w:val="Hyperlink"/>
              </w:rPr>
              <w:t>14</w:t>
            </w:r>
            <w:r>
              <w:fldChar w:fldCharType="end"/>
            </w:r>
          </w:hyperlink>
        </w:p>
        <w:p w:rsidR="00706739" w:rsidP="2ED4B822" w:rsidRDefault="00706739" w14:paraId="7895DBD5" w14:textId="5D2B31F5">
          <w:pPr>
            <w:pStyle w:val="TOC2"/>
            <w:tabs>
              <w:tab w:val="left" w:leader="none" w:pos="660"/>
              <w:tab w:val="right" w:leader="dot" w:pos="9345"/>
            </w:tabs>
            <w:rPr>
              <w:rStyle w:val="Hyperlink"/>
              <w:noProof/>
              <w:kern w:val="2"/>
              <w:lang w:eastAsia="en-GB"/>
              <w14:ligatures w14:val="standardContextual"/>
            </w:rPr>
          </w:pPr>
          <w:hyperlink w:anchor="_Toc970864179">
            <w:r w:rsidRPr="2ED4B822" w:rsidR="2ED4B822">
              <w:rPr>
                <w:rStyle w:val="Hyperlink"/>
              </w:rPr>
              <w:t>2.3</w:t>
            </w:r>
            <w:r>
              <w:tab/>
            </w:r>
            <w:r w:rsidRPr="2ED4B822" w:rsidR="2ED4B822">
              <w:rPr>
                <w:rStyle w:val="Hyperlink"/>
              </w:rPr>
              <w:t>User Profile</w:t>
            </w:r>
            <w:r>
              <w:tab/>
            </w:r>
            <w:r>
              <w:fldChar w:fldCharType="begin"/>
            </w:r>
            <w:r>
              <w:instrText xml:space="preserve">PAGEREF _Toc970864179 \h</w:instrText>
            </w:r>
            <w:r>
              <w:fldChar w:fldCharType="separate"/>
            </w:r>
            <w:r w:rsidRPr="2ED4B822" w:rsidR="2ED4B822">
              <w:rPr>
                <w:rStyle w:val="Hyperlink"/>
              </w:rPr>
              <w:t>14</w:t>
            </w:r>
            <w:r>
              <w:fldChar w:fldCharType="end"/>
            </w:r>
          </w:hyperlink>
        </w:p>
        <w:p w:rsidR="00706739" w:rsidP="2ED4B822" w:rsidRDefault="00706739" w14:paraId="281F7AE2" w14:textId="082F09B8">
          <w:pPr>
            <w:pStyle w:val="TOC3"/>
            <w:tabs>
              <w:tab w:val="left" w:leader="none" w:pos="1095"/>
              <w:tab w:val="right" w:leader="dot" w:pos="9345"/>
            </w:tabs>
            <w:rPr>
              <w:rStyle w:val="Hyperlink"/>
              <w:noProof/>
              <w:kern w:val="2"/>
              <w:lang w:eastAsia="en-GB"/>
              <w14:ligatures w14:val="standardContextual"/>
            </w:rPr>
          </w:pPr>
          <w:hyperlink w:anchor="_Toc1990185477">
            <w:r w:rsidRPr="2ED4B822" w:rsidR="2ED4B822">
              <w:rPr>
                <w:rStyle w:val="Hyperlink"/>
              </w:rPr>
              <w:t>2.3.1</w:t>
            </w:r>
            <w:r>
              <w:tab/>
            </w:r>
            <w:r w:rsidRPr="2ED4B822" w:rsidR="2ED4B822">
              <w:rPr>
                <w:rStyle w:val="Hyperlink"/>
              </w:rPr>
              <w:t>User Profile</w:t>
            </w:r>
            <w:r>
              <w:tab/>
            </w:r>
            <w:r>
              <w:fldChar w:fldCharType="begin"/>
            </w:r>
            <w:r>
              <w:instrText xml:space="preserve">PAGEREF _Toc1990185477 \h</w:instrText>
            </w:r>
            <w:r>
              <w:fldChar w:fldCharType="separate"/>
            </w:r>
            <w:r w:rsidRPr="2ED4B822" w:rsidR="2ED4B822">
              <w:rPr>
                <w:rStyle w:val="Hyperlink"/>
              </w:rPr>
              <w:t>14</w:t>
            </w:r>
            <w:r>
              <w:fldChar w:fldCharType="end"/>
            </w:r>
          </w:hyperlink>
        </w:p>
        <w:p w:rsidR="00706739" w:rsidP="2ED4B822" w:rsidRDefault="00706739" w14:paraId="5AB9F75B" w14:textId="1A132428">
          <w:pPr>
            <w:pStyle w:val="TOC2"/>
            <w:tabs>
              <w:tab w:val="left" w:leader="none" w:pos="660"/>
              <w:tab w:val="right" w:leader="dot" w:pos="9345"/>
            </w:tabs>
            <w:rPr>
              <w:rStyle w:val="Hyperlink"/>
              <w:noProof/>
              <w:kern w:val="2"/>
              <w:lang w:eastAsia="en-GB"/>
              <w14:ligatures w14:val="standardContextual"/>
            </w:rPr>
          </w:pPr>
          <w:hyperlink w:anchor="_Toc1370029752">
            <w:r w:rsidRPr="2ED4B822" w:rsidR="2ED4B822">
              <w:rPr>
                <w:rStyle w:val="Hyperlink"/>
              </w:rPr>
              <w:t>2.4</w:t>
            </w:r>
            <w:r>
              <w:tab/>
            </w:r>
            <w:r w:rsidRPr="2ED4B822" w:rsidR="2ED4B822">
              <w:rPr>
                <w:rStyle w:val="Hyperlink"/>
              </w:rPr>
              <w:t>Challenges</w:t>
            </w:r>
            <w:r>
              <w:tab/>
            </w:r>
            <w:r>
              <w:fldChar w:fldCharType="begin"/>
            </w:r>
            <w:r>
              <w:instrText xml:space="preserve">PAGEREF _Toc1370029752 \h</w:instrText>
            </w:r>
            <w:r>
              <w:fldChar w:fldCharType="separate"/>
            </w:r>
            <w:r w:rsidRPr="2ED4B822" w:rsidR="2ED4B822">
              <w:rPr>
                <w:rStyle w:val="Hyperlink"/>
              </w:rPr>
              <w:t>15</w:t>
            </w:r>
            <w:r>
              <w:fldChar w:fldCharType="end"/>
            </w:r>
          </w:hyperlink>
        </w:p>
        <w:p w:rsidR="00706739" w:rsidP="2ED4B822" w:rsidRDefault="00706739" w14:paraId="2B53544C" w14:textId="737202FF">
          <w:pPr>
            <w:pStyle w:val="TOC3"/>
            <w:tabs>
              <w:tab w:val="left" w:leader="none" w:pos="1095"/>
              <w:tab w:val="right" w:leader="dot" w:pos="9345"/>
            </w:tabs>
            <w:rPr>
              <w:rStyle w:val="Hyperlink"/>
              <w:noProof/>
              <w:kern w:val="2"/>
              <w:lang w:eastAsia="en-GB"/>
              <w14:ligatures w14:val="standardContextual"/>
            </w:rPr>
          </w:pPr>
          <w:hyperlink w:anchor="_Toc919783371">
            <w:r w:rsidRPr="2ED4B822" w:rsidR="2ED4B822">
              <w:rPr>
                <w:rStyle w:val="Hyperlink"/>
              </w:rPr>
              <w:t>2.4.1</w:t>
            </w:r>
            <w:r>
              <w:tab/>
            </w:r>
            <w:r w:rsidRPr="2ED4B822" w:rsidR="2ED4B822">
              <w:rPr>
                <w:rStyle w:val="Hyperlink"/>
              </w:rPr>
              <w:t>Challenge choosing</w:t>
            </w:r>
            <w:r>
              <w:tab/>
            </w:r>
            <w:r>
              <w:fldChar w:fldCharType="begin"/>
            </w:r>
            <w:r>
              <w:instrText xml:space="preserve">PAGEREF _Toc919783371 \h</w:instrText>
            </w:r>
            <w:r>
              <w:fldChar w:fldCharType="separate"/>
            </w:r>
            <w:r w:rsidRPr="2ED4B822" w:rsidR="2ED4B822">
              <w:rPr>
                <w:rStyle w:val="Hyperlink"/>
              </w:rPr>
              <w:t>15</w:t>
            </w:r>
            <w:r>
              <w:fldChar w:fldCharType="end"/>
            </w:r>
          </w:hyperlink>
        </w:p>
        <w:p w:rsidR="00706739" w:rsidP="2ED4B822" w:rsidRDefault="00706739" w14:paraId="36D5B337" w14:textId="145ED83A">
          <w:pPr>
            <w:pStyle w:val="TOC3"/>
            <w:tabs>
              <w:tab w:val="left" w:leader="none" w:pos="1095"/>
              <w:tab w:val="right" w:leader="dot" w:pos="9345"/>
            </w:tabs>
            <w:rPr>
              <w:rStyle w:val="Hyperlink"/>
              <w:noProof/>
              <w:kern w:val="2"/>
              <w:lang w:eastAsia="en-GB"/>
              <w14:ligatures w14:val="standardContextual"/>
            </w:rPr>
          </w:pPr>
          <w:hyperlink w:anchor="_Toc1073939585">
            <w:r w:rsidRPr="2ED4B822" w:rsidR="2ED4B822">
              <w:rPr>
                <w:rStyle w:val="Hyperlink"/>
              </w:rPr>
              <w:t>2.4.2</w:t>
            </w:r>
            <w:r>
              <w:tab/>
            </w:r>
            <w:r w:rsidRPr="2ED4B822" w:rsidR="2ED4B822">
              <w:rPr>
                <w:rStyle w:val="Hyperlink"/>
              </w:rPr>
              <w:t>Challenge page</w:t>
            </w:r>
            <w:r>
              <w:tab/>
            </w:r>
            <w:r>
              <w:fldChar w:fldCharType="begin"/>
            </w:r>
            <w:r>
              <w:instrText xml:space="preserve">PAGEREF _Toc1073939585 \h</w:instrText>
            </w:r>
            <w:r>
              <w:fldChar w:fldCharType="separate"/>
            </w:r>
            <w:r w:rsidRPr="2ED4B822" w:rsidR="2ED4B822">
              <w:rPr>
                <w:rStyle w:val="Hyperlink"/>
              </w:rPr>
              <w:t>15</w:t>
            </w:r>
            <w:r>
              <w:fldChar w:fldCharType="end"/>
            </w:r>
          </w:hyperlink>
        </w:p>
        <w:p w:rsidR="00706739" w:rsidP="2ED4B822" w:rsidRDefault="00706739" w14:paraId="3F490305" w14:textId="44D16FE1">
          <w:pPr>
            <w:pStyle w:val="TOC3"/>
            <w:tabs>
              <w:tab w:val="left" w:leader="none" w:pos="1095"/>
              <w:tab w:val="right" w:leader="dot" w:pos="9345"/>
            </w:tabs>
            <w:rPr>
              <w:rStyle w:val="Hyperlink"/>
              <w:noProof/>
              <w:kern w:val="2"/>
              <w:lang w:eastAsia="en-GB"/>
              <w14:ligatures w14:val="standardContextual"/>
            </w:rPr>
          </w:pPr>
          <w:hyperlink w:anchor="_Toc682544290">
            <w:r w:rsidRPr="2ED4B822" w:rsidR="2ED4B822">
              <w:rPr>
                <w:rStyle w:val="Hyperlink"/>
              </w:rPr>
              <w:t>2.4.3</w:t>
            </w:r>
            <w:r>
              <w:tab/>
            </w:r>
            <w:r w:rsidRPr="2ED4B822" w:rsidR="2ED4B822">
              <w:rPr>
                <w:rStyle w:val="Hyperlink"/>
              </w:rPr>
              <w:t>Quiz Page</w:t>
            </w:r>
            <w:r>
              <w:tab/>
            </w:r>
            <w:r>
              <w:fldChar w:fldCharType="begin"/>
            </w:r>
            <w:r>
              <w:instrText xml:space="preserve">PAGEREF _Toc682544290 \h</w:instrText>
            </w:r>
            <w:r>
              <w:fldChar w:fldCharType="separate"/>
            </w:r>
            <w:r w:rsidRPr="2ED4B822" w:rsidR="2ED4B822">
              <w:rPr>
                <w:rStyle w:val="Hyperlink"/>
              </w:rPr>
              <w:t>16</w:t>
            </w:r>
            <w:r>
              <w:fldChar w:fldCharType="end"/>
            </w:r>
          </w:hyperlink>
        </w:p>
        <w:p w:rsidR="00706739" w:rsidP="2ED4B822" w:rsidRDefault="00706739" w14:paraId="6F05BFF0" w14:textId="3CC12D1C">
          <w:pPr>
            <w:pStyle w:val="TOC3"/>
            <w:tabs>
              <w:tab w:val="left" w:leader="none" w:pos="1095"/>
              <w:tab w:val="right" w:leader="dot" w:pos="9345"/>
            </w:tabs>
            <w:rPr>
              <w:rStyle w:val="Hyperlink"/>
              <w:noProof/>
              <w:kern w:val="2"/>
              <w:lang w:eastAsia="en-GB"/>
              <w14:ligatures w14:val="standardContextual"/>
            </w:rPr>
          </w:pPr>
          <w:hyperlink w:anchor="_Toc1061840649">
            <w:r w:rsidRPr="2ED4B822" w:rsidR="2ED4B822">
              <w:rPr>
                <w:rStyle w:val="Hyperlink"/>
              </w:rPr>
              <w:t>2.4.4</w:t>
            </w:r>
            <w:r>
              <w:tab/>
            </w:r>
            <w:r w:rsidRPr="2ED4B822" w:rsidR="2ED4B822">
              <w:rPr>
                <w:rStyle w:val="Hyperlink"/>
              </w:rPr>
              <w:t>Quiz script</w:t>
            </w:r>
            <w:r>
              <w:tab/>
            </w:r>
            <w:r>
              <w:fldChar w:fldCharType="begin"/>
            </w:r>
            <w:r>
              <w:instrText xml:space="preserve">PAGEREF _Toc1061840649 \h</w:instrText>
            </w:r>
            <w:r>
              <w:fldChar w:fldCharType="separate"/>
            </w:r>
            <w:r w:rsidRPr="2ED4B822" w:rsidR="2ED4B822">
              <w:rPr>
                <w:rStyle w:val="Hyperlink"/>
              </w:rPr>
              <w:t>16</w:t>
            </w:r>
            <w:r>
              <w:fldChar w:fldCharType="end"/>
            </w:r>
          </w:hyperlink>
        </w:p>
        <w:p w:rsidR="00706739" w:rsidP="2ED4B822" w:rsidRDefault="00706739" w14:paraId="4AA15452" w14:textId="31FB3A04">
          <w:pPr>
            <w:pStyle w:val="TOC3"/>
            <w:tabs>
              <w:tab w:val="left" w:leader="none" w:pos="1095"/>
              <w:tab w:val="right" w:leader="dot" w:pos="9345"/>
            </w:tabs>
            <w:rPr>
              <w:rStyle w:val="Hyperlink"/>
              <w:noProof/>
              <w:kern w:val="2"/>
              <w:lang w:eastAsia="en-GB"/>
              <w14:ligatures w14:val="standardContextual"/>
            </w:rPr>
          </w:pPr>
          <w:hyperlink w:anchor="_Toc488109687">
            <w:r w:rsidRPr="2ED4B822" w:rsidR="2ED4B822">
              <w:rPr>
                <w:rStyle w:val="Hyperlink"/>
              </w:rPr>
              <w:t>2.4.5</w:t>
            </w:r>
            <w:r>
              <w:tab/>
            </w:r>
            <w:r w:rsidRPr="2ED4B822" w:rsidR="2ED4B822">
              <w:rPr>
                <w:rStyle w:val="Hyperlink"/>
              </w:rPr>
              <w:t>Process Score</w:t>
            </w:r>
            <w:r>
              <w:tab/>
            </w:r>
            <w:r>
              <w:fldChar w:fldCharType="begin"/>
            </w:r>
            <w:r>
              <w:instrText xml:space="preserve">PAGEREF _Toc488109687 \h</w:instrText>
            </w:r>
            <w:r>
              <w:fldChar w:fldCharType="separate"/>
            </w:r>
            <w:r w:rsidRPr="2ED4B822" w:rsidR="2ED4B822">
              <w:rPr>
                <w:rStyle w:val="Hyperlink"/>
              </w:rPr>
              <w:t>18</w:t>
            </w:r>
            <w:r>
              <w:fldChar w:fldCharType="end"/>
            </w:r>
          </w:hyperlink>
        </w:p>
        <w:p w:rsidR="00706739" w:rsidP="2ED4B822" w:rsidRDefault="00706739" w14:paraId="2A2CAAA0" w14:textId="097AF6F4">
          <w:pPr>
            <w:pStyle w:val="TOC1"/>
            <w:tabs>
              <w:tab w:val="left" w:leader="none" w:pos="435"/>
              <w:tab w:val="right" w:leader="dot" w:pos="9345"/>
            </w:tabs>
            <w:rPr>
              <w:rStyle w:val="Hyperlink"/>
              <w:noProof/>
              <w:kern w:val="2"/>
              <w:lang w:eastAsia="en-GB"/>
              <w14:ligatures w14:val="standardContextual"/>
            </w:rPr>
          </w:pPr>
          <w:hyperlink w:anchor="_Toc1665675962">
            <w:r w:rsidRPr="2ED4B822" w:rsidR="2ED4B822">
              <w:rPr>
                <w:rStyle w:val="Hyperlink"/>
              </w:rPr>
              <w:t>3</w:t>
            </w:r>
            <w:r>
              <w:tab/>
            </w:r>
            <w:r w:rsidRPr="2ED4B822" w:rsidR="2ED4B822">
              <w:rPr>
                <w:rStyle w:val="Hyperlink"/>
              </w:rPr>
              <w:t>Method Continued</w:t>
            </w:r>
            <w:r>
              <w:tab/>
            </w:r>
            <w:r>
              <w:fldChar w:fldCharType="begin"/>
            </w:r>
            <w:r>
              <w:instrText xml:space="preserve">PAGEREF _Toc1665675962 \h</w:instrText>
            </w:r>
            <w:r>
              <w:fldChar w:fldCharType="separate"/>
            </w:r>
            <w:r w:rsidRPr="2ED4B822" w:rsidR="2ED4B822">
              <w:rPr>
                <w:rStyle w:val="Hyperlink"/>
              </w:rPr>
              <w:t>18</w:t>
            </w:r>
            <w:r>
              <w:fldChar w:fldCharType="end"/>
            </w:r>
          </w:hyperlink>
        </w:p>
        <w:p w:rsidR="00706739" w:rsidP="2ED4B822" w:rsidRDefault="00706739" w14:paraId="0E9A97FE" w14:textId="480F5F87">
          <w:pPr>
            <w:pStyle w:val="TOC3"/>
            <w:tabs>
              <w:tab w:val="left" w:leader="none" w:pos="1095"/>
              <w:tab w:val="right" w:leader="dot" w:pos="9345"/>
            </w:tabs>
            <w:rPr>
              <w:rStyle w:val="Hyperlink"/>
              <w:noProof/>
              <w:kern w:val="2"/>
              <w:lang w:eastAsia="en-GB"/>
              <w14:ligatures w14:val="standardContextual"/>
            </w:rPr>
          </w:pPr>
          <w:hyperlink w:anchor="_Toc1451517334">
            <w:r w:rsidRPr="2ED4B822" w:rsidR="2ED4B822">
              <w:rPr>
                <w:rStyle w:val="Hyperlink"/>
              </w:rPr>
              <w:t>3.1.1</w:t>
            </w:r>
            <w:r>
              <w:tab/>
            </w:r>
            <w:r w:rsidRPr="2ED4B822" w:rsidR="2ED4B822">
              <w:rPr>
                <w:rStyle w:val="Hyperlink"/>
              </w:rPr>
              <w:t>CSS –Jack</w:t>
            </w:r>
            <w:r>
              <w:tab/>
            </w:r>
            <w:r>
              <w:fldChar w:fldCharType="begin"/>
            </w:r>
            <w:r>
              <w:instrText xml:space="preserve">PAGEREF _Toc1451517334 \h</w:instrText>
            </w:r>
            <w:r>
              <w:fldChar w:fldCharType="separate"/>
            </w:r>
            <w:r w:rsidRPr="2ED4B822" w:rsidR="2ED4B822">
              <w:rPr>
                <w:rStyle w:val="Hyperlink"/>
              </w:rPr>
              <w:t>19</w:t>
            </w:r>
            <w:r>
              <w:fldChar w:fldCharType="end"/>
            </w:r>
          </w:hyperlink>
        </w:p>
        <w:p w:rsidR="00706739" w:rsidP="2ED4B822" w:rsidRDefault="00706739" w14:paraId="5BC592E9" w14:textId="7BCB3202">
          <w:pPr>
            <w:pStyle w:val="TOC3"/>
            <w:tabs>
              <w:tab w:val="left" w:leader="none" w:pos="1095"/>
              <w:tab w:val="right" w:leader="dot" w:pos="9345"/>
            </w:tabs>
            <w:rPr>
              <w:rStyle w:val="Hyperlink"/>
              <w:noProof/>
              <w:kern w:val="2"/>
              <w:lang w:eastAsia="en-GB"/>
              <w14:ligatures w14:val="standardContextual"/>
            </w:rPr>
          </w:pPr>
          <w:hyperlink w:anchor="_Toc841994048">
            <w:r w:rsidRPr="2ED4B822" w:rsidR="2ED4B822">
              <w:rPr>
                <w:rStyle w:val="Hyperlink"/>
              </w:rPr>
              <w:t>3.1.2</w:t>
            </w:r>
            <w:r>
              <w:tab/>
            </w:r>
            <w:r w:rsidRPr="2ED4B822" w:rsidR="2ED4B822">
              <w:rPr>
                <w:rStyle w:val="Hyperlink"/>
              </w:rPr>
              <w:t>Index –Jack</w:t>
            </w:r>
            <w:r>
              <w:tab/>
            </w:r>
            <w:r>
              <w:fldChar w:fldCharType="begin"/>
            </w:r>
            <w:r>
              <w:instrText xml:space="preserve">PAGEREF _Toc841994048 \h</w:instrText>
            </w:r>
            <w:r>
              <w:fldChar w:fldCharType="separate"/>
            </w:r>
            <w:r w:rsidRPr="2ED4B822" w:rsidR="2ED4B822">
              <w:rPr>
                <w:rStyle w:val="Hyperlink"/>
              </w:rPr>
              <w:t>21</w:t>
            </w:r>
            <w:r>
              <w:fldChar w:fldCharType="end"/>
            </w:r>
          </w:hyperlink>
        </w:p>
        <w:p w:rsidR="00706739" w:rsidP="2ED4B822" w:rsidRDefault="00706739" w14:paraId="45A1D1DB" w14:textId="5D16AE44">
          <w:pPr>
            <w:pStyle w:val="TOC3"/>
            <w:tabs>
              <w:tab w:val="left" w:leader="none" w:pos="1095"/>
              <w:tab w:val="right" w:leader="dot" w:pos="9345"/>
            </w:tabs>
            <w:rPr>
              <w:rStyle w:val="Hyperlink"/>
              <w:noProof/>
              <w:kern w:val="2"/>
              <w:lang w:eastAsia="en-GB"/>
              <w14:ligatures w14:val="standardContextual"/>
            </w:rPr>
          </w:pPr>
          <w:hyperlink w:anchor="_Toc186354864">
            <w:r w:rsidRPr="2ED4B822" w:rsidR="2ED4B822">
              <w:rPr>
                <w:rStyle w:val="Hyperlink"/>
              </w:rPr>
              <w:t>3.1.3</w:t>
            </w:r>
            <w:r>
              <w:tab/>
            </w:r>
            <w:r w:rsidRPr="2ED4B822" w:rsidR="2ED4B822">
              <w:rPr>
                <w:rStyle w:val="Hyperlink"/>
              </w:rPr>
              <w:t>Links/navbar -Jack</w:t>
            </w:r>
            <w:r>
              <w:tab/>
            </w:r>
            <w:r>
              <w:fldChar w:fldCharType="begin"/>
            </w:r>
            <w:r>
              <w:instrText xml:space="preserve">PAGEREF _Toc186354864 \h</w:instrText>
            </w:r>
            <w:r>
              <w:fldChar w:fldCharType="separate"/>
            </w:r>
            <w:r w:rsidRPr="2ED4B822" w:rsidR="2ED4B822">
              <w:rPr>
                <w:rStyle w:val="Hyperlink"/>
              </w:rPr>
              <w:t>23</w:t>
            </w:r>
            <w:r>
              <w:fldChar w:fldCharType="end"/>
            </w:r>
          </w:hyperlink>
        </w:p>
        <w:p w:rsidR="00706739" w:rsidP="2ED4B822" w:rsidRDefault="00706739" w14:paraId="6BFC96E6" w14:textId="1CB967F6">
          <w:pPr>
            <w:pStyle w:val="TOC3"/>
            <w:tabs>
              <w:tab w:val="left" w:leader="none" w:pos="1095"/>
              <w:tab w:val="right" w:leader="dot" w:pos="9345"/>
            </w:tabs>
            <w:rPr>
              <w:rStyle w:val="Hyperlink"/>
              <w:noProof/>
              <w:kern w:val="2"/>
              <w:lang w:eastAsia="en-GB"/>
              <w14:ligatures w14:val="standardContextual"/>
            </w:rPr>
          </w:pPr>
          <w:hyperlink w:anchor="_Toc712339435">
            <w:r w:rsidRPr="2ED4B822" w:rsidR="2ED4B822">
              <w:rPr>
                <w:rStyle w:val="Hyperlink"/>
              </w:rPr>
              <w:t>3.1.4</w:t>
            </w:r>
            <w:r>
              <w:tab/>
            </w:r>
            <w:r w:rsidRPr="2ED4B822" w:rsidR="2ED4B822">
              <w:rPr>
                <w:rStyle w:val="Hyperlink"/>
              </w:rPr>
              <w:t>Contact us -Jack</w:t>
            </w:r>
            <w:r>
              <w:tab/>
            </w:r>
            <w:r>
              <w:fldChar w:fldCharType="begin"/>
            </w:r>
            <w:r>
              <w:instrText xml:space="preserve">PAGEREF _Toc712339435 \h</w:instrText>
            </w:r>
            <w:r>
              <w:fldChar w:fldCharType="separate"/>
            </w:r>
            <w:r w:rsidRPr="2ED4B822" w:rsidR="2ED4B822">
              <w:rPr>
                <w:rStyle w:val="Hyperlink"/>
              </w:rPr>
              <w:t>23</w:t>
            </w:r>
            <w:r>
              <w:fldChar w:fldCharType="end"/>
            </w:r>
          </w:hyperlink>
        </w:p>
        <w:p w:rsidR="00706739" w:rsidP="2ED4B822" w:rsidRDefault="00706739" w14:paraId="5435D550" w14:textId="4529C886">
          <w:pPr>
            <w:pStyle w:val="TOC3"/>
            <w:tabs>
              <w:tab w:val="left" w:leader="none" w:pos="1095"/>
              <w:tab w:val="right" w:leader="dot" w:pos="9345"/>
            </w:tabs>
            <w:rPr>
              <w:rStyle w:val="Hyperlink"/>
              <w:noProof/>
              <w:kern w:val="2"/>
              <w:lang w:eastAsia="en-GB"/>
              <w14:ligatures w14:val="standardContextual"/>
            </w:rPr>
          </w:pPr>
          <w:hyperlink w:anchor="_Toc741316703">
            <w:r w:rsidRPr="2ED4B822" w:rsidR="2ED4B822">
              <w:rPr>
                <w:rStyle w:val="Hyperlink"/>
              </w:rPr>
              <w:t>3.1.5</w:t>
            </w:r>
            <w:r>
              <w:tab/>
            </w:r>
            <w:r w:rsidRPr="2ED4B822" w:rsidR="2ED4B822">
              <w:rPr>
                <w:rStyle w:val="Hyperlink"/>
              </w:rPr>
              <w:t>GDPR –Jack</w:t>
            </w:r>
            <w:r>
              <w:tab/>
            </w:r>
            <w:r>
              <w:fldChar w:fldCharType="begin"/>
            </w:r>
            <w:r>
              <w:instrText xml:space="preserve">PAGEREF _Toc741316703 \h</w:instrText>
            </w:r>
            <w:r>
              <w:fldChar w:fldCharType="separate"/>
            </w:r>
            <w:r w:rsidRPr="2ED4B822" w:rsidR="2ED4B822">
              <w:rPr>
                <w:rStyle w:val="Hyperlink"/>
              </w:rPr>
              <w:t>24</w:t>
            </w:r>
            <w:r>
              <w:fldChar w:fldCharType="end"/>
            </w:r>
          </w:hyperlink>
        </w:p>
        <w:p w:rsidR="00706739" w:rsidP="2ED4B822" w:rsidRDefault="00706739" w14:paraId="30453D4C" w14:textId="396D435C">
          <w:pPr>
            <w:pStyle w:val="TOC3"/>
            <w:tabs>
              <w:tab w:val="left" w:leader="none" w:pos="1095"/>
              <w:tab w:val="right" w:leader="dot" w:pos="9345"/>
            </w:tabs>
            <w:rPr>
              <w:rStyle w:val="Hyperlink"/>
              <w:noProof/>
              <w:kern w:val="2"/>
              <w:lang w:eastAsia="en-GB"/>
              <w14:ligatures w14:val="standardContextual"/>
            </w:rPr>
          </w:pPr>
          <w:hyperlink w:anchor="_Toc807469713">
            <w:r w:rsidRPr="2ED4B822" w:rsidR="2ED4B822">
              <w:rPr>
                <w:rStyle w:val="Hyperlink"/>
              </w:rPr>
              <w:t>3.1.6</w:t>
            </w:r>
            <w:r>
              <w:tab/>
            </w:r>
            <w:r w:rsidRPr="2ED4B822" w:rsidR="2ED4B822">
              <w:rPr>
                <w:rStyle w:val="Hyperlink"/>
              </w:rPr>
              <w:t>Feedback/process feedback –Jack</w:t>
            </w:r>
            <w:r>
              <w:tab/>
            </w:r>
            <w:r>
              <w:fldChar w:fldCharType="begin"/>
            </w:r>
            <w:r>
              <w:instrText xml:space="preserve">PAGEREF _Toc807469713 \h</w:instrText>
            </w:r>
            <w:r>
              <w:fldChar w:fldCharType="separate"/>
            </w:r>
            <w:r w:rsidRPr="2ED4B822" w:rsidR="2ED4B822">
              <w:rPr>
                <w:rStyle w:val="Hyperlink"/>
              </w:rPr>
              <w:t>25</w:t>
            </w:r>
            <w:r>
              <w:fldChar w:fldCharType="end"/>
            </w:r>
          </w:hyperlink>
        </w:p>
        <w:p w:rsidR="00706739" w:rsidP="2ED4B822" w:rsidRDefault="00706739" w14:paraId="6B4D6147" w14:textId="2350567B">
          <w:pPr>
            <w:pStyle w:val="TOC3"/>
            <w:tabs>
              <w:tab w:val="left" w:leader="none" w:pos="1095"/>
              <w:tab w:val="right" w:leader="dot" w:pos="9345"/>
            </w:tabs>
            <w:rPr>
              <w:rStyle w:val="Hyperlink"/>
              <w:noProof/>
              <w:kern w:val="2"/>
              <w:lang w:eastAsia="en-GB"/>
              <w14:ligatures w14:val="standardContextual"/>
            </w:rPr>
          </w:pPr>
          <w:hyperlink w:anchor="_Toc720447879">
            <w:r w:rsidRPr="2ED4B822" w:rsidR="2ED4B822">
              <w:rPr>
                <w:rStyle w:val="Hyperlink"/>
              </w:rPr>
              <w:t>3.1.7</w:t>
            </w:r>
            <w:r>
              <w:tab/>
            </w:r>
            <w:r w:rsidRPr="2ED4B822" w:rsidR="2ED4B822">
              <w:rPr>
                <w:rStyle w:val="Hyperlink"/>
              </w:rPr>
              <w:t>Admin dashboard –Jack</w:t>
            </w:r>
            <w:r>
              <w:tab/>
            </w:r>
            <w:r>
              <w:fldChar w:fldCharType="begin"/>
            </w:r>
            <w:r>
              <w:instrText xml:space="preserve">PAGEREF _Toc720447879 \h</w:instrText>
            </w:r>
            <w:r>
              <w:fldChar w:fldCharType="separate"/>
            </w:r>
            <w:r w:rsidRPr="2ED4B822" w:rsidR="2ED4B822">
              <w:rPr>
                <w:rStyle w:val="Hyperlink"/>
              </w:rPr>
              <w:t>27</w:t>
            </w:r>
            <w:r>
              <w:fldChar w:fldCharType="end"/>
            </w:r>
          </w:hyperlink>
        </w:p>
        <w:p w:rsidR="00706739" w:rsidP="2ED4B822" w:rsidRDefault="00706739" w14:paraId="1299C460" w14:textId="4638EC65">
          <w:pPr>
            <w:pStyle w:val="TOC3"/>
            <w:tabs>
              <w:tab w:val="left" w:leader="none" w:pos="1095"/>
              <w:tab w:val="right" w:leader="dot" w:pos="9345"/>
            </w:tabs>
            <w:rPr>
              <w:rStyle w:val="Hyperlink"/>
              <w:noProof/>
              <w:kern w:val="2"/>
              <w:lang w:eastAsia="en-GB"/>
              <w14:ligatures w14:val="standardContextual"/>
            </w:rPr>
          </w:pPr>
          <w:hyperlink w:anchor="_Toc1881524764">
            <w:r w:rsidRPr="2ED4B822" w:rsidR="2ED4B822">
              <w:rPr>
                <w:rStyle w:val="Hyperlink"/>
              </w:rPr>
              <w:t>3.1.8</w:t>
            </w:r>
            <w:r>
              <w:tab/>
            </w:r>
            <w:r w:rsidRPr="2ED4B822" w:rsidR="2ED4B822">
              <w:rPr>
                <w:rStyle w:val="Hyperlink"/>
              </w:rPr>
              <w:t>Admin links/navbar -Jack</w:t>
            </w:r>
            <w:r>
              <w:tab/>
            </w:r>
            <w:r>
              <w:fldChar w:fldCharType="begin"/>
            </w:r>
            <w:r>
              <w:instrText xml:space="preserve">PAGEREF _Toc1881524764 \h</w:instrText>
            </w:r>
            <w:r>
              <w:fldChar w:fldCharType="separate"/>
            </w:r>
            <w:r w:rsidRPr="2ED4B822" w:rsidR="2ED4B822">
              <w:rPr>
                <w:rStyle w:val="Hyperlink"/>
              </w:rPr>
              <w:t>27</w:t>
            </w:r>
            <w:r>
              <w:fldChar w:fldCharType="end"/>
            </w:r>
          </w:hyperlink>
        </w:p>
        <w:p w:rsidR="00706739" w:rsidP="2ED4B822" w:rsidRDefault="00706739" w14:paraId="300F59CA" w14:textId="3F264C37">
          <w:pPr>
            <w:pStyle w:val="TOC3"/>
            <w:tabs>
              <w:tab w:val="left" w:leader="none" w:pos="1095"/>
              <w:tab w:val="right" w:leader="dot" w:pos="9345"/>
            </w:tabs>
            <w:rPr>
              <w:rStyle w:val="Hyperlink"/>
              <w:noProof/>
              <w:kern w:val="2"/>
              <w:lang w:eastAsia="en-GB"/>
              <w14:ligatures w14:val="standardContextual"/>
            </w:rPr>
          </w:pPr>
          <w:hyperlink w:anchor="_Toc1564024281">
            <w:r w:rsidRPr="2ED4B822" w:rsidR="2ED4B822">
              <w:rPr>
                <w:rStyle w:val="Hyperlink"/>
              </w:rPr>
              <w:t>3.1.9</w:t>
            </w:r>
            <w:r>
              <w:tab/>
            </w:r>
            <w:r w:rsidRPr="2ED4B822" w:rsidR="2ED4B822">
              <w:rPr>
                <w:rStyle w:val="Hyperlink"/>
              </w:rPr>
              <w:t>Challenge management</w:t>
            </w:r>
            <w:r>
              <w:tab/>
            </w:r>
            <w:r>
              <w:fldChar w:fldCharType="begin"/>
            </w:r>
            <w:r>
              <w:instrText xml:space="preserve">PAGEREF _Toc1564024281 \h</w:instrText>
            </w:r>
            <w:r>
              <w:fldChar w:fldCharType="separate"/>
            </w:r>
            <w:r w:rsidRPr="2ED4B822" w:rsidR="2ED4B822">
              <w:rPr>
                <w:rStyle w:val="Hyperlink"/>
              </w:rPr>
              <w:t>28</w:t>
            </w:r>
            <w:r>
              <w:fldChar w:fldCharType="end"/>
            </w:r>
          </w:hyperlink>
        </w:p>
        <w:p w:rsidR="00706739" w:rsidP="2ED4B822" w:rsidRDefault="00706739" w14:paraId="57F455BA" w14:textId="679CCDE9">
          <w:pPr>
            <w:pStyle w:val="TOC3"/>
            <w:tabs>
              <w:tab w:val="left" w:leader="none" w:pos="1320"/>
              <w:tab w:val="right" w:leader="dot" w:pos="9345"/>
            </w:tabs>
            <w:rPr>
              <w:rStyle w:val="Hyperlink"/>
              <w:noProof/>
              <w:kern w:val="2"/>
              <w:lang w:eastAsia="en-GB"/>
              <w14:ligatures w14:val="standardContextual"/>
            </w:rPr>
          </w:pPr>
          <w:hyperlink w:anchor="_Toc505351632">
            <w:r w:rsidRPr="2ED4B822" w:rsidR="2ED4B822">
              <w:rPr>
                <w:rStyle w:val="Hyperlink"/>
              </w:rPr>
              <w:t>3.1.10</w:t>
            </w:r>
            <w:r>
              <w:tab/>
            </w:r>
            <w:r w:rsidRPr="2ED4B822" w:rsidR="2ED4B822">
              <w:rPr>
                <w:rStyle w:val="Hyperlink"/>
              </w:rPr>
              <w:t>Feedback management</w:t>
            </w:r>
            <w:r>
              <w:tab/>
            </w:r>
            <w:r>
              <w:fldChar w:fldCharType="begin"/>
            </w:r>
            <w:r>
              <w:instrText xml:space="preserve">PAGEREF _Toc505351632 \h</w:instrText>
            </w:r>
            <w:r>
              <w:fldChar w:fldCharType="separate"/>
            </w:r>
            <w:r w:rsidRPr="2ED4B822" w:rsidR="2ED4B822">
              <w:rPr>
                <w:rStyle w:val="Hyperlink"/>
              </w:rPr>
              <w:t>29</w:t>
            </w:r>
            <w:r>
              <w:fldChar w:fldCharType="end"/>
            </w:r>
          </w:hyperlink>
        </w:p>
        <w:p w:rsidR="00706739" w:rsidP="2ED4B822" w:rsidRDefault="00706739" w14:paraId="53899503" w14:textId="1279B18B">
          <w:pPr>
            <w:pStyle w:val="TOC1"/>
            <w:tabs>
              <w:tab w:val="left" w:leader="none" w:pos="435"/>
              <w:tab w:val="right" w:leader="dot" w:pos="9345"/>
            </w:tabs>
            <w:rPr>
              <w:rStyle w:val="Hyperlink"/>
              <w:noProof/>
              <w:kern w:val="2"/>
              <w:lang w:eastAsia="en-GB"/>
              <w14:ligatures w14:val="standardContextual"/>
            </w:rPr>
          </w:pPr>
          <w:hyperlink w:anchor="_Toc616301080">
            <w:r w:rsidRPr="2ED4B822" w:rsidR="2ED4B822">
              <w:rPr>
                <w:rStyle w:val="Hyperlink"/>
              </w:rPr>
              <w:t>4</w:t>
            </w:r>
            <w:r>
              <w:tab/>
            </w:r>
            <w:r w:rsidRPr="2ED4B822" w:rsidR="2ED4B822">
              <w:rPr>
                <w:rStyle w:val="Hyperlink"/>
              </w:rPr>
              <w:t>Results</w:t>
            </w:r>
            <w:r>
              <w:tab/>
            </w:r>
            <w:r>
              <w:fldChar w:fldCharType="begin"/>
            </w:r>
            <w:r>
              <w:instrText xml:space="preserve">PAGEREF _Toc616301080 \h</w:instrText>
            </w:r>
            <w:r>
              <w:fldChar w:fldCharType="separate"/>
            </w:r>
            <w:r w:rsidRPr="2ED4B822" w:rsidR="2ED4B822">
              <w:rPr>
                <w:rStyle w:val="Hyperlink"/>
              </w:rPr>
              <w:t>30</w:t>
            </w:r>
            <w:r>
              <w:fldChar w:fldCharType="end"/>
            </w:r>
          </w:hyperlink>
        </w:p>
        <w:p w:rsidR="00706739" w:rsidP="2ED4B822" w:rsidRDefault="00706739" w14:paraId="60268920" w14:textId="7564D0D8">
          <w:pPr>
            <w:pStyle w:val="TOC2"/>
            <w:tabs>
              <w:tab w:val="left" w:leader="none" w:pos="660"/>
              <w:tab w:val="right" w:leader="dot" w:pos="9345"/>
            </w:tabs>
            <w:rPr>
              <w:rStyle w:val="Hyperlink"/>
              <w:noProof/>
              <w:kern w:val="2"/>
              <w:lang w:eastAsia="en-GB"/>
              <w14:ligatures w14:val="standardContextual"/>
            </w:rPr>
          </w:pPr>
          <w:hyperlink w:anchor="_Toc1315655188">
            <w:r w:rsidRPr="2ED4B822" w:rsidR="2ED4B822">
              <w:rPr>
                <w:rStyle w:val="Hyperlink"/>
              </w:rPr>
              <w:t>4.1</w:t>
            </w:r>
            <w:r>
              <w:tab/>
            </w:r>
            <w:r w:rsidRPr="2ED4B822" w:rsidR="2ED4B822">
              <w:rPr>
                <w:rStyle w:val="Hyperlink"/>
              </w:rPr>
              <w:t>Results - written by Harvey Williams</w:t>
            </w:r>
            <w:r>
              <w:tab/>
            </w:r>
            <w:r>
              <w:fldChar w:fldCharType="begin"/>
            </w:r>
            <w:r>
              <w:instrText xml:space="preserve">PAGEREF _Toc1315655188 \h</w:instrText>
            </w:r>
            <w:r>
              <w:fldChar w:fldCharType="separate"/>
            </w:r>
            <w:r w:rsidRPr="2ED4B822" w:rsidR="2ED4B822">
              <w:rPr>
                <w:rStyle w:val="Hyperlink"/>
              </w:rPr>
              <w:t>31</w:t>
            </w:r>
            <w:r>
              <w:fldChar w:fldCharType="end"/>
            </w:r>
          </w:hyperlink>
        </w:p>
        <w:p w:rsidR="00706739" w:rsidP="2ED4B822" w:rsidRDefault="00706739" w14:paraId="41678630" w14:textId="118DE6B3">
          <w:pPr>
            <w:pStyle w:val="TOC3"/>
            <w:tabs>
              <w:tab w:val="left" w:leader="none" w:pos="1095"/>
              <w:tab w:val="right" w:leader="dot" w:pos="9345"/>
            </w:tabs>
            <w:rPr>
              <w:rStyle w:val="Hyperlink"/>
              <w:noProof/>
              <w:kern w:val="2"/>
              <w:lang w:eastAsia="en-GB"/>
              <w14:ligatures w14:val="standardContextual"/>
            </w:rPr>
          </w:pPr>
          <w:hyperlink w:anchor="_Toc320681214">
            <w:r w:rsidRPr="2ED4B822" w:rsidR="2ED4B822">
              <w:rPr>
                <w:rStyle w:val="Hyperlink"/>
              </w:rPr>
              <w:t>4.1.1</w:t>
            </w:r>
            <w:r>
              <w:tab/>
            </w:r>
            <w:r w:rsidRPr="2ED4B822" w:rsidR="2ED4B822">
              <w:rPr>
                <w:rStyle w:val="Hyperlink"/>
              </w:rPr>
              <w:t>Functionality</w:t>
            </w:r>
            <w:r>
              <w:tab/>
            </w:r>
            <w:r>
              <w:fldChar w:fldCharType="begin"/>
            </w:r>
            <w:r>
              <w:instrText xml:space="preserve">PAGEREF _Toc320681214 \h</w:instrText>
            </w:r>
            <w:r>
              <w:fldChar w:fldCharType="separate"/>
            </w:r>
            <w:r w:rsidRPr="2ED4B822" w:rsidR="2ED4B822">
              <w:rPr>
                <w:rStyle w:val="Hyperlink"/>
              </w:rPr>
              <w:t>31</w:t>
            </w:r>
            <w:r>
              <w:fldChar w:fldCharType="end"/>
            </w:r>
          </w:hyperlink>
        </w:p>
        <w:p w:rsidR="00706739" w:rsidP="2ED4B822" w:rsidRDefault="00706739" w14:paraId="3B93B90D" w14:textId="18D27BF2">
          <w:pPr>
            <w:pStyle w:val="TOC3"/>
            <w:tabs>
              <w:tab w:val="left" w:leader="none" w:pos="1095"/>
              <w:tab w:val="right" w:leader="dot" w:pos="9345"/>
            </w:tabs>
            <w:rPr>
              <w:rStyle w:val="Hyperlink"/>
              <w:noProof/>
              <w:kern w:val="2"/>
              <w:lang w:eastAsia="en-GB"/>
              <w14:ligatures w14:val="standardContextual"/>
            </w:rPr>
          </w:pPr>
          <w:hyperlink w:anchor="_Toc1171872161">
            <w:r w:rsidRPr="2ED4B822" w:rsidR="2ED4B822">
              <w:rPr>
                <w:rStyle w:val="Hyperlink"/>
              </w:rPr>
              <w:t>4.1.2</w:t>
            </w:r>
            <w:r>
              <w:tab/>
            </w:r>
            <w:r w:rsidRPr="2ED4B822" w:rsidR="2ED4B822">
              <w:rPr>
                <w:rStyle w:val="Hyperlink"/>
              </w:rPr>
              <w:t>Useability testing</w:t>
            </w:r>
            <w:r>
              <w:tab/>
            </w:r>
            <w:r>
              <w:fldChar w:fldCharType="begin"/>
            </w:r>
            <w:r>
              <w:instrText xml:space="preserve">PAGEREF _Toc1171872161 \h</w:instrText>
            </w:r>
            <w:r>
              <w:fldChar w:fldCharType="separate"/>
            </w:r>
            <w:r w:rsidRPr="2ED4B822" w:rsidR="2ED4B822">
              <w:rPr>
                <w:rStyle w:val="Hyperlink"/>
              </w:rPr>
              <w:t>37</w:t>
            </w:r>
            <w:r>
              <w:fldChar w:fldCharType="end"/>
            </w:r>
          </w:hyperlink>
        </w:p>
        <w:p w:rsidR="00706739" w:rsidP="2ED4B822" w:rsidRDefault="00706739" w14:paraId="2D2F0ADB" w14:textId="13981467">
          <w:pPr>
            <w:pStyle w:val="TOC1"/>
            <w:tabs>
              <w:tab w:val="left" w:leader="none" w:pos="435"/>
              <w:tab w:val="right" w:leader="dot" w:pos="9345"/>
            </w:tabs>
            <w:rPr>
              <w:rStyle w:val="Hyperlink"/>
              <w:noProof/>
              <w:kern w:val="2"/>
              <w:lang w:eastAsia="en-GB"/>
              <w14:ligatures w14:val="standardContextual"/>
            </w:rPr>
          </w:pPr>
          <w:hyperlink w:anchor="_Toc749166235">
            <w:r w:rsidRPr="2ED4B822" w:rsidR="2ED4B822">
              <w:rPr>
                <w:rStyle w:val="Hyperlink"/>
              </w:rPr>
              <w:t>5</w:t>
            </w:r>
            <w:r>
              <w:tab/>
            </w:r>
            <w:r w:rsidRPr="2ED4B822" w:rsidR="2ED4B822">
              <w:rPr>
                <w:rStyle w:val="Hyperlink"/>
              </w:rPr>
              <w:t>Discussion</w:t>
            </w:r>
            <w:r>
              <w:tab/>
            </w:r>
            <w:r>
              <w:fldChar w:fldCharType="begin"/>
            </w:r>
            <w:r>
              <w:instrText xml:space="preserve">PAGEREF _Toc749166235 \h</w:instrText>
            </w:r>
            <w:r>
              <w:fldChar w:fldCharType="separate"/>
            </w:r>
            <w:r w:rsidRPr="2ED4B822" w:rsidR="2ED4B822">
              <w:rPr>
                <w:rStyle w:val="Hyperlink"/>
              </w:rPr>
              <w:t>39</w:t>
            </w:r>
            <w:r>
              <w:fldChar w:fldCharType="end"/>
            </w:r>
          </w:hyperlink>
        </w:p>
        <w:p w:rsidR="00706739" w:rsidP="2ED4B822" w:rsidRDefault="00706739" w14:paraId="00C032F4" w14:textId="7B198571">
          <w:pPr>
            <w:pStyle w:val="TOC2"/>
            <w:tabs>
              <w:tab w:val="left" w:leader="none" w:pos="660"/>
              <w:tab w:val="right" w:leader="dot" w:pos="9345"/>
            </w:tabs>
            <w:rPr>
              <w:rStyle w:val="Hyperlink"/>
              <w:noProof/>
              <w:kern w:val="2"/>
              <w:lang w:eastAsia="en-GB"/>
              <w14:ligatures w14:val="standardContextual"/>
            </w:rPr>
          </w:pPr>
          <w:hyperlink w:anchor="_Toc1745390832">
            <w:r w:rsidRPr="2ED4B822" w:rsidR="2ED4B822">
              <w:rPr>
                <w:rStyle w:val="Hyperlink"/>
              </w:rPr>
              <w:t>5.1</w:t>
            </w:r>
            <w:r>
              <w:tab/>
            </w:r>
            <w:r w:rsidRPr="2ED4B822" w:rsidR="2ED4B822">
              <w:rPr>
                <w:rStyle w:val="Hyperlink"/>
              </w:rPr>
              <w:t>General Discussion</w:t>
            </w:r>
            <w:r>
              <w:tab/>
            </w:r>
            <w:r>
              <w:fldChar w:fldCharType="begin"/>
            </w:r>
            <w:r>
              <w:instrText xml:space="preserve">PAGEREF _Toc1745390832 \h</w:instrText>
            </w:r>
            <w:r>
              <w:fldChar w:fldCharType="separate"/>
            </w:r>
            <w:r w:rsidRPr="2ED4B822" w:rsidR="2ED4B822">
              <w:rPr>
                <w:rStyle w:val="Hyperlink"/>
              </w:rPr>
              <w:t>40</w:t>
            </w:r>
            <w:r>
              <w:fldChar w:fldCharType="end"/>
            </w:r>
          </w:hyperlink>
        </w:p>
        <w:p w:rsidR="00706739" w:rsidP="2ED4B822" w:rsidRDefault="00706739" w14:paraId="686F6160" w14:textId="03436F7E">
          <w:pPr>
            <w:pStyle w:val="TOC2"/>
            <w:tabs>
              <w:tab w:val="left" w:leader="none" w:pos="660"/>
              <w:tab w:val="right" w:leader="dot" w:pos="9345"/>
            </w:tabs>
            <w:rPr>
              <w:rStyle w:val="Hyperlink"/>
              <w:noProof/>
              <w:kern w:val="2"/>
              <w:lang w:eastAsia="en-GB"/>
              <w14:ligatures w14:val="standardContextual"/>
            </w:rPr>
          </w:pPr>
          <w:hyperlink w:anchor="_Toc66686024">
            <w:r w:rsidRPr="2ED4B822" w:rsidR="2ED4B822">
              <w:rPr>
                <w:rStyle w:val="Hyperlink"/>
              </w:rPr>
              <w:t>5.2</w:t>
            </w:r>
            <w:r>
              <w:tab/>
            </w:r>
            <w:r w:rsidRPr="2ED4B822" w:rsidR="2ED4B822">
              <w:rPr>
                <w:rStyle w:val="Hyperlink"/>
              </w:rPr>
              <w:t>Conclusions</w:t>
            </w:r>
            <w:r>
              <w:tab/>
            </w:r>
            <w:r>
              <w:fldChar w:fldCharType="begin"/>
            </w:r>
            <w:r>
              <w:instrText xml:space="preserve">PAGEREF _Toc66686024 \h</w:instrText>
            </w:r>
            <w:r>
              <w:fldChar w:fldCharType="separate"/>
            </w:r>
            <w:r w:rsidRPr="2ED4B822" w:rsidR="2ED4B822">
              <w:rPr>
                <w:rStyle w:val="Hyperlink"/>
              </w:rPr>
              <w:t>43</w:t>
            </w:r>
            <w:r>
              <w:fldChar w:fldCharType="end"/>
            </w:r>
          </w:hyperlink>
        </w:p>
        <w:p w:rsidR="00706739" w:rsidP="2ED4B822" w:rsidRDefault="00706739" w14:paraId="13F79C8F" w14:textId="2B6BDF4D">
          <w:pPr>
            <w:pStyle w:val="TOC2"/>
            <w:tabs>
              <w:tab w:val="left" w:leader="none" w:pos="660"/>
              <w:tab w:val="right" w:leader="dot" w:pos="9345"/>
            </w:tabs>
            <w:rPr>
              <w:rStyle w:val="Hyperlink"/>
              <w:noProof/>
              <w:kern w:val="2"/>
              <w:lang w:eastAsia="en-GB"/>
              <w14:ligatures w14:val="standardContextual"/>
            </w:rPr>
          </w:pPr>
          <w:hyperlink w:anchor="_Toc1956313087">
            <w:r w:rsidRPr="2ED4B822" w:rsidR="2ED4B822">
              <w:rPr>
                <w:rStyle w:val="Hyperlink"/>
              </w:rPr>
              <w:t>5.3</w:t>
            </w:r>
            <w:r>
              <w:tab/>
            </w:r>
            <w:r w:rsidRPr="2ED4B822" w:rsidR="2ED4B822">
              <w:rPr>
                <w:rStyle w:val="Hyperlink"/>
              </w:rPr>
              <w:t>Future Work or Countermeasures</w:t>
            </w:r>
            <w:r>
              <w:tab/>
            </w:r>
            <w:r>
              <w:fldChar w:fldCharType="begin"/>
            </w:r>
            <w:r>
              <w:instrText xml:space="preserve">PAGEREF _Toc1956313087 \h</w:instrText>
            </w:r>
            <w:r>
              <w:fldChar w:fldCharType="separate"/>
            </w:r>
            <w:r w:rsidRPr="2ED4B822" w:rsidR="2ED4B822">
              <w:rPr>
                <w:rStyle w:val="Hyperlink"/>
              </w:rPr>
              <w:t>43</w:t>
            </w:r>
            <w:r>
              <w:fldChar w:fldCharType="end"/>
            </w:r>
          </w:hyperlink>
        </w:p>
        <w:p w:rsidR="00706739" w:rsidP="2ED4B822" w:rsidRDefault="00706739" w14:paraId="1D3DE27B" w14:textId="4FB1EB7E">
          <w:pPr>
            <w:pStyle w:val="TOC2"/>
            <w:tabs>
              <w:tab w:val="left" w:leader="none" w:pos="660"/>
              <w:tab w:val="right" w:leader="dot" w:pos="9345"/>
            </w:tabs>
            <w:rPr>
              <w:rStyle w:val="Hyperlink"/>
              <w:noProof/>
              <w:kern w:val="2"/>
              <w:lang w:eastAsia="en-GB"/>
              <w14:ligatures w14:val="standardContextual"/>
            </w:rPr>
          </w:pPr>
          <w:hyperlink w:anchor="_Toc1000546656">
            <w:r w:rsidRPr="2ED4B822" w:rsidR="2ED4B822">
              <w:rPr>
                <w:rStyle w:val="Hyperlink"/>
              </w:rPr>
              <w:t>5.4</w:t>
            </w:r>
            <w:r>
              <w:tab/>
            </w:r>
            <w:r w:rsidRPr="2ED4B822" w:rsidR="2ED4B822">
              <w:rPr>
                <w:rStyle w:val="Hyperlink"/>
              </w:rPr>
              <w:t>Call to action</w:t>
            </w:r>
            <w:r>
              <w:tab/>
            </w:r>
            <w:r>
              <w:fldChar w:fldCharType="begin"/>
            </w:r>
            <w:r>
              <w:instrText xml:space="preserve">PAGEREF _Toc1000546656 \h</w:instrText>
            </w:r>
            <w:r>
              <w:fldChar w:fldCharType="separate"/>
            </w:r>
            <w:r w:rsidRPr="2ED4B822" w:rsidR="2ED4B822">
              <w:rPr>
                <w:rStyle w:val="Hyperlink"/>
              </w:rPr>
              <w:t>43</w:t>
            </w:r>
            <w:r>
              <w:fldChar w:fldCharType="end"/>
            </w:r>
          </w:hyperlink>
        </w:p>
        <w:p w:rsidR="00706739" w:rsidP="2ED4B822" w:rsidRDefault="00706739" w14:paraId="6A265BED" w14:textId="31B0E1AF">
          <w:pPr>
            <w:pStyle w:val="TOC1"/>
            <w:tabs>
              <w:tab w:val="left" w:leader="none" w:pos="435"/>
              <w:tab w:val="right" w:leader="dot" w:pos="9345"/>
            </w:tabs>
            <w:rPr>
              <w:rStyle w:val="Hyperlink"/>
              <w:noProof/>
              <w:kern w:val="2"/>
              <w:lang w:eastAsia="en-GB"/>
              <w14:ligatures w14:val="standardContextual"/>
            </w:rPr>
          </w:pPr>
          <w:hyperlink w:anchor="_Toc1754366466">
            <w:r w:rsidRPr="2ED4B822" w:rsidR="2ED4B822">
              <w:rPr>
                <w:rStyle w:val="Hyperlink"/>
              </w:rPr>
              <w:t>6</w:t>
            </w:r>
            <w:r>
              <w:tab/>
            </w:r>
            <w:r w:rsidRPr="2ED4B822" w:rsidR="2ED4B822">
              <w:rPr>
                <w:rStyle w:val="Hyperlink"/>
              </w:rPr>
              <w:t>References</w:t>
            </w:r>
            <w:r>
              <w:tab/>
            </w:r>
            <w:r>
              <w:fldChar w:fldCharType="begin"/>
            </w:r>
            <w:r>
              <w:instrText xml:space="preserve">PAGEREF _Toc1754366466 \h</w:instrText>
            </w:r>
            <w:r>
              <w:fldChar w:fldCharType="separate"/>
            </w:r>
            <w:r w:rsidRPr="2ED4B822" w:rsidR="2ED4B822">
              <w:rPr>
                <w:rStyle w:val="Hyperlink"/>
              </w:rPr>
              <w:t>44</w:t>
            </w:r>
            <w:r>
              <w:fldChar w:fldCharType="end"/>
            </w:r>
          </w:hyperlink>
        </w:p>
        <w:p w:rsidR="00706739" w:rsidP="2ED4B822" w:rsidRDefault="00706739" w14:paraId="5CA18BBB" w14:textId="7C25705E">
          <w:pPr>
            <w:pStyle w:val="TOC1"/>
            <w:tabs>
              <w:tab w:val="right" w:leader="dot" w:pos="9345"/>
            </w:tabs>
            <w:rPr>
              <w:rStyle w:val="Hyperlink"/>
              <w:noProof/>
              <w:kern w:val="2"/>
              <w:lang w:eastAsia="en-GB"/>
              <w14:ligatures w14:val="standardContextual"/>
            </w:rPr>
          </w:pPr>
          <w:hyperlink w:anchor="_Toc1038842033">
            <w:r w:rsidRPr="2ED4B822" w:rsidR="2ED4B822">
              <w:rPr>
                <w:rStyle w:val="Hyperlink"/>
              </w:rPr>
              <w:t>Appendices</w:t>
            </w:r>
            <w:r>
              <w:tab/>
            </w:r>
            <w:r>
              <w:fldChar w:fldCharType="begin"/>
            </w:r>
            <w:r>
              <w:instrText xml:space="preserve">PAGEREF _Toc1038842033 \h</w:instrText>
            </w:r>
            <w:r>
              <w:fldChar w:fldCharType="separate"/>
            </w:r>
            <w:r w:rsidRPr="2ED4B822" w:rsidR="2ED4B822">
              <w:rPr>
                <w:rStyle w:val="Hyperlink"/>
              </w:rPr>
              <w:t>45</w:t>
            </w:r>
            <w:r>
              <w:fldChar w:fldCharType="end"/>
            </w:r>
          </w:hyperlink>
        </w:p>
        <w:p w:rsidR="00706739" w:rsidP="2ED4B822" w:rsidRDefault="00706739" w14:paraId="3C7A6FB5" w14:textId="47440D3F">
          <w:pPr>
            <w:pStyle w:val="TOC2"/>
            <w:tabs>
              <w:tab w:val="left" w:leader="none" w:pos="660"/>
              <w:tab w:val="right" w:leader="dot" w:pos="9345"/>
            </w:tabs>
            <w:rPr>
              <w:rStyle w:val="Hyperlink"/>
              <w:noProof/>
              <w:kern w:val="2"/>
              <w:lang w:eastAsia="en-GB"/>
              <w14:ligatures w14:val="standardContextual"/>
            </w:rPr>
          </w:pPr>
          <w:hyperlink w:anchor="_Toc1913838457">
            <w:r w:rsidRPr="2ED4B822" w:rsidR="2ED4B822">
              <w:rPr>
                <w:rStyle w:val="Hyperlink"/>
              </w:rPr>
              <w:t>6.1</w:t>
            </w:r>
            <w:r>
              <w:tab/>
            </w:r>
            <w:r w:rsidRPr="2ED4B822" w:rsidR="2ED4B822">
              <w:rPr>
                <w:rStyle w:val="Hyperlink"/>
              </w:rPr>
              <w:t>Appendix A - Deliverables &amp; requirements (Required)</w:t>
            </w:r>
            <w:r>
              <w:tab/>
            </w:r>
            <w:r>
              <w:fldChar w:fldCharType="begin"/>
            </w:r>
            <w:r>
              <w:instrText xml:space="preserve">PAGEREF _Toc1913838457 \h</w:instrText>
            </w:r>
            <w:r>
              <w:fldChar w:fldCharType="separate"/>
            </w:r>
            <w:r w:rsidRPr="2ED4B822" w:rsidR="2ED4B822">
              <w:rPr>
                <w:rStyle w:val="Hyperlink"/>
              </w:rPr>
              <w:t>46</w:t>
            </w:r>
            <w:r>
              <w:fldChar w:fldCharType="end"/>
            </w:r>
          </w:hyperlink>
        </w:p>
        <w:p w:rsidR="2ED4B822" w:rsidP="2ED4B822" w:rsidRDefault="2ED4B822" w14:paraId="67EB0FA5" w14:textId="0DB4C55A">
          <w:pPr>
            <w:pStyle w:val="TOC2"/>
            <w:tabs>
              <w:tab w:val="left" w:leader="none" w:pos="660"/>
              <w:tab w:val="right" w:leader="dot" w:pos="9345"/>
            </w:tabs>
            <w:rPr>
              <w:rStyle w:val="Hyperlink"/>
            </w:rPr>
          </w:pPr>
          <w:hyperlink w:anchor="_Toc1095220738">
            <w:r w:rsidRPr="2ED4B822" w:rsidR="2ED4B822">
              <w:rPr>
                <w:rStyle w:val="Hyperlink"/>
              </w:rPr>
              <w:t>6.2</w:t>
            </w:r>
            <w:r>
              <w:tab/>
            </w:r>
            <w:r w:rsidRPr="2ED4B822" w:rsidR="2ED4B822">
              <w:rPr>
                <w:rStyle w:val="Hyperlink"/>
              </w:rPr>
              <w:t>Appendix B - connectionString.php</w:t>
            </w:r>
            <w:r>
              <w:tab/>
            </w:r>
            <w:r>
              <w:fldChar w:fldCharType="begin"/>
            </w:r>
            <w:r>
              <w:instrText xml:space="preserve">PAGEREF _Toc1095220738 \h</w:instrText>
            </w:r>
            <w:r>
              <w:fldChar w:fldCharType="separate"/>
            </w:r>
            <w:r w:rsidRPr="2ED4B822" w:rsidR="2ED4B822">
              <w:rPr>
                <w:rStyle w:val="Hyperlink"/>
              </w:rPr>
              <w:t>48</w:t>
            </w:r>
            <w:r>
              <w:fldChar w:fldCharType="end"/>
            </w:r>
          </w:hyperlink>
          <w:r>
            <w:fldChar w:fldCharType="end"/>
          </w:r>
        </w:p>
      </w:sdtContent>
    </w:sdt>
    <w:p w:rsidRPr="00675EE3" w:rsidR="00C5090A" w:rsidRDefault="00404615" w14:paraId="51575E0A" w14:textId="401C4660">
      <w:pPr>
        <w:rPr>
          <w:b w:val="1"/>
          <w:bCs w:val="1"/>
        </w:rPr>
        <w:sectPr w:rsidRPr="00675EE3" w:rsidR="00C5090A" w:rsidSect="002B1786">
          <w:footerReference w:type="default" r:id="rId11"/>
          <w:footerReference w:type="first" r:id="rId12"/>
          <w:type w:val="continuous"/>
          <w:pgSz w:w="12240" w:h="15840"/>
          <w:pgMar w:top="993" w:right="1440" w:bottom="1440" w:left="1440" w:header="720" w:footer="0" w:gutter="0"/>
          <w:pgNumType w:start="1"/>
          <w:cols w:space="720"/>
          <w:docGrid w:linePitch="299"/>
        </w:sectPr>
      </w:pPr>
    </w:p>
    <w:p w:rsidRPr="00675EE3" w:rsidR="001905B9" w:rsidP="00C5090A" w:rsidRDefault="00341658" w14:paraId="1FBF7941" w14:textId="3D4DD1B9">
      <w:pPr>
        <w:pStyle w:val="Heading1"/>
        <w:rPr/>
      </w:pPr>
      <w:bookmarkStart w:name="_Toc1329612793" w:id="860696952"/>
      <w:r w:rsidR="00341658">
        <w:rPr/>
        <w:t>Introduction</w:t>
      </w:r>
      <w:bookmarkEnd w:id="860696952"/>
    </w:p>
    <w:p w:rsidRPr="00675EE3" w:rsidR="00341658" w:rsidP="004D7B3D" w:rsidRDefault="00341658" w14:paraId="0F9B815E" w14:textId="119FDF7F">
      <w:pPr>
        <w:pStyle w:val="Heading2"/>
        <w:rPr/>
      </w:pPr>
      <w:bookmarkStart w:name="_Toc291009243" w:id="1702154382"/>
      <w:r w:rsidR="00341658">
        <w:rPr/>
        <w:t>Background</w:t>
      </w:r>
      <w:bookmarkEnd w:id="1702154382"/>
      <w:r w:rsidR="00992F6E">
        <w:rPr/>
        <w:t xml:space="preserve"> </w:t>
      </w:r>
    </w:p>
    <w:p w:rsidRPr="00675EE3" w:rsidR="00696241" w:rsidP="5B82EF4E" w:rsidRDefault="009A046A" w14:paraId="61050151" w14:textId="083AB829">
      <w:pPr>
        <w:spacing w:after="236" w:line="263" w:lineRule="auto"/>
      </w:pPr>
      <w:r>
        <w:t>Confidence</w:t>
      </w:r>
      <w:r w:rsidR="00277144">
        <w:t>-building and student motivation are very important factors in modern computing education that direc</w:t>
      </w:r>
      <w:r w:rsidR="008319A6">
        <w:t>tly affects academic achievement.</w:t>
      </w:r>
      <w:r w:rsidR="00CA5236">
        <w:t xml:space="preserve"> </w:t>
      </w:r>
      <w:r w:rsidRPr="006B1A2F" w:rsidR="006B1A2F">
        <w:t>Most students in computing and cybersecurity are self-doubting while working on coding principles and cybersecurity due to low hands-on practice instant feedback and gamification learning environments.</w:t>
      </w:r>
      <w:r w:rsidR="006B1A2F">
        <w:t xml:space="preserve"> </w:t>
      </w:r>
      <w:r w:rsidRPr="00675EE3" w:rsidR="0083115F">
        <w:t>Traditional learning methods</w:t>
      </w:r>
      <w:r w:rsidRPr="00675EE3" w:rsidR="00CB3EAD">
        <w:t xml:space="preserve"> such as lecturers and written exercises </w:t>
      </w:r>
      <w:r w:rsidRPr="00675EE3" w:rsidR="00DC0621">
        <w:t xml:space="preserve">often fail to engage </w:t>
      </w:r>
      <w:r w:rsidRPr="00675EE3" w:rsidR="00217BB1">
        <w:t>student’s</w:t>
      </w:r>
      <w:r w:rsidRPr="00675EE3" w:rsidR="00DC0621">
        <w:t xml:space="preserve"> </w:t>
      </w:r>
      <w:r w:rsidRPr="00675EE3" w:rsidR="00CB3EAD">
        <w:t xml:space="preserve">interests , </w:t>
      </w:r>
      <w:r w:rsidRPr="00675EE3" w:rsidR="00217BB1">
        <w:t xml:space="preserve">leading to slow skill development and disengagement. </w:t>
      </w:r>
      <w:r w:rsidRPr="00675EE3" w:rsidR="00F30313">
        <w:t xml:space="preserve">                                                                                                                                                                                                                            </w:t>
      </w:r>
      <w:r w:rsidRPr="00675EE3" w:rsidR="000B426C">
        <w:t xml:space="preserve">                                                                          </w:t>
      </w:r>
      <w:r w:rsidR="007D4B71">
        <w:t>To</w:t>
      </w:r>
      <w:r w:rsidR="00E04E52">
        <w:t xml:space="preserve"> address </w:t>
      </w:r>
      <w:r w:rsidRPr="00675EE3" w:rsidR="00217BB1">
        <w:t xml:space="preserve">this </w:t>
      </w:r>
      <w:r w:rsidRPr="00675EE3" w:rsidR="00823A83">
        <w:t>issue</w:t>
      </w:r>
      <w:r w:rsidRPr="00675EE3" w:rsidR="0058670D">
        <w:t xml:space="preserve"> , </w:t>
      </w:r>
      <w:r w:rsidR="00365942">
        <w:t>websites</w:t>
      </w:r>
      <w:r w:rsidRPr="00675EE3" w:rsidR="0058670D">
        <w:t xml:space="preserve"> like </w:t>
      </w:r>
      <w:proofErr w:type="spellStart"/>
      <w:r w:rsidRPr="00675EE3" w:rsidR="0058670D">
        <w:t>Leetcod</w:t>
      </w:r>
      <w:r w:rsidRPr="00675EE3" w:rsidR="007228A8">
        <w:t>e</w:t>
      </w:r>
      <w:proofErr w:type="spellEnd"/>
      <w:r w:rsidRPr="00675EE3" w:rsidR="0058670D">
        <w:t xml:space="preserve"> and gamified challenges like those found in the New York Times Crosswords </w:t>
      </w:r>
      <w:r w:rsidRPr="00675EE3" w:rsidR="00927DBD">
        <w:t xml:space="preserve">have </w:t>
      </w:r>
      <w:r w:rsidR="00365942">
        <w:t xml:space="preserve">become </w:t>
      </w:r>
      <w:r w:rsidRPr="00675EE3" w:rsidR="00927DBD">
        <w:t>popula</w:t>
      </w:r>
      <w:r w:rsidR="00365942">
        <w:t>r</w:t>
      </w:r>
      <w:r w:rsidRPr="00675EE3" w:rsidR="00927DBD">
        <w:t xml:space="preserve"> as they </w:t>
      </w:r>
      <w:r w:rsidR="00A5087D">
        <w:t>boost</w:t>
      </w:r>
      <w:r w:rsidRPr="00675EE3" w:rsidR="00927DBD">
        <w:t xml:space="preserve"> motivation and </w:t>
      </w:r>
      <w:r w:rsidRPr="00675EE3" w:rsidR="0012202D">
        <w:t xml:space="preserve">improve </w:t>
      </w:r>
      <w:r w:rsidR="00A5087D">
        <w:t>memory</w:t>
      </w:r>
      <w:r w:rsidRPr="00675EE3" w:rsidR="0012202D">
        <w:t xml:space="preserve"> retention.</w:t>
      </w:r>
      <w:r w:rsidRPr="00675EE3" w:rsidR="00E81A9E">
        <w:t xml:space="preserve"> </w:t>
      </w:r>
      <w:proofErr w:type="spellStart"/>
      <w:r w:rsidRPr="00675EE3" w:rsidR="00A86FC4">
        <w:t>Leetcode</w:t>
      </w:r>
      <w:proofErr w:type="spellEnd"/>
      <w:r w:rsidRPr="00675EE3" w:rsidR="00A86FC4">
        <w:t xml:space="preserve"> offers a </w:t>
      </w:r>
      <w:r w:rsidR="00DD1F20">
        <w:t xml:space="preserve">various </w:t>
      </w:r>
      <w:r w:rsidRPr="00675EE3" w:rsidR="00E54267">
        <w:t xml:space="preserve">coding problems to help users </w:t>
      </w:r>
      <w:r w:rsidRPr="00675EE3" w:rsidR="004C37E1">
        <w:t xml:space="preserve">improve their programming skills through practice , </w:t>
      </w:r>
      <w:r w:rsidR="00DE08BD">
        <w:t>much like</w:t>
      </w:r>
      <w:r w:rsidRPr="00675EE3" w:rsidR="004C37E1">
        <w:t xml:space="preserve"> to the New York Times Crossword </w:t>
      </w:r>
      <w:r w:rsidRPr="00675EE3" w:rsidR="00BE7DBB">
        <w:t xml:space="preserve">which provides daily puzzles that engage users in problem solving activities. </w:t>
      </w:r>
      <w:r w:rsidRPr="00675EE3" w:rsidR="00F30313">
        <w:t xml:space="preserve">Research has </w:t>
      </w:r>
      <w:r w:rsidR="001A4137">
        <w:t xml:space="preserve">confirmed </w:t>
      </w:r>
      <w:r w:rsidRPr="00675EE3" w:rsidR="00F30313">
        <w:t xml:space="preserve">the effectiveness of gamification in educational settings.                                                                                                                                      </w:t>
      </w:r>
      <w:r w:rsidR="001E2E31">
        <w:t xml:space="preserve">                                                 </w:t>
      </w:r>
      <w:r w:rsidRPr="00675EE3" w:rsidR="00F30313">
        <w:t>A meta-analysis</w:t>
      </w:r>
      <w:sdt>
        <w:sdtPr>
          <w:id w:val="-1291822640"/>
          <w:citation/>
        </w:sdtPr>
        <w:sdtContent>
          <w:r w:rsidRPr="00675EE3" w:rsidR="00F30313">
            <w:fldChar w:fldCharType="begin"/>
          </w:r>
          <w:r w:rsidRPr="00675EE3" w:rsidR="00F30313">
            <w:instrText xml:space="preserve"> CITATION LiM23 \l 2057 </w:instrText>
          </w:r>
          <w:r w:rsidRPr="00675EE3" w:rsidR="00F30313">
            <w:fldChar w:fldCharType="separate"/>
          </w:r>
          <w:r w:rsidRPr="00675EE3" w:rsidR="00DA1455">
            <w:t xml:space="preserve"> (Li, 2023)</w:t>
          </w:r>
          <w:r w:rsidRPr="00675EE3" w:rsidR="00F30313">
            <w:fldChar w:fldCharType="end"/>
          </w:r>
        </w:sdtContent>
      </w:sdt>
      <w:r w:rsidRPr="00675EE3" w:rsidR="00F30313">
        <w:t xml:space="preserve"> highlighted that </w:t>
      </w:r>
      <w:r w:rsidR="001E2E31">
        <w:t>the inclusion of</w:t>
      </w:r>
      <w:r w:rsidRPr="00675EE3" w:rsidR="00F30313">
        <w:t xml:space="preserve"> gamification into education </w:t>
      </w:r>
      <w:r w:rsidR="001E2E31">
        <w:t>might improve</w:t>
      </w:r>
      <w:r w:rsidRPr="00675EE3" w:rsidR="00F30313">
        <w:t xml:space="preserve"> student motivation, engagement, interest and learning outcomes. Additionally, students have </w:t>
      </w:r>
      <w:r w:rsidR="00D97521">
        <w:t>proven</w:t>
      </w:r>
      <w:r w:rsidRPr="00675EE3" w:rsidR="00F30313">
        <w:t xml:space="preserve"> that gamification can enhance students’ engagement and motivation , making the learning more dynamic and engaging </w:t>
      </w:r>
      <w:sdt>
        <w:sdtPr>
          <w:id w:val="1884369971"/>
          <w:citation/>
        </w:sdtPr>
        <w:sdtContent>
          <w:r w:rsidRPr="00675EE3" w:rsidR="00F30313">
            <w:fldChar w:fldCharType="begin"/>
          </w:r>
          <w:r w:rsidRPr="00675EE3" w:rsidR="00F30313">
            <w:instrText xml:space="preserve"> CITATION Cue22 \l 2057 </w:instrText>
          </w:r>
          <w:r w:rsidRPr="00675EE3" w:rsidR="00F30313">
            <w:fldChar w:fldCharType="separate"/>
          </w:r>
          <w:r w:rsidRPr="00675EE3" w:rsidR="00DA1455">
            <w:t>(Cuervo-Cely, 2022)</w:t>
          </w:r>
          <w:r w:rsidRPr="00675EE3" w:rsidR="00F30313">
            <w:fldChar w:fldCharType="end"/>
          </w:r>
        </w:sdtContent>
      </w:sdt>
      <w:r w:rsidRPr="00675EE3" w:rsidR="00F30313">
        <w:t xml:space="preserve">.                                                                                                              </w:t>
      </w:r>
      <w:r w:rsidRPr="00675EE3" w:rsidR="00BE7DBB">
        <w:t xml:space="preserve">These platforms </w:t>
      </w:r>
      <w:r w:rsidR="00851F60">
        <w:t>tend</w:t>
      </w:r>
      <w:r w:rsidR="00F97907">
        <w:t xml:space="preserve"> to </w:t>
      </w:r>
      <w:r w:rsidRPr="00675EE3" w:rsidR="00EA70CD">
        <w:t xml:space="preserve">lack tailored content specific to certain curriculum and </w:t>
      </w:r>
      <w:r w:rsidR="00846110">
        <w:t xml:space="preserve">might not cover the </w:t>
      </w:r>
      <w:r w:rsidRPr="00675EE3" w:rsidR="00EA70CD">
        <w:t>needs of all studen</w:t>
      </w:r>
      <w:r w:rsidRPr="00675EE3" w:rsidR="00B86DBD">
        <w:t xml:space="preserve">t </w:t>
      </w:r>
      <w:r w:rsidR="00846110">
        <w:t>groups</w:t>
      </w:r>
      <w:r w:rsidRPr="00675EE3" w:rsidR="00B86DBD">
        <w:t>.</w:t>
      </w:r>
      <w:r w:rsidRPr="00675EE3" w:rsidR="00696241">
        <w:t xml:space="preserve">     </w:t>
      </w:r>
    </w:p>
    <w:p w:rsidRPr="00675EE3" w:rsidR="5B82EF4E" w:rsidP="5B82EF4E" w:rsidRDefault="001F38F9" w14:paraId="449C0DFA" w14:textId="0AAD5BD2">
      <w:pPr>
        <w:spacing w:after="236" w:line="263" w:lineRule="auto"/>
      </w:pPr>
      <w:r w:rsidRPr="00675EE3">
        <w:t xml:space="preserve">To </w:t>
      </w:r>
      <w:r w:rsidR="00100CA2">
        <w:t>bridge</w:t>
      </w:r>
      <w:r w:rsidRPr="00675EE3">
        <w:t xml:space="preserve"> these gaps, the project </w:t>
      </w:r>
      <w:r w:rsidRPr="00675EE3" w:rsidR="00787B78">
        <w:t xml:space="preserve">aims to </w:t>
      </w:r>
      <w:r w:rsidRPr="00675EE3" w:rsidR="00696241">
        <w:t>develop</w:t>
      </w:r>
      <w:r w:rsidRPr="00675EE3" w:rsidR="008078C6">
        <w:t xml:space="preserve"> an app or website </w:t>
      </w:r>
      <w:r w:rsidRPr="00675EE3" w:rsidR="00E707FF">
        <w:t xml:space="preserve">called Abertay Challenges which is </w:t>
      </w:r>
      <w:r w:rsidR="00100CA2">
        <w:t>spec</w:t>
      </w:r>
      <w:r w:rsidR="006D26C3">
        <w:t>ifically</w:t>
      </w:r>
      <w:r w:rsidR="00100CA2">
        <w:t xml:space="preserve"> </w:t>
      </w:r>
      <w:r w:rsidR="006D26C3">
        <w:t>for</w:t>
      </w:r>
      <w:r w:rsidRPr="00675EE3" w:rsidR="00E707FF">
        <w:t xml:space="preserve"> Abertay students, </w:t>
      </w:r>
      <w:r w:rsidR="006D26C3">
        <w:t>where</w:t>
      </w:r>
      <w:r w:rsidRPr="00675EE3" w:rsidR="000330AB">
        <w:t xml:space="preserve"> students </w:t>
      </w:r>
      <w:r w:rsidR="006D26C3">
        <w:t>can</w:t>
      </w:r>
      <w:r w:rsidRPr="00675EE3" w:rsidR="000330AB">
        <w:t xml:space="preserve"> engage with quizzes and coding challenges in a structured </w:t>
      </w:r>
      <w:r w:rsidR="00501DE0">
        <w:t>and</w:t>
      </w:r>
      <w:r w:rsidRPr="00675EE3" w:rsidR="000330AB">
        <w:t xml:space="preserve"> enjoyable manner.</w:t>
      </w:r>
      <w:r w:rsidRPr="00675EE3" w:rsidR="000B426C">
        <w:t xml:space="preserve"> </w:t>
      </w:r>
      <w:r w:rsidR="000F6754">
        <w:t xml:space="preserve">The goal is </w:t>
      </w:r>
      <w:r w:rsidRPr="000F6754" w:rsidR="000F6754">
        <w:t xml:space="preserve">to offer a learning support system where students can challenge their abilities, track progress and gain confidence. </w:t>
      </w:r>
      <w:r w:rsidRPr="00675EE3" w:rsidR="000A57DF">
        <w:t>By incorporating</w:t>
      </w:r>
      <w:r w:rsidRPr="00675EE3" w:rsidR="00952B85">
        <w:t xml:space="preserve"> interactive problem-solving elements </w:t>
      </w:r>
      <w:r w:rsidR="00003355">
        <w:t xml:space="preserve">that </w:t>
      </w:r>
      <w:r w:rsidRPr="00675EE3" w:rsidR="00952B85">
        <w:t xml:space="preserve">are inspired by New York Tims </w:t>
      </w:r>
      <w:r w:rsidRPr="00675EE3" w:rsidR="00F51FF2">
        <w:t xml:space="preserve">Crosswords and </w:t>
      </w:r>
      <w:proofErr w:type="spellStart"/>
      <w:r w:rsidRPr="00675EE3" w:rsidR="00F51FF2">
        <w:t>Leetcode</w:t>
      </w:r>
      <w:proofErr w:type="spellEnd"/>
      <w:r w:rsidRPr="00675EE3" w:rsidR="00F51FF2">
        <w:t xml:space="preserve"> , the platform will encourage students to practice coding </w:t>
      </w:r>
      <w:r w:rsidRPr="00675EE3" w:rsidR="001B5ACA">
        <w:t xml:space="preserve">and cybersecurity </w:t>
      </w:r>
      <w:r w:rsidR="008A7958">
        <w:t>principles i</w:t>
      </w:r>
      <w:r w:rsidRPr="00675EE3" w:rsidR="001B5ACA">
        <w:t>n a</w:t>
      </w:r>
      <w:r w:rsidR="008A7958">
        <w:t xml:space="preserve"> fun way</w:t>
      </w:r>
      <w:r w:rsidRPr="00675EE3" w:rsidR="001B5ACA">
        <w:t xml:space="preserve">. </w:t>
      </w:r>
      <w:r w:rsidRPr="00675EE3" w:rsidR="00BE7948">
        <w:t xml:space="preserve">The platform will also provide valuable data to assess how these interactive tools impact the student’s </w:t>
      </w:r>
      <w:r w:rsidR="003048C0">
        <w:t>improvement</w:t>
      </w:r>
      <w:r w:rsidRPr="00675EE3" w:rsidR="00BE7948">
        <w:t xml:space="preserve"> over time. </w:t>
      </w:r>
    </w:p>
    <w:p w:rsidRPr="00675EE3" w:rsidR="00E80672" w:rsidP="5B82EF4E" w:rsidRDefault="00E80672" w14:paraId="6A1775E4" w14:textId="1A3EDF59">
      <w:pPr>
        <w:spacing w:after="236" w:line="263" w:lineRule="auto"/>
      </w:pPr>
      <w:r w:rsidRPr="00675EE3">
        <w:t xml:space="preserve">The client for this project is Xander Purvis </w:t>
      </w:r>
      <w:r w:rsidRPr="00675EE3" w:rsidR="00C36AC7">
        <w:t xml:space="preserve">, a foundation computing lecturer at Abertay with expertise in programming, user experience , applied AI and game design. </w:t>
      </w:r>
      <w:r w:rsidRPr="00675EE3" w:rsidR="009C1290">
        <w:t xml:space="preserve">With a strong focus on student engagement , Xander is keen to explore </w:t>
      </w:r>
      <w:r w:rsidRPr="00675EE3" w:rsidR="00A027F6">
        <w:t xml:space="preserve">the potential </w:t>
      </w:r>
      <w:r w:rsidRPr="00675EE3" w:rsidR="008B54B1">
        <w:t xml:space="preserve">of an interactive platform that will enable students to attempt quizzes and coding challenges with the goal </w:t>
      </w:r>
      <w:r w:rsidRPr="00675EE3" w:rsidR="001A0499">
        <w:t xml:space="preserve">of increasing their confidence and enthusiasm for learning.                                                                                                                                                                        The application should </w:t>
      </w:r>
      <w:r w:rsidRPr="00675EE3" w:rsidR="00357399">
        <w:t xml:space="preserve">include at least 2 </w:t>
      </w:r>
      <w:r w:rsidR="00012C6A">
        <w:t>main</w:t>
      </w:r>
      <w:r w:rsidRPr="00675EE3" w:rsidR="00357399">
        <w:t xml:space="preserve"> types of challenges :</w:t>
      </w:r>
    </w:p>
    <w:p w:rsidRPr="00675EE3" w:rsidR="00357399" w:rsidP="009E24D4" w:rsidRDefault="00357399" w14:paraId="01062744" w14:textId="46059EDE">
      <w:pPr>
        <w:pStyle w:val="ListParagraph"/>
        <w:numPr>
          <w:ilvl w:val="0"/>
          <w:numId w:val="14"/>
        </w:numPr>
        <w:spacing w:after="236" w:line="263" w:lineRule="auto"/>
      </w:pPr>
      <w:r w:rsidRPr="00675EE3">
        <w:t xml:space="preserve">Coding Challenges – </w:t>
      </w:r>
      <w:r w:rsidRPr="00675EE3" w:rsidR="00D47120">
        <w:t>Students are presented with</w:t>
      </w:r>
      <w:r w:rsidRPr="00675EE3" w:rsidR="00C960A5">
        <w:t xml:space="preserve"> a programming problem and can input their solution. The application </w:t>
      </w:r>
      <w:r w:rsidRPr="00675EE3" w:rsidR="003D222B">
        <w:t xml:space="preserve">evaluates their answer and provides immediate feedback. </w:t>
      </w:r>
    </w:p>
    <w:p w:rsidR="00EA0270" w:rsidP="00794BF9" w:rsidRDefault="00357399" w14:paraId="01C7858F" w14:textId="26029FEE">
      <w:pPr>
        <w:pStyle w:val="ListParagraph"/>
        <w:numPr>
          <w:ilvl w:val="0"/>
          <w:numId w:val="13"/>
        </w:numPr>
        <w:spacing w:after="236" w:line="263" w:lineRule="auto"/>
      </w:pPr>
      <w:r w:rsidRPr="00675EE3">
        <w:t xml:space="preserve">Cyber Security Scenarios/Questions - </w:t>
      </w:r>
      <w:r w:rsidRPr="00675EE3" w:rsidR="003D222B">
        <w:t xml:space="preserve"> Students engage with a cybersecurity-related question or scenario and submit their responses. </w:t>
      </w:r>
      <w:r w:rsidRPr="00FA6844" w:rsidR="00FA6844">
        <w:t>The application will check their input and provide feedback.</w:t>
      </w:r>
      <w:r w:rsidR="00FA6844">
        <w:t xml:space="preserve"> </w:t>
      </w:r>
      <w:r w:rsidRPr="00675EE3" w:rsidR="00846514">
        <w:t>Points and badges for correct answers</w:t>
      </w:r>
      <w:r w:rsidRPr="00675EE3" w:rsidR="00197848">
        <w:t>.</w:t>
      </w:r>
    </w:p>
    <w:p w:rsidRPr="00675EE3" w:rsidR="00F46DA9" w:rsidP="00F46DA9" w:rsidRDefault="00342119" w14:paraId="069103F4" w14:textId="0D4902FD">
      <w:pPr>
        <w:spacing w:after="236" w:line="263" w:lineRule="auto"/>
        <w:ind w:left="360"/>
      </w:pPr>
      <w:r w:rsidRPr="00F46DA9">
        <w:t>To</w:t>
      </w:r>
      <w:r w:rsidRPr="00F46DA9" w:rsidR="00F46DA9">
        <w:t xml:space="preserve"> enhance engagement, gamification aspects will be brought on the platform such as:</w:t>
      </w:r>
    </w:p>
    <w:p w:rsidRPr="00675EE3" w:rsidR="00846514" w:rsidP="009E24D4" w:rsidRDefault="00846514" w14:paraId="56D65A44" w14:textId="7D53D901">
      <w:pPr>
        <w:pStyle w:val="ListParagraph"/>
        <w:numPr>
          <w:ilvl w:val="0"/>
          <w:numId w:val="13"/>
        </w:numPr>
        <w:spacing w:after="236" w:line="263" w:lineRule="auto"/>
      </w:pPr>
      <w:r w:rsidRPr="00675EE3">
        <w:t xml:space="preserve">A dynamic challenge system where 2 new challenges are revealed daily. </w:t>
      </w:r>
    </w:p>
    <w:p w:rsidRPr="00675EE3" w:rsidR="00846514" w:rsidP="009E24D4" w:rsidRDefault="00846514" w14:paraId="18191588" w14:textId="43F82025">
      <w:pPr>
        <w:pStyle w:val="ListParagraph"/>
        <w:numPr>
          <w:ilvl w:val="0"/>
          <w:numId w:val="13"/>
        </w:numPr>
        <w:spacing w:after="236" w:line="263" w:lineRule="auto"/>
      </w:pPr>
      <w:r w:rsidRPr="00675EE3">
        <w:t xml:space="preserve">A stretch goal </w:t>
      </w:r>
      <w:r w:rsidRPr="00675EE3" w:rsidR="00197848">
        <w:t>–</w:t>
      </w:r>
      <w:r w:rsidRPr="00675EE3">
        <w:t xml:space="preserve"> </w:t>
      </w:r>
      <w:r w:rsidRPr="00675EE3" w:rsidR="00197848">
        <w:t>A leaderboard displaying the top ten users each week.</w:t>
      </w:r>
    </w:p>
    <w:p w:rsidRPr="00675EE3" w:rsidR="00BE7948" w:rsidP="5B82EF4E" w:rsidRDefault="00655696" w14:paraId="77FBAC63" w14:textId="790FF39C">
      <w:pPr>
        <w:spacing w:after="236" w:line="263" w:lineRule="auto"/>
      </w:pPr>
      <w:r w:rsidRPr="00675EE3">
        <w:t xml:space="preserve">The app/website </w:t>
      </w:r>
      <w:r w:rsidR="00A40919">
        <w:t>needs to</w:t>
      </w:r>
      <w:r w:rsidRPr="00675EE3" w:rsidR="00D66728">
        <w:t xml:space="preserve"> be designed with </w:t>
      </w:r>
      <w:r w:rsidRPr="00675EE3" w:rsidR="00616F68">
        <w:t xml:space="preserve">longevity in mind, </w:t>
      </w:r>
      <w:r w:rsidR="000F49CF">
        <w:t xml:space="preserve">i.e., </w:t>
      </w:r>
      <w:r w:rsidRPr="00675EE3" w:rsidR="00616F68">
        <w:t xml:space="preserve">challenges </w:t>
      </w:r>
      <w:r w:rsidR="000F49CF">
        <w:t>must</w:t>
      </w:r>
      <w:r w:rsidRPr="00675EE3" w:rsidR="00616F68">
        <w:t xml:space="preserve"> be stored and managed </w:t>
      </w:r>
      <w:r w:rsidR="000F49CF">
        <w:t>well</w:t>
      </w:r>
      <w:r w:rsidRPr="00675EE3" w:rsidR="00616F68">
        <w:t>. Admin</w:t>
      </w:r>
      <w:r w:rsidR="0063458E">
        <w:t>istrators</w:t>
      </w:r>
      <w:r w:rsidRPr="00675EE3" w:rsidR="00616F68">
        <w:t xml:space="preserve"> will have the ability to create and upload new challenges at any time, </w:t>
      </w:r>
      <w:r w:rsidRPr="00675EE3" w:rsidR="007E28B7">
        <w:t xml:space="preserve">ensuring a continuous stream of fresh content for students.                                                                            </w:t>
      </w:r>
      <w:r w:rsidRPr="00675EE3" w:rsidR="00B25A0B">
        <w:t>A</w:t>
      </w:r>
      <w:r w:rsidR="0063458E">
        <w:t>lso</w:t>
      </w:r>
      <w:r w:rsidRPr="00675EE3" w:rsidR="00B25A0B">
        <w:t xml:space="preserve">, the </w:t>
      </w:r>
      <w:r w:rsidR="008E683F">
        <w:t>site</w:t>
      </w:r>
      <w:r w:rsidRPr="00675EE3" w:rsidR="00B25A0B">
        <w:t xml:space="preserve"> will include </w:t>
      </w:r>
      <w:r w:rsidRPr="00675EE3" w:rsidR="003E5ADD">
        <w:t xml:space="preserve">a data collection component to track student interactions and their progress over time. </w:t>
      </w:r>
      <w:r w:rsidRPr="00675EE3" w:rsidR="007074F8">
        <w:t xml:space="preserve">Students will register with their student number , email and password. </w:t>
      </w:r>
      <w:r w:rsidRPr="00675EE3" w:rsidR="00BE2384">
        <w:t xml:space="preserve">Admins can tag </w:t>
      </w:r>
      <w:r w:rsidRPr="00675EE3" w:rsidR="00DC3656">
        <w:t xml:space="preserve">each challenge based on their difficulty , allowing for a structured </w:t>
      </w:r>
      <w:r w:rsidRPr="00675EE3" w:rsidR="00B724DE">
        <w:t xml:space="preserve">analysis of student performance and </w:t>
      </w:r>
      <w:r w:rsidRPr="00675EE3" w:rsidR="00C9353B">
        <w:t xml:space="preserve">their skill development. There may be other relevant metrics captured to measure effectiveness </w:t>
      </w:r>
      <w:r w:rsidRPr="00675EE3" w:rsidR="00720759">
        <w:t xml:space="preserve">of the platform in improving student learning outcomes. </w:t>
      </w:r>
    </w:p>
    <w:p w:rsidRPr="00675EE3" w:rsidR="000C0FB1" w:rsidP="5B82EF4E" w:rsidRDefault="00421861" w14:paraId="01CAE20D" w14:textId="50AC183E">
      <w:pPr>
        <w:spacing w:after="236" w:line="263" w:lineRule="auto"/>
      </w:pPr>
      <w:r w:rsidRPr="00675EE3">
        <w:t>High drop</w:t>
      </w:r>
      <w:r w:rsidRPr="00675EE3" w:rsidR="00B06B33">
        <w:t xml:space="preserve">out rates </w:t>
      </w:r>
      <w:r w:rsidRPr="00675EE3" w:rsidR="00CB6F3E">
        <w:t xml:space="preserve">in Computer Science programs </w:t>
      </w:r>
      <w:r w:rsidRPr="00675EE3" w:rsidR="0028796B">
        <w:t>are a</w:t>
      </w:r>
      <w:r w:rsidRPr="00675EE3" w:rsidR="00865E37">
        <w:t xml:space="preserve"> significant </w:t>
      </w:r>
      <w:r w:rsidRPr="00675EE3" w:rsidR="0028796B">
        <w:t xml:space="preserve"> concern, </w:t>
      </w:r>
      <w:r w:rsidRPr="00675EE3" w:rsidR="00865E37">
        <w:t>particularly with UK universities.</w:t>
      </w:r>
      <w:r w:rsidRPr="00692093" w:rsidR="00692093">
        <w:rPr>
          <w:rFonts w:ascii="Segoe UI Variable Display" w:hAnsi="Segoe UI Variable Display"/>
          <w:shd w:val="clear" w:color="auto" w:fill="191919"/>
        </w:rPr>
        <w:t xml:space="preserve"> </w:t>
      </w:r>
      <w:r w:rsidRPr="00692093" w:rsidR="00692093">
        <w:t>It has been noted that computer science courses have the highest dropout rates among all subjects with 9.8% of students writing off their studies before completion</w:t>
      </w:r>
      <w:r w:rsidRPr="00675EE3" w:rsidR="000F2F82">
        <w:t xml:space="preserve">. </w:t>
      </w:r>
      <w:r w:rsidRPr="007D4D3D" w:rsidR="007D4D3D">
        <w:t>Some of the reasons that have contributed to these dropout rates include financial challenges, inadequate academic support, and unrealistic expectations regarding the course content</w:t>
      </w:r>
      <w:sdt>
        <w:sdtPr>
          <w:id w:val="1792472235"/>
          <w:citation/>
        </w:sdtPr>
        <w:sdtContent>
          <w:r w:rsidRPr="00675EE3" w:rsidR="00C622C8">
            <w:fldChar w:fldCharType="begin"/>
          </w:r>
          <w:r w:rsidRPr="00675EE3" w:rsidR="00C622C8">
            <w:instrText xml:space="preserve"> CITATION Waw25 \l 2057 </w:instrText>
          </w:r>
          <w:r w:rsidRPr="00675EE3" w:rsidR="00C622C8">
            <w:fldChar w:fldCharType="separate"/>
          </w:r>
          <w:r w:rsidRPr="00675EE3" w:rsidR="00DA1455">
            <w:t xml:space="preserve"> (Tech, n.d.)</w:t>
          </w:r>
          <w:r w:rsidRPr="00675EE3" w:rsidR="00C622C8">
            <w:fldChar w:fldCharType="end"/>
          </w:r>
        </w:sdtContent>
      </w:sdt>
      <w:r w:rsidRPr="00675EE3" w:rsidR="00711369">
        <w:t xml:space="preserve">. </w:t>
      </w:r>
      <w:r w:rsidRPr="000D264D" w:rsidR="000D264D">
        <w:t>By providing an interactive and supportive learning environment, the Abertay Challenges TBC app aims to address these issues, perhaps reducing levels of dropout and increasing student retention.</w:t>
      </w:r>
    </w:p>
    <w:p w:rsidRPr="00675EE3" w:rsidR="00F12D54" w:rsidP="5B82EF4E" w:rsidRDefault="008D449B" w14:paraId="38785D5C" w14:textId="12A7A63D">
      <w:pPr>
        <w:spacing w:after="236" w:line="263" w:lineRule="auto"/>
      </w:pPr>
      <w:r w:rsidRPr="00675EE3">
        <w:t xml:space="preserve">The Abertay Challenges </w:t>
      </w:r>
      <w:r w:rsidRPr="00675EE3" w:rsidR="00D65F0E">
        <w:t>application</w:t>
      </w:r>
      <w:r w:rsidRPr="00675EE3">
        <w:t xml:space="preserve"> </w:t>
      </w:r>
      <w:r w:rsidR="00DF2395">
        <w:t xml:space="preserve">aims </w:t>
      </w:r>
      <w:r w:rsidRPr="00675EE3">
        <w:t xml:space="preserve">to bridge the gap between traditional teaching methods and the need for interactive, engaging learning experiences in computing </w:t>
      </w:r>
      <w:r w:rsidRPr="00675EE3" w:rsidR="00D65F0E">
        <w:t>education</w:t>
      </w:r>
      <w:r w:rsidRPr="00675EE3" w:rsidR="002F2175">
        <w:t xml:space="preserve">. </w:t>
      </w:r>
      <w:r w:rsidRPr="00675EE3" w:rsidR="00F63A3D">
        <w:t xml:space="preserve">By </w:t>
      </w:r>
      <w:r w:rsidR="00660D0A">
        <w:t>giving</w:t>
      </w:r>
      <w:r w:rsidRPr="00675EE3" w:rsidR="00F63A3D">
        <w:t xml:space="preserve"> students an interactive </w:t>
      </w:r>
      <w:r w:rsidRPr="00675EE3" w:rsidR="00732EB4">
        <w:t xml:space="preserve">and gamified learning environment, students will have </w:t>
      </w:r>
      <w:r w:rsidRPr="00675EE3" w:rsidR="002A3707">
        <w:t>more</w:t>
      </w:r>
      <w:r w:rsidRPr="00675EE3" w:rsidR="00732EB4">
        <w:t xml:space="preserve"> enjoyable and </w:t>
      </w:r>
      <w:r w:rsidR="000F2FED">
        <w:t xml:space="preserve">engaging </w:t>
      </w:r>
      <w:r w:rsidRPr="00675EE3" w:rsidR="00732EB4">
        <w:t xml:space="preserve">experience </w:t>
      </w:r>
      <w:r w:rsidRPr="00675EE3" w:rsidR="002A3707">
        <w:t xml:space="preserve">as they work through coding and cybersecurity exercises. </w:t>
      </w:r>
      <w:r w:rsidRPr="00675EE3" w:rsidR="00960E1F">
        <w:t>By incorporating gamification elements and providing immediate feedback, this application aims to enhance student engagement, boost confidence, and ultimately improve learning outcomes in coding and cybersecurity subjects.</w:t>
      </w:r>
      <w:r w:rsidRPr="00675EE3" w:rsidR="00F12D54">
        <w:t xml:space="preserve">                                                                                                                                                                      </w:t>
      </w:r>
      <w:r w:rsidRPr="00675EE3" w:rsidR="002A3707">
        <w:t>Furthermore</w:t>
      </w:r>
      <w:r w:rsidRPr="00675EE3" w:rsidR="00401D33">
        <w:t xml:space="preserve">, </w:t>
      </w:r>
      <w:r w:rsidRPr="00675EE3" w:rsidR="00333B2A">
        <w:t xml:space="preserve">tracking students’ progress and challenge difficulty will provide </w:t>
      </w:r>
      <w:r w:rsidR="008533EB">
        <w:t>insightful feedback</w:t>
      </w:r>
      <w:r w:rsidRPr="00675EE3" w:rsidR="00333B2A">
        <w:t xml:space="preserve"> into how students improve over time , allowing educators to</w:t>
      </w:r>
      <w:r w:rsidR="00F87101">
        <w:t xml:space="preserve"> modify</w:t>
      </w:r>
      <w:r w:rsidRPr="00675EE3" w:rsidR="00333B2A">
        <w:t xml:space="preserve"> their teaching </w:t>
      </w:r>
      <w:r w:rsidRPr="00675EE3" w:rsidR="006A4107">
        <w:t xml:space="preserve">strategies. </w:t>
      </w:r>
    </w:p>
    <w:p w:rsidRPr="00675EE3" w:rsidR="5B82EF4E" w:rsidP="5B82EF4E" w:rsidRDefault="006A4107" w14:paraId="64421ED2" w14:textId="216846FF">
      <w:pPr>
        <w:spacing w:after="236" w:line="263" w:lineRule="auto"/>
      </w:pPr>
      <w:r w:rsidRPr="00675EE3">
        <w:t xml:space="preserve">Ultimately, this application has the potential to become a valuable tool for students </w:t>
      </w:r>
      <w:r w:rsidRPr="00675EE3" w:rsidR="007D65F7">
        <w:t xml:space="preserve">looking to build confidence in their technical abilities while making learning more accessible and enjoyable. </w:t>
      </w:r>
    </w:p>
    <w:p w:rsidRPr="00675EE3" w:rsidR="004D7B3D" w:rsidP="00DC024D" w:rsidRDefault="39B33A4F" w14:paraId="55B8553D" w14:textId="77777777">
      <w:pPr>
        <w:pStyle w:val="Heading2"/>
        <w:rPr/>
      </w:pPr>
      <w:bookmarkStart w:name="_Toc130690280" w:id="211801053"/>
      <w:r w:rsidR="39B33A4F">
        <w:rPr/>
        <w:t>Aim</w:t>
      </w:r>
      <w:bookmarkEnd w:id="211801053"/>
    </w:p>
    <w:p w:rsidRPr="00675EE3" w:rsidR="55F71477" w:rsidP="5B82EF4E" w:rsidRDefault="55F71477" w14:paraId="1F303008" w14:textId="22683A97">
      <w:r w:rsidRPr="00675EE3">
        <w:t>The aims of the Abertay Challenges project are</w:t>
      </w:r>
      <w:r w:rsidRPr="00675EE3" w:rsidR="7F601CDF">
        <w:t xml:space="preserve"> to create</w:t>
      </w:r>
      <w:r w:rsidRPr="00675EE3" w:rsidR="1A48EBEB">
        <w:t xml:space="preserve"> an application/website </w:t>
      </w:r>
      <w:r w:rsidRPr="00675EE3" w:rsidR="45EC3726">
        <w:t>that</w:t>
      </w:r>
      <w:r w:rsidRPr="00675EE3" w:rsidR="1A48EBEB">
        <w:t xml:space="preserve"> allows students to attempt quizzes or coding challenges with the goal of increasing student confidence and engagement with learn</w:t>
      </w:r>
      <w:r w:rsidRPr="00675EE3" w:rsidR="6E3DC57B">
        <w:t>ing.</w:t>
      </w:r>
      <w:r w:rsidRPr="00675EE3" w:rsidR="007D5F18">
        <w:t xml:space="preserve"> This aim has several sub-aims which are:</w:t>
      </w:r>
      <w:r w:rsidRPr="00675EE3">
        <w:t xml:space="preserve"> </w:t>
      </w:r>
    </w:p>
    <w:p w:rsidRPr="00675EE3" w:rsidR="4BB7F40C" w:rsidP="5B82EF4E" w:rsidRDefault="4BB7F40C" w14:paraId="635E5EFC" w14:textId="1AC85C4A">
      <w:pPr>
        <w:pStyle w:val="ListParagraph"/>
        <w:numPr>
          <w:ilvl w:val="0"/>
          <w:numId w:val="3"/>
        </w:numPr>
      </w:pPr>
      <w:r w:rsidRPr="00675EE3">
        <w:t xml:space="preserve">Educational Engagement – To create an interactive application/website with fun and educational cybersecurity and coding challenges to help users improve </w:t>
      </w:r>
      <w:r w:rsidRPr="00675EE3" w:rsidR="26F57BFC">
        <w:t>their</w:t>
      </w:r>
      <w:r w:rsidRPr="00675EE3">
        <w:t xml:space="preserve"> skills.</w:t>
      </w:r>
    </w:p>
    <w:p w:rsidRPr="00675EE3" w:rsidR="166DF3A1" w:rsidP="5B82EF4E" w:rsidRDefault="166DF3A1" w14:paraId="7FAAC192" w14:textId="0FF8D4ED">
      <w:pPr>
        <w:pStyle w:val="ListParagraph"/>
        <w:numPr>
          <w:ilvl w:val="0"/>
          <w:numId w:val="3"/>
        </w:numPr>
      </w:pPr>
      <w:r w:rsidRPr="00675EE3">
        <w:t xml:space="preserve">To create two challenge types </w:t>
      </w:r>
      <w:r w:rsidRPr="00675EE3" w:rsidR="64FFAA4D">
        <w:t>- Include at least two types of challenges:</w:t>
      </w:r>
    </w:p>
    <w:p w:rsidRPr="00675EE3" w:rsidR="64FFAA4D" w:rsidP="5B82EF4E" w:rsidRDefault="64FFAA4D" w14:paraId="08F37D44" w14:textId="76848B21">
      <w:pPr>
        <w:pStyle w:val="ListParagraph"/>
      </w:pPr>
      <w:r w:rsidRPr="00675EE3">
        <w:t xml:space="preserve">A cybersecurity scenario or question requiring the user to input the answer </w:t>
      </w:r>
    </w:p>
    <w:p w:rsidRPr="00675EE3" w:rsidR="64FFAA4D" w:rsidP="5B82EF4E" w:rsidRDefault="64FFAA4D" w14:paraId="4296A252" w14:textId="264AA4CF">
      <w:pPr>
        <w:pStyle w:val="ListParagraph"/>
      </w:pPr>
      <w:r w:rsidRPr="00675EE3">
        <w:t xml:space="preserve">A coding challenge where users input their solution </w:t>
      </w:r>
    </w:p>
    <w:p w:rsidRPr="00675EE3" w:rsidR="64FFAA4D" w:rsidP="5B82EF4E" w:rsidRDefault="64FFAA4D" w14:paraId="327490D1" w14:textId="412034B3">
      <w:pPr>
        <w:pStyle w:val="ListParagraph"/>
        <w:numPr>
          <w:ilvl w:val="0"/>
          <w:numId w:val="3"/>
        </w:numPr>
      </w:pPr>
      <w:r w:rsidRPr="00675EE3">
        <w:t xml:space="preserve">User Feedback and Rewards – Informing the users if their answers are correct and showing how many </w:t>
      </w:r>
      <w:r w:rsidRPr="00675EE3" w:rsidR="4636124C">
        <w:t>students got it right. Rewarding correct answers with points and possibly badges.</w:t>
      </w:r>
    </w:p>
    <w:p w:rsidRPr="00675EE3" w:rsidR="55923E02" w:rsidP="5B82EF4E" w:rsidRDefault="55923E02" w14:paraId="073612D5" w14:textId="0FD2EE0F">
      <w:pPr>
        <w:pStyle w:val="ListParagraph"/>
        <w:numPr>
          <w:ilvl w:val="0"/>
          <w:numId w:val="3"/>
        </w:numPr>
      </w:pPr>
      <w:r w:rsidRPr="00675EE3">
        <w:t xml:space="preserve">Leaderboard and Competition – Optionally implement </w:t>
      </w:r>
      <w:r w:rsidRPr="00675EE3" w:rsidR="5FC37FB6">
        <w:t xml:space="preserve">a weekly leaderboard displaying the top ten users. </w:t>
      </w:r>
      <w:r w:rsidRPr="00675EE3" w:rsidR="4636124C">
        <w:t xml:space="preserve"> </w:t>
      </w:r>
    </w:p>
    <w:p w:rsidRPr="00675EE3" w:rsidR="3BD03406" w:rsidP="5B82EF4E" w:rsidRDefault="3BD03406" w14:paraId="5FF41F47" w14:textId="4DCA9385">
      <w:pPr>
        <w:pStyle w:val="ListParagraph"/>
        <w:numPr>
          <w:ilvl w:val="0"/>
          <w:numId w:val="3"/>
        </w:numPr>
      </w:pPr>
      <w:r w:rsidRPr="00675EE3">
        <w:t xml:space="preserve">Daily Challenges and Content </w:t>
      </w:r>
      <w:r w:rsidRPr="00675EE3" w:rsidR="00DD401A">
        <w:t>Management</w:t>
      </w:r>
      <w:r w:rsidRPr="00675EE3" w:rsidR="25907A7F">
        <w:t xml:space="preserve"> – Ensure longevity by storing past challenges and revealing to new challenges </w:t>
      </w:r>
      <w:r w:rsidRPr="00675EE3" w:rsidR="74EF2871">
        <w:t>daily,</w:t>
      </w:r>
      <w:r w:rsidRPr="00675EE3" w:rsidR="25907A7F">
        <w:t xml:space="preserve"> allow admins to add new challenges anytime. </w:t>
      </w:r>
    </w:p>
    <w:p w:rsidRPr="00675EE3" w:rsidR="408B7296" w:rsidP="5B82EF4E" w:rsidRDefault="408B7296" w14:paraId="0DA29C86" w14:textId="313D7C3F">
      <w:pPr>
        <w:pStyle w:val="ListParagraph"/>
        <w:numPr>
          <w:ilvl w:val="0"/>
          <w:numId w:val="3"/>
        </w:numPr>
      </w:pPr>
      <w:r w:rsidRPr="00675EE3">
        <w:t>User Registration and Data collection</w:t>
      </w:r>
      <w:r w:rsidRPr="00675EE3" w:rsidR="03BAD8DE">
        <w:t xml:space="preserve"> – Enable users </w:t>
      </w:r>
      <w:r w:rsidRPr="00675EE3" w:rsidR="008A34D9">
        <w:t xml:space="preserve">to be able to register with a username, student number </w:t>
      </w:r>
      <w:r w:rsidRPr="00675EE3" w:rsidR="193D3030">
        <w:t>and password.</w:t>
      </w:r>
    </w:p>
    <w:p w:rsidRPr="00675EE3" w:rsidR="5B82EF4E" w:rsidP="5B82EF4E" w:rsidRDefault="193D3030" w14:paraId="1EBB8ADE" w14:textId="4B59EFD2">
      <w:pPr>
        <w:pStyle w:val="ListParagraph"/>
        <w:numPr>
          <w:ilvl w:val="0"/>
          <w:numId w:val="3"/>
        </w:numPr>
      </w:pPr>
      <w:r w:rsidRPr="00675EE3">
        <w:t>Skill Tracking and Analytics</w:t>
      </w:r>
      <w:r w:rsidRPr="00675EE3" w:rsidR="2D6588F4">
        <w:t xml:space="preserve"> – Collect and track user performance data, including difficulty levels of challenges, to assess skill improvement </w:t>
      </w:r>
      <w:r w:rsidRPr="00675EE3" w:rsidR="02B1E7CB">
        <w:t xml:space="preserve">over time. </w:t>
      </w:r>
    </w:p>
    <w:p w:rsidR="008A0806" w:rsidP="2ED4B822" w:rsidRDefault="008A0806" w14:paraId="646A589A" w14:textId="77777777">
      <w:pPr>
        <w:pStyle w:val="Heading1"/>
        <w:rPr>
          <w:rFonts w:eastAsia="Calibri" w:eastAsiaTheme="minorAscii"/>
          <w:noProof/>
          <w:lang w:eastAsia="en-US"/>
        </w:rPr>
      </w:pPr>
      <w:bookmarkStart w:name="_Toc514895404" w:id="1504096919"/>
      <w:r w:rsidRPr="2ED4B822" w:rsidR="008A0806">
        <w:rPr>
          <w:rFonts w:eastAsia="Calibri" w:eastAsiaTheme="minorAscii"/>
          <w:noProof/>
          <w:lang w:eastAsia="en-US"/>
        </w:rPr>
        <w:t>Method</w:t>
      </w:r>
      <w:bookmarkEnd w:id="1504096919"/>
    </w:p>
    <w:p w:rsidR="008A0806" w:rsidP="008A0806" w:rsidRDefault="008A0806" w14:paraId="5ED5EF13" w14:textId="77777777">
      <w:pPr>
        <w:pStyle w:val="Heading2"/>
        <w:rPr/>
      </w:pPr>
      <w:bookmarkStart w:name="_Toc802862034" w:id="1588107857"/>
      <w:r w:rsidR="008A0806">
        <w:rPr/>
        <w:t>Registering</w:t>
      </w:r>
      <w:bookmarkEnd w:id="1588107857"/>
    </w:p>
    <w:p w:rsidR="008A0806" w:rsidP="008A0806" w:rsidRDefault="008A0806" w14:paraId="504191A7" w14:textId="77777777">
      <w:pPr>
        <w:pStyle w:val="Heading3"/>
        <w:rPr/>
      </w:pPr>
      <w:bookmarkStart w:name="_Toc2013512978" w:id="1630290575"/>
      <w:r w:rsidR="008A0806">
        <w:rPr/>
        <w:t>Register</w:t>
      </w:r>
      <w:bookmarkEnd w:id="1630290575"/>
    </w:p>
    <w:p w:rsidR="008A0806" w:rsidP="008A0806" w:rsidRDefault="008A0806" w14:paraId="7E7DA721" w14:textId="77777777">
      <w:r>
        <w:t>For the website to function, users had to be capable of creating accounts to store their details, information and test scores. To accommodate for that, the team created a “</w:t>
      </w:r>
      <w:proofErr w:type="spellStart"/>
      <w:r>
        <w:t>register.php</w:t>
      </w:r>
      <w:proofErr w:type="spellEnd"/>
      <w:r>
        <w:t>” page which</w:t>
      </w:r>
      <w:r w:rsidRPr="00567259">
        <w:t xml:space="preserve"> provided </w:t>
      </w:r>
      <w:r>
        <w:t>an HTML form</w:t>
      </w:r>
      <w:r w:rsidRPr="00567259">
        <w:t xml:space="preserve"> for new users to create an account</w:t>
      </w:r>
      <w:r>
        <w:t xml:space="preserve"> by entering their</w:t>
      </w:r>
      <w:r w:rsidRPr="00567259">
        <w:t xml:space="preserve"> </w:t>
      </w:r>
      <w:r>
        <w:t>student number</w:t>
      </w:r>
      <w:r w:rsidRPr="00567259">
        <w:t xml:space="preserve">, email, and password. </w:t>
      </w:r>
      <w:r>
        <w:t>The</w:t>
      </w:r>
      <w:r w:rsidRPr="00567259">
        <w:t xml:space="preserve"> POST</w:t>
      </w:r>
      <w:r>
        <w:t xml:space="preserve"> method is then used to submit the details from the form</w:t>
      </w:r>
      <w:r w:rsidRPr="00567259">
        <w:t xml:space="preserve"> directing </w:t>
      </w:r>
      <w:r>
        <w:t xml:space="preserve">them to </w:t>
      </w:r>
      <w:proofErr w:type="spellStart"/>
      <w:r w:rsidRPr="00567259">
        <w:t>processRegistration.php</w:t>
      </w:r>
      <w:proofErr w:type="spellEnd"/>
      <w:r w:rsidRPr="00567259">
        <w:t xml:space="preserve"> </w:t>
      </w:r>
      <w:r>
        <w:t>to be processed.</w:t>
      </w:r>
    </w:p>
    <w:p w:rsidR="008A0806" w:rsidP="008A0806" w:rsidRDefault="000F0AE4" w14:paraId="358199AB" w14:textId="55056F55">
      <w:r>
        <w:rPr>
          <w:noProof/>
        </w:rPr>
        <mc:AlternateContent>
          <mc:Choice Requires="wps">
            <w:drawing>
              <wp:anchor distT="45720" distB="45720" distL="114300" distR="114300" simplePos="0" relativeHeight="251620352" behindDoc="1" locked="0" layoutInCell="1" allowOverlap="1" wp14:anchorId="58F8A7DD" wp14:editId="119D937C">
                <wp:simplePos x="0" y="0"/>
                <wp:positionH relativeFrom="column">
                  <wp:posOffset>0</wp:posOffset>
                </wp:positionH>
                <wp:positionV relativeFrom="paragraph">
                  <wp:posOffset>3118485</wp:posOffset>
                </wp:positionV>
                <wp:extent cx="5731510" cy="304800"/>
                <wp:effectExtent l="0" t="0" r="2540" b="0"/>
                <wp:wrapNone/>
                <wp:docPr id="2095886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04800"/>
                        </a:xfrm>
                        <a:prstGeom prst="rect">
                          <a:avLst/>
                        </a:prstGeom>
                        <a:solidFill>
                          <a:srgbClr val="FFFFFF"/>
                        </a:solidFill>
                        <a:ln w="9525">
                          <a:noFill/>
                          <a:miter lim="800000"/>
                          <a:headEnd/>
                          <a:tailEnd/>
                        </a:ln>
                      </wps:spPr>
                      <wps:txbx>
                        <w:txbxContent>
                          <w:p w:rsidR="008A0806" w:rsidP="008A0806" w:rsidRDefault="008A0806" w14:paraId="2EB185FB" w14:textId="77777777">
                            <w:pPr>
                              <w:jc w:val="center"/>
                            </w:pPr>
                            <w:r>
                              <w:t>Figure 21: registering form for users inputting their account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61047B3">
              <v:shapetype id="_x0000_t202" coordsize="21600,21600" o:spt="202" path="m,l,21600r21600,l21600,xe" w14:anchorId="58F8A7DD">
                <v:stroke joinstyle="miter"/>
                <v:path gradientshapeok="t" o:connecttype="rect"/>
              </v:shapetype>
              <v:shape id="Text Box 2" style="position:absolute;margin-left:0;margin-top:245.55pt;width:451.3pt;height:24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">
                <v:textbox>
                  <w:txbxContent>
                    <w:p w:rsidR="008A0806" w:rsidP="008A0806" w:rsidRDefault="008A0806" w14:paraId="674423ED" w14:textId="77777777">
                      <w:pPr>
                        <w:jc w:val="center"/>
                      </w:pPr>
                      <w:r>
                        <w:t>Figure 21: registering form for users inputting their account details</w:t>
                      </w:r>
                    </w:p>
                  </w:txbxContent>
                </v:textbox>
              </v:shape>
            </w:pict>
          </mc:Fallback>
        </mc:AlternateContent>
      </w:r>
      <w:r w:rsidR="008A0806">
        <w:rPr>
          <w:noProof/>
          <w14:ligatures w14:val="standardContextual"/>
        </w:rPr>
        <w:drawing>
          <wp:inline distT="0" distB="0" distL="0" distR="0" wp14:anchorId="58764DA1" wp14:editId="6A8DB162">
            <wp:extent cx="5731510" cy="3095625"/>
            <wp:effectExtent l="0" t="0" r="2540" b="9525"/>
            <wp:docPr id="518320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2014" name="Picture 1" descr="A screen shot of a computer program&#10;&#10;AI-generated content may be incorrect."/>
                    <pic:cNvPicPr/>
                  </pic:nvPicPr>
                  <pic:blipFill rotWithShape="1">
                    <a:blip r:embed="rId13"/>
                    <a:srcRect b="9404"/>
                    <a:stretch/>
                  </pic:blipFill>
                  <pic:spPr bwMode="auto">
                    <a:xfrm>
                      <a:off x="0" y="0"/>
                      <a:ext cx="5731510" cy="3095625"/>
                    </a:xfrm>
                    <a:prstGeom prst="rect">
                      <a:avLst/>
                    </a:prstGeom>
                    <a:ln>
                      <a:noFill/>
                    </a:ln>
                    <a:extLst>
                      <a:ext uri="{53640926-AAD7-44D8-BBD7-CCE9431645EC}">
                        <a14:shadowObscured xmlns:a14="http://schemas.microsoft.com/office/drawing/2010/main"/>
                      </a:ext>
                    </a:extLst>
                  </pic:spPr>
                </pic:pic>
              </a:graphicData>
            </a:graphic>
          </wp:inline>
        </w:drawing>
      </w:r>
    </w:p>
    <w:p w:rsidR="000F0AE4" w:rsidP="008A0806" w:rsidRDefault="000F0AE4" w14:paraId="72FFE73E" w14:textId="77777777"/>
    <w:p w:rsidR="008A0806" w:rsidP="008A0806" w:rsidRDefault="000F0AE4" w14:paraId="0747B47D" w14:textId="652FBA03">
      <w:r>
        <w:rPr>
          <w:noProof/>
          <w14:ligatures w14:val="standardContextual"/>
        </w:rPr>
        <w:drawing>
          <wp:anchor distT="0" distB="0" distL="114300" distR="114300" simplePos="0" relativeHeight="251708416" behindDoc="1" locked="0" layoutInCell="1" allowOverlap="1" wp14:anchorId="194A9EA8" wp14:editId="6D0ED116">
            <wp:simplePos x="0" y="0"/>
            <wp:positionH relativeFrom="column">
              <wp:posOffset>118745</wp:posOffset>
            </wp:positionH>
            <wp:positionV relativeFrom="paragraph">
              <wp:posOffset>622935</wp:posOffset>
            </wp:positionV>
            <wp:extent cx="5731510" cy="2757805"/>
            <wp:effectExtent l="0" t="0" r="2540" b="4445"/>
            <wp:wrapNone/>
            <wp:docPr id="1246830825"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30825" name="Picture 1" descr="A computer screen with colorful tex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14:sizeRelH relativeFrom="page">
              <wp14:pctWidth>0</wp14:pctWidth>
            </wp14:sizeRelH>
            <wp14:sizeRelV relativeFrom="page">
              <wp14:pctHeight>0</wp14:pctHeight>
            </wp14:sizeRelV>
          </wp:anchor>
        </w:drawing>
      </w:r>
      <w:r w:rsidR="008A0806">
        <w:t xml:space="preserve">Before the users details are processed however, a function is first run using JavaScript to verify the users attempted password. This ensures that the password complies with the sites password policies and that they have entered the same password twice, confirming that there are no user typos. </w:t>
      </w:r>
    </w:p>
    <w:p w:rsidR="000F0AE4" w:rsidP="008A0806" w:rsidRDefault="000F0AE4" w14:paraId="68C6B9C4" w14:textId="1F1A7C0C"/>
    <w:p w:rsidR="000F0AE4" w:rsidP="008A0806" w:rsidRDefault="000F0AE4" w14:paraId="3FC50A2D" w14:textId="77777777"/>
    <w:p w:rsidR="000F0AE4" w:rsidP="008A0806" w:rsidRDefault="000F0AE4" w14:paraId="5A5A6F4A" w14:textId="77777777"/>
    <w:p w:rsidR="000F0AE4" w:rsidP="008A0806" w:rsidRDefault="000F0AE4" w14:paraId="0751F7AA" w14:textId="77777777"/>
    <w:p w:rsidR="000F0AE4" w:rsidP="008A0806" w:rsidRDefault="000F0AE4" w14:paraId="313AD63C" w14:textId="77777777"/>
    <w:p w:rsidR="000F0AE4" w:rsidP="008A0806" w:rsidRDefault="000F0AE4" w14:paraId="6DA208C0" w14:textId="77777777"/>
    <w:p w:rsidR="000F0AE4" w:rsidP="008A0806" w:rsidRDefault="000F0AE4" w14:paraId="585A7FC9" w14:textId="77777777"/>
    <w:p w:rsidR="000F0AE4" w:rsidP="008A0806" w:rsidRDefault="000F0AE4" w14:paraId="4967E43C" w14:textId="1FD79C87"/>
    <w:p w:rsidRPr="00567259" w:rsidR="008A0806" w:rsidP="008A0806" w:rsidRDefault="000F0AE4" w14:paraId="64E3DC06" w14:textId="2D9CA024">
      <w:r>
        <w:rPr>
          <w:noProof/>
        </w:rPr>
        <mc:AlternateContent>
          <mc:Choice Requires="wps">
            <w:drawing>
              <wp:anchor distT="45720" distB="45720" distL="114300" distR="114300" simplePos="0" relativeHeight="251612160" behindDoc="0" locked="0" layoutInCell="1" allowOverlap="1" wp14:anchorId="329F17DA" wp14:editId="74BA1619">
                <wp:simplePos x="0" y="0"/>
                <wp:positionH relativeFrom="column">
                  <wp:posOffset>114300</wp:posOffset>
                </wp:positionH>
                <wp:positionV relativeFrom="paragraph">
                  <wp:posOffset>403860</wp:posOffset>
                </wp:positionV>
                <wp:extent cx="5731510" cy="304800"/>
                <wp:effectExtent l="0" t="0" r="254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04800"/>
                        </a:xfrm>
                        <a:prstGeom prst="rect">
                          <a:avLst/>
                        </a:prstGeom>
                        <a:solidFill>
                          <a:srgbClr val="FFFFFF"/>
                        </a:solidFill>
                        <a:ln w="9525">
                          <a:noFill/>
                          <a:miter lim="800000"/>
                          <a:headEnd/>
                          <a:tailEnd/>
                        </a:ln>
                      </wps:spPr>
                      <wps:txbx>
                        <w:txbxContent>
                          <w:p w:rsidR="008A0806" w:rsidP="008A0806" w:rsidRDefault="008A0806" w14:paraId="6DCD5DC8" w14:textId="77777777">
                            <w:pPr>
                              <w:jc w:val="center"/>
                            </w:pPr>
                            <w:r>
                              <w:t>Figure 22: Script for verifying a secure chosen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99A6B32">
              <v:shape id="_x0000_s1027" style="position:absolute;margin-left:9pt;margin-top:31.8pt;width:451.3pt;height:24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" w14:anchorId="329F17DA">
                <v:textbox>
                  <w:txbxContent>
                    <w:p w:rsidR="008A0806" w:rsidP="008A0806" w:rsidRDefault="008A0806" w14:paraId="5EF8063C" w14:textId="77777777">
                      <w:pPr>
                        <w:jc w:val="center"/>
                      </w:pPr>
                      <w:r>
                        <w:t>Figure 22: Script for verifying a secure chosen password</w:t>
                      </w:r>
                    </w:p>
                  </w:txbxContent>
                </v:textbox>
                <w10:wrap type="square"/>
              </v:shape>
            </w:pict>
          </mc:Fallback>
        </mc:AlternateContent>
      </w:r>
    </w:p>
    <w:p w:rsidRPr="0048428C" w:rsidR="008A0806" w:rsidP="008A0806" w:rsidRDefault="008A0806" w14:paraId="147CD05D" w14:textId="77777777">
      <w:pPr>
        <w:pStyle w:val="Heading3"/>
        <w:rPr/>
      </w:pPr>
      <w:bookmarkStart w:name="_Toc692247905" w:id="1453313086"/>
      <w:r w:rsidR="008A0806">
        <w:rPr/>
        <w:t>ProcessRegistration</w:t>
      </w:r>
      <w:bookmarkEnd w:id="1453313086"/>
      <w:r w:rsidR="008A0806">
        <w:rPr/>
        <w:t xml:space="preserve"> </w:t>
      </w:r>
    </w:p>
    <w:p w:rsidR="008A0806" w:rsidP="008A0806" w:rsidRDefault="008A0806" w14:paraId="13522EC5" w14:textId="77777777">
      <w:r>
        <w:t xml:space="preserve">In </w:t>
      </w:r>
      <w:proofErr w:type="spellStart"/>
      <w:r w:rsidRPr="0048428C">
        <w:t>processRegistration.php</w:t>
      </w:r>
      <w:proofErr w:type="spellEnd"/>
      <w:r>
        <w:t>, the user input that is captured from using the P</w:t>
      </w:r>
      <w:r w:rsidRPr="0048428C">
        <w:t>OST</w:t>
      </w:r>
      <w:r>
        <w:t xml:space="preserve"> method in </w:t>
      </w:r>
      <w:proofErr w:type="spellStart"/>
      <w:r>
        <w:t>register.php</w:t>
      </w:r>
      <w:proofErr w:type="spellEnd"/>
      <w:r>
        <w:t xml:space="preserve"> is first sanitised before use. The password entered is then hashed using PHP’s built-in </w:t>
      </w:r>
      <w:proofErr w:type="spellStart"/>
      <w:r w:rsidRPr="0048428C">
        <w:t>password_hash</w:t>
      </w:r>
      <w:proofErr w:type="spellEnd"/>
      <w:r w:rsidRPr="0048428C">
        <w:t>()</w:t>
      </w:r>
      <w:r>
        <w:t xml:space="preserve"> function with the </w:t>
      </w:r>
      <w:r w:rsidRPr="0048428C">
        <w:t>PASSWORD_DEFAULT</w:t>
      </w:r>
      <w:r>
        <w:t xml:space="preserve"> algorithm to ensure security. </w:t>
      </w:r>
    </w:p>
    <w:p w:rsidR="008A0806" w:rsidP="008A0806" w:rsidRDefault="008A0806" w14:paraId="52D8EAC5" w14:textId="77777777">
      <w:r>
        <w:t>Afterwards, the password, student number and email is posted to the “</w:t>
      </w:r>
      <w:proofErr w:type="spellStart"/>
      <w:r>
        <w:t>user_database</w:t>
      </w:r>
      <w:proofErr w:type="spellEnd"/>
      <w:r>
        <w:t xml:space="preserve">” database stored on Lochnagar, with the connection being made through the </w:t>
      </w:r>
      <w:proofErr w:type="spellStart"/>
      <w:r w:rsidRPr="0048428C">
        <w:t>connectionString.php</w:t>
      </w:r>
      <w:proofErr w:type="spellEnd"/>
      <w:r>
        <w:t xml:space="preserve"> page (See Appendix B).</w:t>
      </w:r>
    </w:p>
    <w:p w:rsidR="008A0806" w:rsidP="008A0806" w:rsidRDefault="008A0806" w14:paraId="66B3720A" w14:textId="77777777">
      <w:r>
        <w:t>The users account details are then put through prepared statements to avoid SQL injection before the INSERT statement is used to upload the information.</w:t>
      </w:r>
    </w:p>
    <w:p w:rsidR="008A0806" w:rsidP="008A0806" w:rsidRDefault="008A0806" w14:paraId="0D2AC7BF" w14:textId="77777777">
      <w:r>
        <w:rPr>
          <w:noProof/>
        </w:rPr>
        <mc:AlternateContent>
          <mc:Choice Requires="wps">
            <w:drawing>
              <wp:anchor distT="45720" distB="45720" distL="114300" distR="114300" simplePos="0" relativeHeight="251624448" behindDoc="1" locked="0" layoutInCell="1" allowOverlap="1" wp14:anchorId="6FDF6709" wp14:editId="6880C119">
                <wp:simplePos x="0" y="0"/>
                <wp:positionH relativeFrom="column">
                  <wp:posOffset>0</wp:posOffset>
                </wp:positionH>
                <wp:positionV relativeFrom="paragraph">
                  <wp:posOffset>1729740</wp:posOffset>
                </wp:positionV>
                <wp:extent cx="5731510" cy="304800"/>
                <wp:effectExtent l="0" t="0" r="2540" b="0"/>
                <wp:wrapNone/>
                <wp:docPr id="480359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04800"/>
                        </a:xfrm>
                        <a:prstGeom prst="rect">
                          <a:avLst/>
                        </a:prstGeom>
                        <a:solidFill>
                          <a:srgbClr val="FFFFFF"/>
                        </a:solidFill>
                        <a:ln w="9525">
                          <a:noFill/>
                          <a:miter lim="800000"/>
                          <a:headEnd/>
                          <a:tailEnd/>
                        </a:ln>
                      </wps:spPr>
                      <wps:txbx>
                        <w:txbxContent>
                          <w:p w:rsidR="008A0806" w:rsidP="008A0806" w:rsidRDefault="008A0806" w14:paraId="0D5396C8" w14:textId="77777777">
                            <w:pPr>
                              <w:jc w:val="center"/>
                            </w:pPr>
                            <w:r>
                              <w:t>Figure 23: Function for inserting new users details into the user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9CE3F4F">
              <v:shape id="_x0000_s1028" style="position:absolute;margin-left:0;margin-top:136.2pt;width:451.3pt;height:24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" w14:anchorId="6FDF6709">
                <v:textbox>
                  <w:txbxContent>
                    <w:p w:rsidR="008A0806" w:rsidP="008A0806" w:rsidRDefault="008A0806" w14:paraId="39873AE7" w14:textId="77777777">
                      <w:pPr>
                        <w:jc w:val="center"/>
                      </w:pPr>
                      <w:r>
                        <w:t>Figure 23: Function for inserting new users details into the user database.</w:t>
                      </w:r>
                    </w:p>
                  </w:txbxContent>
                </v:textbox>
              </v:shape>
            </w:pict>
          </mc:Fallback>
        </mc:AlternateContent>
      </w:r>
      <w:r>
        <w:rPr>
          <w:noProof/>
          <w14:ligatures w14:val="standardContextual"/>
        </w:rPr>
        <w:drawing>
          <wp:inline distT="0" distB="0" distL="0" distR="0" wp14:anchorId="2E7CCD9A" wp14:editId="04E8478B">
            <wp:extent cx="5731510" cy="1731010"/>
            <wp:effectExtent l="0" t="0" r="2540" b="2540"/>
            <wp:docPr id="10172512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51265" name="Picture 1" descr="A screen shot of a computer code&#10;&#10;AI-generated content may be incorrect."/>
                    <pic:cNvPicPr/>
                  </pic:nvPicPr>
                  <pic:blipFill>
                    <a:blip r:embed="rId15"/>
                    <a:stretch>
                      <a:fillRect/>
                    </a:stretch>
                  </pic:blipFill>
                  <pic:spPr>
                    <a:xfrm>
                      <a:off x="0" y="0"/>
                      <a:ext cx="5731510" cy="1731010"/>
                    </a:xfrm>
                    <a:prstGeom prst="rect">
                      <a:avLst/>
                    </a:prstGeom>
                  </pic:spPr>
                </pic:pic>
              </a:graphicData>
            </a:graphic>
          </wp:inline>
        </w:drawing>
      </w:r>
    </w:p>
    <w:p w:rsidRPr="0048428C" w:rsidR="008A0806" w:rsidP="008A0806" w:rsidRDefault="008A0806" w14:paraId="3D3DA342" w14:textId="77777777"/>
    <w:p w:rsidR="008A0806" w:rsidP="008A0806" w:rsidRDefault="008A0806" w14:paraId="00ACEFA6" w14:textId="77777777"/>
    <w:p w:rsidRPr="00F769EA" w:rsidR="008A0806" w:rsidP="008A0806" w:rsidRDefault="008A0806" w14:paraId="05727086" w14:textId="77777777">
      <w:pPr>
        <w:pStyle w:val="Heading2"/>
        <w:rPr/>
      </w:pPr>
      <w:bookmarkStart w:name="_Toc1624923966" w:id="1097092078"/>
      <w:r w:rsidR="008A0806">
        <w:rPr/>
        <w:t>Login &amp; Logout</w:t>
      </w:r>
      <w:bookmarkEnd w:id="1097092078"/>
    </w:p>
    <w:p w:rsidR="008A0806" w:rsidP="008A0806" w:rsidRDefault="008A0806" w14:paraId="12538785" w14:textId="77777777">
      <w:pPr>
        <w:pStyle w:val="Heading3"/>
        <w:rPr/>
      </w:pPr>
      <w:bookmarkStart w:name="_Toc1437841640" w:id="789548920"/>
      <w:r w:rsidR="008A0806">
        <w:rPr/>
        <w:t>Login</w:t>
      </w:r>
      <w:bookmarkEnd w:id="789548920"/>
    </w:p>
    <w:p w:rsidR="008A0806" w:rsidP="008A0806" w:rsidRDefault="008A0806" w14:paraId="2982B931" w14:textId="77777777">
      <w:r>
        <w:t xml:space="preserve">Similarly to the registering page, </w:t>
      </w:r>
      <w:proofErr w:type="spellStart"/>
      <w:r>
        <w:t>login.php</w:t>
      </w:r>
      <w:proofErr w:type="spellEnd"/>
      <w:r>
        <w:t xml:space="preserve"> uses an HTML form with the user inputted details being submitted through the POST method to </w:t>
      </w:r>
      <w:proofErr w:type="spellStart"/>
      <w:r>
        <w:t>processLogin.php</w:t>
      </w:r>
      <w:proofErr w:type="spellEnd"/>
      <w:r>
        <w:t xml:space="preserve">, where each label for user input is set to “required” as to make sure the user submits all details needed to login. </w:t>
      </w:r>
    </w:p>
    <w:p w:rsidR="008A0806" w:rsidP="008A0806" w:rsidRDefault="008A0806" w14:paraId="17074608" w14:textId="77777777">
      <w:r>
        <w:rPr>
          <w:noProof/>
        </w:rPr>
        <mc:AlternateContent>
          <mc:Choice Requires="wps">
            <w:drawing>
              <wp:anchor distT="45720" distB="45720" distL="114300" distR="114300" simplePos="0" relativeHeight="251636736" behindDoc="1" locked="0" layoutInCell="1" allowOverlap="1" wp14:anchorId="5E0D549E" wp14:editId="40742949">
                <wp:simplePos x="0" y="0"/>
                <wp:positionH relativeFrom="column">
                  <wp:posOffset>0</wp:posOffset>
                </wp:positionH>
                <wp:positionV relativeFrom="paragraph">
                  <wp:posOffset>1887855</wp:posOffset>
                </wp:positionV>
                <wp:extent cx="5731510" cy="304800"/>
                <wp:effectExtent l="0" t="0" r="2540" b="0"/>
                <wp:wrapNone/>
                <wp:docPr id="589989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04800"/>
                        </a:xfrm>
                        <a:prstGeom prst="rect">
                          <a:avLst/>
                        </a:prstGeom>
                        <a:solidFill>
                          <a:srgbClr val="FFFFFF"/>
                        </a:solidFill>
                        <a:ln w="9525">
                          <a:noFill/>
                          <a:miter lim="800000"/>
                          <a:headEnd/>
                          <a:tailEnd/>
                        </a:ln>
                      </wps:spPr>
                      <wps:txbx>
                        <w:txbxContent>
                          <w:p w:rsidR="008A0806" w:rsidP="008A0806" w:rsidRDefault="008A0806" w14:paraId="663CA33A" w14:textId="77777777">
                            <w:pPr>
                              <w:jc w:val="center"/>
                            </w:pPr>
                            <w:r>
                              <w:t>Figure 24: HTML form for submitting login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3630060A">
              <v:shape id="_x0000_s1029" style="position:absolute;margin-left:0;margin-top:148.65pt;width:451.3pt;height:24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" w14:anchorId="5E0D549E">
                <v:textbox>
                  <w:txbxContent>
                    <w:p w:rsidR="008A0806" w:rsidP="008A0806" w:rsidRDefault="008A0806" w14:paraId="4AFB9973" w14:textId="77777777">
                      <w:pPr>
                        <w:jc w:val="center"/>
                      </w:pPr>
                      <w:r>
                        <w:t>Figure 24: HTML form for submitting login details</w:t>
                      </w:r>
                    </w:p>
                  </w:txbxContent>
                </v:textbox>
              </v:shape>
            </w:pict>
          </mc:Fallback>
        </mc:AlternateContent>
      </w:r>
      <w:r>
        <w:rPr>
          <w:noProof/>
          <w14:ligatures w14:val="standardContextual"/>
        </w:rPr>
        <w:drawing>
          <wp:inline distT="0" distB="0" distL="0" distR="0" wp14:anchorId="4360A0F9" wp14:editId="6D0C46EC">
            <wp:extent cx="5731510" cy="1892300"/>
            <wp:effectExtent l="0" t="0" r="2540" b="0"/>
            <wp:docPr id="16265418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41853" name="Picture 1" descr="A screen shot of a computer program&#10;&#10;AI-generated content may be incorrect."/>
                    <pic:cNvPicPr/>
                  </pic:nvPicPr>
                  <pic:blipFill>
                    <a:blip r:embed="rId16"/>
                    <a:stretch>
                      <a:fillRect/>
                    </a:stretch>
                  </pic:blipFill>
                  <pic:spPr>
                    <a:xfrm>
                      <a:off x="0" y="0"/>
                      <a:ext cx="5731510" cy="1892300"/>
                    </a:xfrm>
                    <a:prstGeom prst="rect">
                      <a:avLst/>
                    </a:prstGeom>
                  </pic:spPr>
                </pic:pic>
              </a:graphicData>
            </a:graphic>
          </wp:inline>
        </w:drawing>
      </w:r>
    </w:p>
    <w:p w:rsidRPr="005046FD" w:rsidR="008A0806" w:rsidP="008A0806" w:rsidRDefault="008A0806" w14:paraId="0D165390" w14:textId="77777777">
      <w:r>
        <w:t xml:space="preserve"> </w:t>
      </w:r>
    </w:p>
    <w:p w:rsidR="008A0806" w:rsidP="008A0806" w:rsidRDefault="008A0806" w14:paraId="2C9066B3" w14:textId="77777777">
      <w:pPr>
        <w:pStyle w:val="Heading3"/>
        <w:rPr/>
      </w:pPr>
      <w:bookmarkStart w:name="_Toc1500070727" w:id="782943666"/>
      <w:r w:rsidR="008A0806">
        <w:rPr/>
        <w:t>processLogin</w:t>
      </w:r>
      <w:bookmarkEnd w:id="782943666"/>
    </w:p>
    <w:p w:rsidR="008A0806" w:rsidP="008A0806" w:rsidRDefault="008A0806" w14:paraId="3AC09B06" w14:textId="77777777">
      <w:r>
        <w:t xml:space="preserve">For </w:t>
      </w:r>
      <w:proofErr w:type="spellStart"/>
      <w:r>
        <w:t>processLogin.php</w:t>
      </w:r>
      <w:proofErr w:type="spellEnd"/>
      <w:r>
        <w:t xml:space="preserve">, the server receives the data submitted through the POST method, storing them as local variables. Once the users input has been saved, the details stored in the user database is searched through a prepared SELECT SQL statement, looking for a match to the users email which acts as a primary key. </w:t>
      </w:r>
    </w:p>
    <w:p w:rsidR="008A0806" w:rsidP="008A0806" w:rsidRDefault="008A0806" w14:paraId="0A07FF4A" w14:textId="77777777">
      <w:r>
        <w:rPr>
          <w:noProof/>
        </w:rPr>
        <mc:AlternateContent>
          <mc:Choice Requires="wps">
            <w:drawing>
              <wp:anchor distT="45720" distB="45720" distL="114300" distR="114300" simplePos="0" relativeHeight="251628544" behindDoc="1" locked="0" layoutInCell="1" allowOverlap="1" wp14:anchorId="0B09BD1B" wp14:editId="0FA8618B">
                <wp:simplePos x="0" y="0"/>
                <wp:positionH relativeFrom="column">
                  <wp:posOffset>0</wp:posOffset>
                </wp:positionH>
                <wp:positionV relativeFrom="paragraph">
                  <wp:posOffset>1448435</wp:posOffset>
                </wp:positionV>
                <wp:extent cx="5731510" cy="438150"/>
                <wp:effectExtent l="0" t="0" r="2540" b="0"/>
                <wp:wrapNone/>
                <wp:docPr id="1693208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438150"/>
                        </a:xfrm>
                        <a:prstGeom prst="rect">
                          <a:avLst/>
                        </a:prstGeom>
                        <a:solidFill>
                          <a:srgbClr val="FFFFFF"/>
                        </a:solidFill>
                        <a:ln w="9525">
                          <a:noFill/>
                          <a:miter lim="800000"/>
                          <a:headEnd/>
                          <a:tailEnd/>
                        </a:ln>
                      </wps:spPr>
                      <wps:txbx>
                        <w:txbxContent>
                          <w:p w:rsidR="008A0806" w:rsidP="008A0806" w:rsidRDefault="008A0806" w14:paraId="4F5FEC0D" w14:textId="77777777">
                            <w:pPr>
                              <w:jc w:val="center"/>
                            </w:pPr>
                            <w:r>
                              <w:t>Figure 25: Submitted login details are put through a prepared statement to search through the user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74A2F75">
              <v:shape id="_x0000_s1030" style="position:absolute;margin-left:0;margin-top:114.05pt;width:451.3pt;height:34.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" w14:anchorId="0B09BD1B">
                <v:textbox>
                  <w:txbxContent>
                    <w:p w:rsidR="008A0806" w:rsidP="008A0806" w:rsidRDefault="008A0806" w14:paraId="02C38982" w14:textId="77777777">
                      <w:pPr>
                        <w:jc w:val="center"/>
                      </w:pPr>
                      <w:r>
                        <w:t>Figure 25: Submitted login details are put through a prepared statement to search through the user database</w:t>
                      </w:r>
                    </w:p>
                  </w:txbxContent>
                </v:textbox>
              </v:shape>
            </w:pict>
          </mc:Fallback>
        </mc:AlternateContent>
      </w:r>
      <w:r>
        <w:rPr>
          <w:noProof/>
          <w14:ligatures w14:val="standardContextual"/>
        </w:rPr>
        <w:drawing>
          <wp:inline distT="0" distB="0" distL="0" distR="0" wp14:anchorId="49B2D5D5" wp14:editId="6CC21907">
            <wp:extent cx="5731510" cy="1423670"/>
            <wp:effectExtent l="0" t="0" r="2540" b="5080"/>
            <wp:docPr id="201641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1683" name="Picture 1" descr="A screen shot of a computer&#10;&#10;AI-generated content may be incorrect."/>
                    <pic:cNvPicPr/>
                  </pic:nvPicPr>
                  <pic:blipFill>
                    <a:blip r:embed="rId17"/>
                    <a:stretch>
                      <a:fillRect/>
                    </a:stretch>
                  </pic:blipFill>
                  <pic:spPr>
                    <a:xfrm>
                      <a:off x="0" y="0"/>
                      <a:ext cx="5731510" cy="1423670"/>
                    </a:xfrm>
                    <a:prstGeom prst="rect">
                      <a:avLst/>
                    </a:prstGeom>
                  </pic:spPr>
                </pic:pic>
              </a:graphicData>
            </a:graphic>
          </wp:inline>
        </w:drawing>
      </w:r>
    </w:p>
    <w:p w:rsidR="008A0806" w:rsidP="008A0806" w:rsidRDefault="008A0806" w14:paraId="6FD95FA5" w14:textId="77777777"/>
    <w:p w:rsidR="008A0806" w:rsidP="008A0806" w:rsidRDefault="008A0806" w14:paraId="01372BC4" w14:textId="77777777"/>
    <w:p w:rsidR="008A0806" w:rsidP="008A0806" w:rsidRDefault="008A0806" w14:paraId="3C96A431" w14:textId="77777777">
      <w:r>
        <w:t xml:space="preserve">If there is a match between the email entered and an email linked to an account in the database, the users password is compared to the hashed password saved in the database using </w:t>
      </w:r>
      <w:proofErr w:type="spellStart"/>
      <w:r>
        <w:t>password_verify</w:t>
      </w:r>
      <w:proofErr w:type="spellEnd"/>
      <w:r>
        <w:t>(). Upon successful verification, the session variable “</w:t>
      </w:r>
      <w:proofErr w:type="spellStart"/>
      <w:r>
        <w:t>loggedIn</w:t>
      </w:r>
      <w:proofErr w:type="spellEnd"/>
      <w:r>
        <w:t xml:space="preserve">” is set to true, whilst the session variable for “email” is created to store the users entered email. The user is then headed to </w:t>
      </w:r>
      <w:proofErr w:type="spellStart"/>
      <w:r>
        <w:t>userProfile.php</w:t>
      </w:r>
      <w:proofErr w:type="spellEnd"/>
      <w:r>
        <w:t>.</w:t>
      </w:r>
    </w:p>
    <w:p w:rsidR="008A0806" w:rsidP="008A0806" w:rsidRDefault="008A0806" w14:paraId="7A25C929" w14:textId="77777777">
      <w:r>
        <w:rPr>
          <w:noProof/>
        </w:rPr>
        <mc:AlternateContent>
          <mc:Choice Requires="wps">
            <w:drawing>
              <wp:anchor distT="45720" distB="45720" distL="114300" distR="114300" simplePos="0" relativeHeight="251632640" behindDoc="1" locked="0" layoutInCell="1" allowOverlap="1" wp14:anchorId="6D471AC6" wp14:editId="5BDB1A3C">
                <wp:simplePos x="0" y="0"/>
                <wp:positionH relativeFrom="column">
                  <wp:posOffset>0</wp:posOffset>
                </wp:positionH>
                <wp:positionV relativeFrom="paragraph">
                  <wp:posOffset>1133475</wp:posOffset>
                </wp:positionV>
                <wp:extent cx="5731510" cy="476250"/>
                <wp:effectExtent l="0" t="0" r="2540" b="0"/>
                <wp:wrapNone/>
                <wp:docPr id="197384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476250"/>
                        </a:xfrm>
                        <a:prstGeom prst="rect">
                          <a:avLst/>
                        </a:prstGeom>
                        <a:solidFill>
                          <a:srgbClr val="FFFFFF"/>
                        </a:solidFill>
                        <a:ln w="9525">
                          <a:noFill/>
                          <a:miter lim="800000"/>
                          <a:headEnd/>
                          <a:tailEnd/>
                        </a:ln>
                      </wps:spPr>
                      <wps:txbx>
                        <w:txbxContent>
                          <w:p w:rsidR="008A0806" w:rsidP="008A0806" w:rsidRDefault="008A0806" w14:paraId="5B95B41E" w14:textId="77777777">
                            <w:pPr>
                              <w:jc w:val="center"/>
                            </w:pPr>
                            <w:r>
                              <w:t>Figure 26: The submitted password is compared against the hashed password in the user database. Logging the user in if verified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44428FB">
              <v:shape id="_x0000_s1031" style="position:absolute;margin-left:0;margin-top:89.25pt;width:451.3pt;height:37.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" w14:anchorId="6D471AC6">
                <v:textbox>
                  <w:txbxContent>
                    <w:p w:rsidR="008A0806" w:rsidP="008A0806" w:rsidRDefault="008A0806" w14:paraId="12AF44FB" w14:textId="77777777">
                      <w:pPr>
                        <w:jc w:val="center"/>
                      </w:pPr>
                      <w:r>
                        <w:t>Figure 26: The submitted password is compared against the hashed password in the user database. Logging the user in if verified</w:t>
                      </w:r>
                    </w:p>
                  </w:txbxContent>
                </v:textbox>
              </v:shape>
            </w:pict>
          </mc:Fallback>
        </mc:AlternateContent>
      </w:r>
      <w:r>
        <w:rPr>
          <w:noProof/>
          <w14:ligatures w14:val="standardContextual"/>
        </w:rPr>
        <w:drawing>
          <wp:inline distT="0" distB="0" distL="0" distR="0" wp14:anchorId="7F8A56D2" wp14:editId="7931AD1F">
            <wp:extent cx="5731510" cy="1134745"/>
            <wp:effectExtent l="0" t="0" r="2540" b="8255"/>
            <wp:docPr id="68535377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53771" name="Picture 1" descr="A computer screen shot of a computer&#10;&#10;AI-generated content may be incorrect."/>
                    <pic:cNvPicPr/>
                  </pic:nvPicPr>
                  <pic:blipFill>
                    <a:blip r:embed="rId18"/>
                    <a:stretch>
                      <a:fillRect/>
                    </a:stretch>
                  </pic:blipFill>
                  <pic:spPr>
                    <a:xfrm>
                      <a:off x="0" y="0"/>
                      <a:ext cx="5731510" cy="1134745"/>
                    </a:xfrm>
                    <a:prstGeom prst="rect">
                      <a:avLst/>
                    </a:prstGeom>
                  </pic:spPr>
                </pic:pic>
              </a:graphicData>
            </a:graphic>
          </wp:inline>
        </w:drawing>
      </w:r>
    </w:p>
    <w:p w:rsidR="008A0806" w:rsidP="008A0806" w:rsidRDefault="008A0806" w14:paraId="16A31BA3" w14:textId="77777777"/>
    <w:p w:rsidR="008A0806" w:rsidP="008A0806" w:rsidRDefault="008A0806" w14:paraId="0A680BDE" w14:textId="77777777"/>
    <w:p w:rsidR="008A0806" w:rsidP="008A0806" w:rsidRDefault="008A0806" w14:paraId="549BFA58" w14:textId="77777777">
      <w:r>
        <w:t xml:space="preserve">If there isn’t a match between the entered details and the user database, the </w:t>
      </w:r>
      <w:proofErr w:type="spellStart"/>
      <w:r>
        <w:t>php</w:t>
      </w:r>
      <w:proofErr w:type="spellEnd"/>
      <w:r>
        <w:t xml:space="preserve"> page then searches for a match in the admin database. If there is a match to an admins login, the site follows a similar process to a user login, except the session variable “</w:t>
      </w:r>
      <w:proofErr w:type="spellStart"/>
      <w:r>
        <w:t>loggedIn</w:t>
      </w:r>
      <w:proofErr w:type="spellEnd"/>
      <w:r>
        <w:t>” is replaced with “</w:t>
      </w:r>
      <w:proofErr w:type="spellStart"/>
      <w:r>
        <w:t>isAdmin</w:t>
      </w:r>
      <w:proofErr w:type="spellEnd"/>
      <w:r>
        <w:t xml:space="preserve">”, allowing for access to the sites management. </w:t>
      </w:r>
    </w:p>
    <w:p w:rsidR="008A0806" w:rsidP="008A0806" w:rsidRDefault="008A0806" w14:paraId="7EDFF2BB" w14:textId="77777777">
      <w:r>
        <w:rPr>
          <w:noProof/>
        </w:rPr>
        <mc:AlternateContent>
          <mc:Choice Requires="wps">
            <w:drawing>
              <wp:anchor distT="45720" distB="45720" distL="114300" distR="114300" simplePos="0" relativeHeight="251640832" behindDoc="1" locked="0" layoutInCell="1" allowOverlap="1" wp14:anchorId="01CB81C4" wp14:editId="773DE749">
                <wp:simplePos x="0" y="0"/>
                <wp:positionH relativeFrom="column">
                  <wp:posOffset>0</wp:posOffset>
                </wp:positionH>
                <wp:positionV relativeFrom="paragraph">
                  <wp:posOffset>2813685</wp:posOffset>
                </wp:positionV>
                <wp:extent cx="5731510" cy="476250"/>
                <wp:effectExtent l="0" t="0" r="2540" b="0"/>
                <wp:wrapNone/>
                <wp:docPr id="654290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476250"/>
                        </a:xfrm>
                        <a:prstGeom prst="rect">
                          <a:avLst/>
                        </a:prstGeom>
                        <a:solidFill>
                          <a:srgbClr val="FFFFFF"/>
                        </a:solidFill>
                        <a:ln w="9525">
                          <a:noFill/>
                          <a:miter lim="800000"/>
                          <a:headEnd/>
                          <a:tailEnd/>
                        </a:ln>
                      </wps:spPr>
                      <wps:txbx>
                        <w:txbxContent>
                          <w:p w:rsidR="008A0806" w:rsidP="008A0806" w:rsidRDefault="008A0806" w14:paraId="40DA0EF7" w14:textId="77777777">
                            <w:pPr>
                              <w:jc w:val="center"/>
                            </w:pPr>
                            <w:r>
                              <w:t>Figure 27: Users login details are searched for in the admin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1FEF975">
              <v:shape id="_x0000_s1032" style="position:absolute;margin-left:0;margin-top:221.55pt;width:451.3pt;height:37.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" w14:anchorId="01CB81C4">
                <v:textbox>
                  <w:txbxContent>
                    <w:p w:rsidR="008A0806" w:rsidP="008A0806" w:rsidRDefault="008A0806" w14:paraId="65E3BB49" w14:textId="77777777">
                      <w:pPr>
                        <w:jc w:val="center"/>
                      </w:pPr>
                      <w:r>
                        <w:t>Figure 27: Users login details are searched for in the admin database</w:t>
                      </w:r>
                    </w:p>
                  </w:txbxContent>
                </v:textbox>
              </v:shape>
            </w:pict>
          </mc:Fallback>
        </mc:AlternateContent>
      </w:r>
      <w:r>
        <w:rPr>
          <w:noProof/>
          <w14:ligatures w14:val="standardContextual"/>
        </w:rPr>
        <w:drawing>
          <wp:inline distT="0" distB="0" distL="0" distR="0" wp14:anchorId="1CDEC65F" wp14:editId="296CF5D1">
            <wp:extent cx="5731510" cy="2834640"/>
            <wp:effectExtent l="0" t="0" r="2540" b="3810"/>
            <wp:docPr id="20955179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17978" name="Picture 1" descr="A screen shot of a computer&#10;&#10;AI-generated content may be incorrect."/>
                    <pic:cNvPicPr/>
                  </pic:nvPicPr>
                  <pic:blipFill>
                    <a:blip r:embed="rId19"/>
                    <a:stretch>
                      <a:fillRect/>
                    </a:stretch>
                  </pic:blipFill>
                  <pic:spPr>
                    <a:xfrm>
                      <a:off x="0" y="0"/>
                      <a:ext cx="5731510" cy="2834640"/>
                    </a:xfrm>
                    <a:prstGeom prst="rect">
                      <a:avLst/>
                    </a:prstGeom>
                  </pic:spPr>
                </pic:pic>
              </a:graphicData>
            </a:graphic>
          </wp:inline>
        </w:drawing>
      </w:r>
    </w:p>
    <w:p w:rsidR="008A0806" w:rsidP="008A0806" w:rsidRDefault="008A0806" w14:paraId="706FFE4B" w14:textId="77777777"/>
    <w:p w:rsidR="008A0806" w:rsidP="008A0806" w:rsidRDefault="008A0806" w14:paraId="137B87F2" w14:textId="77777777">
      <w:r>
        <w:t>If there is a match between the inputted details and the admin database, but the stored database password isn’t hashed, the database is corrected using the UPDATE SQL statement.</w:t>
      </w:r>
    </w:p>
    <w:p w:rsidR="008A0806" w:rsidP="008A0806" w:rsidRDefault="008A0806" w14:paraId="051B1CC5" w14:textId="77777777">
      <w:r>
        <w:rPr>
          <w:noProof/>
        </w:rPr>
        <mc:AlternateContent>
          <mc:Choice Requires="wps">
            <w:drawing>
              <wp:anchor distT="45720" distB="45720" distL="114300" distR="114300" simplePos="0" relativeHeight="251644928" behindDoc="1" locked="0" layoutInCell="1" allowOverlap="1" wp14:anchorId="541F1B75" wp14:editId="486D2AC0">
                <wp:simplePos x="0" y="0"/>
                <wp:positionH relativeFrom="column">
                  <wp:posOffset>0</wp:posOffset>
                </wp:positionH>
                <wp:positionV relativeFrom="paragraph">
                  <wp:posOffset>1446530</wp:posOffset>
                </wp:positionV>
                <wp:extent cx="5731510" cy="476250"/>
                <wp:effectExtent l="0" t="0" r="2540" b="0"/>
                <wp:wrapNone/>
                <wp:docPr id="1523057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476250"/>
                        </a:xfrm>
                        <a:prstGeom prst="rect">
                          <a:avLst/>
                        </a:prstGeom>
                        <a:solidFill>
                          <a:srgbClr val="FFFFFF"/>
                        </a:solidFill>
                        <a:ln w="9525">
                          <a:noFill/>
                          <a:miter lim="800000"/>
                          <a:headEnd/>
                          <a:tailEnd/>
                        </a:ln>
                      </wps:spPr>
                      <wps:txbx>
                        <w:txbxContent>
                          <w:p w:rsidR="008A0806" w:rsidP="008A0806" w:rsidRDefault="008A0806" w14:paraId="3E2B679B" w14:textId="77777777">
                            <w:pPr>
                              <w:jc w:val="center"/>
                            </w:pPr>
                            <w:r>
                              <w:t>Figure 28: If the admins password is stored in plaintext, it’s updated with a hashed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4B0F909E">
              <v:shape id="_x0000_s1033" style="position:absolute;margin-left:0;margin-top:113.9pt;width:451.3pt;height:37.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" w14:anchorId="541F1B75">
                <v:textbox>
                  <w:txbxContent>
                    <w:p w:rsidR="008A0806" w:rsidP="008A0806" w:rsidRDefault="008A0806" w14:paraId="6D718B17" w14:textId="77777777">
                      <w:pPr>
                        <w:jc w:val="center"/>
                      </w:pPr>
                      <w:r>
                        <w:t>Figure 28: If the admins password is stored in plaintext, it’s updated with a hashed password</w:t>
                      </w:r>
                    </w:p>
                  </w:txbxContent>
                </v:textbox>
              </v:shape>
            </w:pict>
          </mc:Fallback>
        </mc:AlternateContent>
      </w:r>
      <w:r>
        <w:rPr>
          <w:noProof/>
          <w14:ligatures w14:val="standardContextual"/>
        </w:rPr>
        <w:drawing>
          <wp:inline distT="0" distB="0" distL="0" distR="0" wp14:anchorId="1F0DDA06" wp14:editId="7171DC96">
            <wp:extent cx="5731510" cy="1447800"/>
            <wp:effectExtent l="0" t="0" r="2540" b="0"/>
            <wp:docPr id="366010844"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10844" name="Picture 1" descr="A computer screen with text on it&#10;&#10;AI-generated content may be incorrect."/>
                    <pic:cNvPicPr/>
                  </pic:nvPicPr>
                  <pic:blipFill>
                    <a:blip r:embed="rId20"/>
                    <a:stretch>
                      <a:fillRect/>
                    </a:stretch>
                  </pic:blipFill>
                  <pic:spPr>
                    <a:xfrm>
                      <a:off x="0" y="0"/>
                      <a:ext cx="5731510" cy="1447800"/>
                    </a:xfrm>
                    <a:prstGeom prst="rect">
                      <a:avLst/>
                    </a:prstGeom>
                  </pic:spPr>
                </pic:pic>
              </a:graphicData>
            </a:graphic>
          </wp:inline>
        </w:drawing>
      </w:r>
    </w:p>
    <w:p w:rsidR="008A0806" w:rsidP="008A0806" w:rsidRDefault="008A0806" w14:paraId="7C2B5A79" w14:textId="77777777"/>
    <w:p w:rsidR="008A0806" w:rsidP="008A0806" w:rsidRDefault="008A0806" w14:paraId="263ADAE8" w14:textId="77777777">
      <w:r>
        <w:t>Finally, if the entered user details don’t match any accounts in any database, the user is prompted with an alert that their details may be incorrect.</w:t>
      </w:r>
    </w:p>
    <w:p w:rsidR="008A0806" w:rsidP="008A0806" w:rsidRDefault="008A0806" w14:paraId="3AECAF01" w14:textId="77777777">
      <w:r>
        <w:rPr>
          <w:noProof/>
        </w:rPr>
        <mc:AlternateContent>
          <mc:Choice Requires="wps">
            <w:drawing>
              <wp:anchor distT="45720" distB="45720" distL="114300" distR="114300" simplePos="0" relativeHeight="251649024" behindDoc="1" locked="0" layoutInCell="1" allowOverlap="1" wp14:anchorId="3828607A" wp14:editId="0009F713">
                <wp:simplePos x="0" y="0"/>
                <wp:positionH relativeFrom="column">
                  <wp:posOffset>0</wp:posOffset>
                </wp:positionH>
                <wp:positionV relativeFrom="paragraph">
                  <wp:posOffset>1002665</wp:posOffset>
                </wp:positionV>
                <wp:extent cx="5731510" cy="476250"/>
                <wp:effectExtent l="0" t="0" r="2540" b="0"/>
                <wp:wrapNone/>
                <wp:docPr id="111833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476250"/>
                        </a:xfrm>
                        <a:prstGeom prst="rect">
                          <a:avLst/>
                        </a:prstGeom>
                        <a:solidFill>
                          <a:srgbClr val="FFFFFF"/>
                        </a:solidFill>
                        <a:ln w="9525">
                          <a:noFill/>
                          <a:miter lim="800000"/>
                          <a:headEnd/>
                          <a:tailEnd/>
                        </a:ln>
                      </wps:spPr>
                      <wps:txbx>
                        <w:txbxContent>
                          <w:p w:rsidR="008A0806" w:rsidP="008A0806" w:rsidRDefault="008A0806" w14:paraId="05F9E9D8" w14:textId="77777777">
                            <w:pPr>
                              <w:jc w:val="center"/>
                            </w:pPr>
                            <w:r>
                              <w:t>Figure 29: An error message prompts the user that their login details were incorrect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42F0E4C8">
              <v:shape id="_x0000_s1034" style="position:absolute;margin-left:0;margin-top:78.95pt;width:451.3pt;height:3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" w14:anchorId="3828607A">
                <v:textbox>
                  <w:txbxContent>
                    <w:p w:rsidR="008A0806" w:rsidP="008A0806" w:rsidRDefault="008A0806" w14:paraId="55B82ED1" w14:textId="77777777">
                      <w:pPr>
                        <w:jc w:val="center"/>
                      </w:pPr>
                      <w:r>
                        <w:t>Figure 29: An error message prompts the user that their login details were incorrect</w:t>
                      </w:r>
                    </w:p>
                  </w:txbxContent>
                </v:textbox>
              </v:shape>
            </w:pict>
          </mc:Fallback>
        </mc:AlternateContent>
      </w:r>
      <w:r>
        <w:rPr>
          <w:noProof/>
          <w14:ligatures w14:val="standardContextual"/>
        </w:rPr>
        <w:drawing>
          <wp:inline distT="0" distB="0" distL="0" distR="0" wp14:anchorId="195843B6" wp14:editId="6A2A4C3F">
            <wp:extent cx="5731510" cy="1004570"/>
            <wp:effectExtent l="0" t="0" r="2540" b="5080"/>
            <wp:docPr id="106585176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51766" name="Picture 1" descr="A screen shot of a computer screen&#10;&#10;AI-generated content may be incorrect."/>
                    <pic:cNvPicPr/>
                  </pic:nvPicPr>
                  <pic:blipFill>
                    <a:blip r:embed="rId21"/>
                    <a:stretch>
                      <a:fillRect/>
                    </a:stretch>
                  </pic:blipFill>
                  <pic:spPr>
                    <a:xfrm>
                      <a:off x="0" y="0"/>
                      <a:ext cx="5731510" cy="1004570"/>
                    </a:xfrm>
                    <a:prstGeom prst="rect">
                      <a:avLst/>
                    </a:prstGeom>
                  </pic:spPr>
                </pic:pic>
              </a:graphicData>
            </a:graphic>
          </wp:inline>
        </w:drawing>
      </w:r>
    </w:p>
    <w:p w:rsidRPr="006213D7" w:rsidR="008A0806" w:rsidP="008A0806" w:rsidRDefault="008A0806" w14:paraId="6BF9048A" w14:textId="77777777"/>
    <w:p w:rsidR="008A0806" w:rsidP="008A0806" w:rsidRDefault="008A0806" w14:paraId="4B300A95" w14:textId="77777777">
      <w:pPr>
        <w:pStyle w:val="Heading3"/>
        <w:rPr/>
      </w:pPr>
      <w:bookmarkStart w:name="_Toc1049778579" w:id="520029470"/>
      <w:r w:rsidR="008A0806">
        <w:rPr/>
        <w:t>Logout</w:t>
      </w:r>
      <w:bookmarkEnd w:id="520029470"/>
    </w:p>
    <w:p w:rsidR="008A0806" w:rsidP="008A0806" w:rsidRDefault="008A0806" w14:paraId="0D12D810" w14:textId="77777777">
      <w:r>
        <w:t xml:space="preserve">When the user chooses to logout, the </w:t>
      </w:r>
      <w:proofErr w:type="spellStart"/>
      <w:r>
        <w:t>logout.php</w:t>
      </w:r>
      <w:proofErr w:type="spellEnd"/>
      <w:r>
        <w:t xml:space="preserve"> page, all the saved information from the sites session is collected and then deleted, before the user is headed back to “index.php”, logged out.</w:t>
      </w:r>
    </w:p>
    <w:p w:rsidR="008A0806" w:rsidP="008A0806" w:rsidRDefault="008A0806" w14:paraId="26F7A0CD" w14:textId="77777777">
      <w:r>
        <w:rPr>
          <w:noProof/>
        </w:rPr>
        <mc:AlternateContent>
          <mc:Choice Requires="wps">
            <w:drawing>
              <wp:anchor distT="45720" distB="45720" distL="114300" distR="114300" simplePos="0" relativeHeight="251653120" behindDoc="1" locked="0" layoutInCell="1" allowOverlap="1" wp14:anchorId="73BBFE0B" wp14:editId="0E0DEEF9">
                <wp:simplePos x="0" y="0"/>
                <wp:positionH relativeFrom="column">
                  <wp:posOffset>0</wp:posOffset>
                </wp:positionH>
                <wp:positionV relativeFrom="paragraph">
                  <wp:posOffset>2802890</wp:posOffset>
                </wp:positionV>
                <wp:extent cx="5731510" cy="476250"/>
                <wp:effectExtent l="0" t="0" r="2540" b="0"/>
                <wp:wrapNone/>
                <wp:docPr id="1467120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476250"/>
                        </a:xfrm>
                        <a:prstGeom prst="rect">
                          <a:avLst/>
                        </a:prstGeom>
                        <a:solidFill>
                          <a:srgbClr val="FFFFFF"/>
                        </a:solidFill>
                        <a:ln w="9525">
                          <a:noFill/>
                          <a:miter lim="800000"/>
                          <a:headEnd/>
                          <a:tailEnd/>
                        </a:ln>
                      </wps:spPr>
                      <wps:txbx>
                        <w:txbxContent>
                          <w:p w:rsidR="008A0806" w:rsidP="008A0806" w:rsidRDefault="008A0806" w14:paraId="33114212" w14:textId="77777777">
                            <w:pPr>
                              <w:jc w:val="center"/>
                            </w:pPr>
                            <w:r>
                              <w:t>Figure 30: Session variables are deleted to log user 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3D2D86B4">
              <v:shape id="_x0000_s1035" style="position:absolute;margin-left:0;margin-top:220.7pt;width:451.3pt;height:3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" w14:anchorId="73BBFE0B">
                <v:textbox>
                  <w:txbxContent>
                    <w:p w:rsidR="008A0806" w:rsidP="008A0806" w:rsidRDefault="008A0806" w14:paraId="4FE696FB" w14:textId="77777777">
                      <w:pPr>
                        <w:jc w:val="center"/>
                      </w:pPr>
                      <w:r>
                        <w:t>Figure 30: Session variables are deleted to log user out</w:t>
                      </w:r>
                    </w:p>
                  </w:txbxContent>
                </v:textbox>
              </v:shape>
            </w:pict>
          </mc:Fallback>
        </mc:AlternateContent>
      </w:r>
      <w:r>
        <w:rPr>
          <w:noProof/>
          <w14:ligatures w14:val="standardContextual"/>
        </w:rPr>
        <w:drawing>
          <wp:inline distT="0" distB="0" distL="0" distR="0" wp14:anchorId="47958D6A" wp14:editId="4F5EF5DF">
            <wp:extent cx="5731510" cy="2775585"/>
            <wp:effectExtent l="0" t="0" r="2540" b="5715"/>
            <wp:docPr id="204709051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90511" name="Picture 1" descr="A screenshot of a computer screen&#10;&#10;AI-generated content may be incorrect."/>
                    <pic:cNvPicPr/>
                  </pic:nvPicPr>
                  <pic:blipFill>
                    <a:blip r:embed="rId22"/>
                    <a:stretch>
                      <a:fillRect/>
                    </a:stretch>
                  </pic:blipFill>
                  <pic:spPr>
                    <a:xfrm>
                      <a:off x="0" y="0"/>
                      <a:ext cx="5731510" cy="2775585"/>
                    </a:xfrm>
                    <a:prstGeom prst="rect">
                      <a:avLst/>
                    </a:prstGeom>
                  </pic:spPr>
                </pic:pic>
              </a:graphicData>
            </a:graphic>
          </wp:inline>
        </w:drawing>
      </w:r>
    </w:p>
    <w:p w:rsidR="008A0806" w:rsidP="008A0806" w:rsidRDefault="008A0806" w14:paraId="04E09ACA" w14:textId="77777777"/>
    <w:p w:rsidRPr="000643B0" w:rsidR="008A0806" w:rsidP="008A0806" w:rsidRDefault="008A0806" w14:paraId="379EE158" w14:textId="77777777">
      <w:pPr>
        <w:pStyle w:val="Heading2"/>
        <w:rPr/>
      </w:pPr>
      <w:bookmarkStart w:name="_Toc970864179" w:id="1305788886"/>
      <w:r w:rsidR="008A0806">
        <w:rPr/>
        <w:t>User Profile</w:t>
      </w:r>
      <w:bookmarkEnd w:id="1305788886"/>
    </w:p>
    <w:p w:rsidR="008A0806" w:rsidP="008A0806" w:rsidRDefault="008A0806" w14:paraId="2634D77F" w14:textId="6B204F92">
      <w:pPr>
        <w:pStyle w:val="Heading3"/>
        <w:rPr/>
      </w:pPr>
      <w:bookmarkStart w:name="_Toc1990185477" w:id="2070286464"/>
      <w:r w:rsidR="008A0806">
        <w:rPr/>
        <w:t>User Profile</w:t>
      </w:r>
      <w:bookmarkEnd w:id="2070286464"/>
    </w:p>
    <w:p w:rsidR="008A0806" w:rsidP="008A0806" w:rsidRDefault="008A0806" w14:paraId="543BE825" w14:textId="77777777">
      <w:r>
        <w:t xml:space="preserve">Using the SQL SELECT statements, the user profile page collects data from the feedback, user and quiz score databases. This displays to the user in HTML tables their student number and email, their totalled scored points across all tests, their feedback on the site and any response they got, their history of what quizzes they took, when they took them and what score they got, and finally the leaderboard of the top 10 students and their high scores on each quiz. </w:t>
      </w:r>
    </w:p>
    <w:p w:rsidR="008A0806" w:rsidP="008A0806" w:rsidRDefault="008A0806" w14:paraId="1945B873" w14:textId="77777777">
      <w:r>
        <w:rPr>
          <w:noProof/>
        </w:rPr>
        <mc:AlternateContent>
          <mc:Choice Requires="wps">
            <w:drawing>
              <wp:anchor distT="45720" distB="45720" distL="114300" distR="114300" simplePos="0" relativeHeight="251657216" behindDoc="1" locked="0" layoutInCell="1" allowOverlap="1" wp14:anchorId="090B481A" wp14:editId="10D9C9FE">
                <wp:simplePos x="0" y="0"/>
                <wp:positionH relativeFrom="column">
                  <wp:posOffset>-6985</wp:posOffset>
                </wp:positionH>
                <wp:positionV relativeFrom="paragraph">
                  <wp:posOffset>1343660</wp:posOffset>
                </wp:positionV>
                <wp:extent cx="5731510" cy="476250"/>
                <wp:effectExtent l="0" t="0" r="2540" b="0"/>
                <wp:wrapNone/>
                <wp:docPr id="199526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476250"/>
                        </a:xfrm>
                        <a:prstGeom prst="rect">
                          <a:avLst/>
                        </a:prstGeom>
                        <a:solidFill>
                          <a:srgbClr val="FFFFFF"/>
                        </a:solidFill>
                        <a:ln w="9525">
                          <a:noFill/>
                          <a:miter lim="800000"/>
                          <a:headEnd/>
                          <a:tailEnd/>
                        </a:ln>
                      </wps:spPr>
                      <wps:txbx>
                        <w:txbxContent>
                          <w:p w:rsidR="008A0806" w:rsidP="008A0806" w:rsidRDefault="008A0806" w14:paraId="52ECC79E" w14:textId="77777777">
                            <w:pPr>
                              <w:jc w:val="center"/>
                            </w:pPr>
                            <w:r>
                              <w:t>Figure 31: Total user score across all quizzes are calculated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E0943D1">
              <v:shape id="_x0000_s1036" style="position:absolute;margin-left:-.55pt;margin-top:105.8pt;width:451.3pt;height:3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" w14:anchorId="090B481A">
                <v:textbox>
                  <w:txbxContent>
                    <w:p w:rsidR="008A0806" w:rsidP="008A0806" w:rsidRDefault="008A0806" w14:paraId="14D28C74" w14:textId="77777777">
                      <w:pPr>
                        <w:jc w:val="center"/>
                      </w:pPr>
                      <w:r>
                        <w:t>Figure 31: Total user score across all quizzes are calculated</w:t>
                      </w:r>
                    </w:p>
                  </w:txbxContent>
                </v:textbox>
              </v:shape>
            </w:pict>
          </mc:Fallback>
        </mc:AlternateContent>
      </w:r>
      <w:r>
        <w:rPr>
          <w:noProof/>
          <w14:ligatures w14:val="standardContextual"/>
        </w:rPr>
        <w:drawing>
          <wp:inline distT="0" distB="0" distL="0" distR="0" wp14:anchorId="0E26BFC3" wp14:editId="7F974EF0">
            <wp:extent cx="5731510" cy="1363980"/>
            <wp:effectExtent l="0" t="0" r="2540" b="7620"/>
            <wp:docPr id="10096644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4455" name="Picture 1" descr="A screen shot of a computer program&#10;&#10;AI-generated content may be incorrect."/>
                    <pic:cNvPicPr/>
                  </pic:nvPicPr>
                  <pic:blipFill>
                    <a:blip r:embed="rId23"/>
                    <a:stretch>
                      <a:fillRect/>
                    </a:stretch>
                  </pic:blipFill>
                  <pic:spPr>
                    <a:xfrm>
                      <a:off x="0" y="0"/>
                      <a:ext cx="5731510" cy="1363980"/>
                    </a:xfrm>
                    <a:prstGeom prst="rect">
                      <a:avLst/>
                    </a:prstGeom>
                  </pic:spPr>
                </pic:pic>
              </a:graphicData>
            </a:graphic>
          </wp:inline>
        </w:drawing>
      </w:r>
    </w:p>
    <w:p w:rsidRPr="00567259" w:rsidR="008A0806" w:rsidP="008A0806" w:rsidRDefault="008A0806" w14:paraId="22C1C190" w14:textId="77777777"/>
    <w:p w:rsidR="008A0806" w:rsidP="008A0806" w:rsidRDefault="008A0806" w14:paraId="7E2B641C" w14:textId="23F7C155">
      <w:pPr>
        <w:pStyle w:val="Heading2"/>
        <w:rPr/>
      </w:pPr>
      <w:bookmarkStart w:name="_Toc1370029752" w:id="48239185"/>
      <w:r w:rsidR="008A0806">
        <w:rPr/>
        <w:t>Challenge</w:t>
      </w:r>
      <w:r w:rsidR="00F96D57">
        <w:rPr/>
        <w:t>s</w:t>
      </w:r>
      <w:bookmarkEnd w:id="48239185"/>
    </w:p>
    <w:p w:rsidR="008A0806" w:rsidP="008A0806" w:rsidRDefault="008A0806" w14:paraId="61AC8C38" w14:textId="77777777">
      <w:pPr>
        <w:pStyle w:val="Heading3"/>
        <w:rPr/>
      </w:pPr>
      <w:bookmarkStart w:name="_Toc919783371" w:id="911834885"/>
      <w:r w:rsidR="008A0806">
        <w:rPr/>
        <w:t>Challenge choosing</w:t>
      </w:r>
      <w:bookmarkEnd w:id="911834885"/>
      <w:r w:rsidR="008A0806">
        <w:rPr/>
        <w:t xml:space="preserve"> </w:t>
      </w:r>
    </w:p>
    <w:p w:rsidR="008A0806" w:rsidP="008A0806" w:rsidRDefault="008A0806" w14:paraId="338C1889" w14:textId="77777777">
      <w:proofErr w:type="spellStart"/>
      <w:r>
        <w:t>challengeChoosing.php</w:t>
      </w:r>
      <w:proofErr w:type="spellEnd"/>
      <w:r>
        <w:t xml:space="preserve"> acts as a navigational page where users can select between the currently available game types. Here, two buttons are used as links to redirect users to either of the challenge explanation pages. </w:t>
      </w:r>
    </w:p>
    <w:p w:rsidR="008A0806" w:rsidP="008A0806" w:rsidRDefault="008A0806" w14:paraId="20961198" w14:textId="77777777">
      <w:r>
        <w:rPr>
          <w:noProof/>
        </w:rPr>
        <mc:AlternateContent>
          <mc:Choice Requires="wps">
            <w:drawing>
              <wp:anchor distT="45720" distB="45720" distL="114300" distR="114300" simplePos="0" relativeHeight="251661312" behindDoc="1" locked="0" layoutInCell="1" allowOverlap="1" wp14:anchorId="6ABC48BE" wp14:editId="543F8F18">
                <wp:simplePos x="0" y="0"/>
                <wp:positionH relativeFrom="column">
                  <wp:posOffset>0</wp:posOffset>
                </wp:positionH>
                <wp:positionV relativeFrom="paragraph">
                  <wp:posOffset>1866900</wp:posOffset>
                </wp:positionV>
                <wp:extent cx="5731510" cy="476250"/>
                <wp:effectExtent l="0" t="0" r="2540" b="0"/>
                <wp:wrapNone/>
                <wp:docPr id="1485326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476250"/>
                        </a:xfrm>
                        <a:prstGeom prst="rect">
                          <a:avLst/>
                        </a:prstGeom>
                        <a:solidFill>
                          <a:srgbClr val="FFFFFF"/>
                        </a:solidFill>
                        <a:ln w="9525">
                          <a:noFill/>
                          <a:miter lim="800000"/>
                          <a:headEnd/>
                          <a:tailEnd/>
                        </a:ln>
                      </wps:spPr>
                      <wps:txbx>
                        <w:txbxContent>
                          <w:p w:rsidR="008A0806" w:rsidP="008A0806" w:rsidRDefault="008A0806" w14:paraId="46B9C586" w14:textId="77777777">
                            <w:pPr>
                              <w:jc w:val="center"/>
                            </w:pPr>
                            <w:r>
                              <w:t>Figure 32: Button used to link to the coding challenge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A1F39B3">
              <v:shape id="_x0000_s1037" style="position:absolute;margin-left:0;margin-top:147pt;width:451.3pt;height:37.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" w14:anchorId="6ABC48BE">
                <v:textbox>
                  <w:txbxContent>
                    <w:p w:rsidR="008A0806" w:rsidP="008A0806" w:rsidRDefault="008A0806" w14:paraId="5FA298C8" w14:textId="77777777">
                      <w:pPr>
                        <w:jc w:val="center"/>
                      </w:pPr>
                      <w:r>
                        <w:t>Figure 32: Button used to link to the coding challenge page</w:t>
                      </w:r>
                    </w:p>
                  </w:txbxContent>
                </v:textbox>
              </v:shape>
            </w:pict>
          </mc:Fallback>
        </mc:AlternateContent>
      </w:r>
      <w:r>
        <w:rPr>
          <w:noProof/>
          <w14:ligatures w14:val="standardContextual"/>
        </w:rPr>
        <w:drawing>
          <wp:inline distT="0" distB="0" distL="0" distR="0" wp14:anchorId="25615F0A" wp14:editId="2387DBE0">
            <wp:extent cx="5731510" cy="1872615"/>
            <wp:effectExtent l="0" t="0" r="2540" b="0"/>
            <wp:docPr id="189585158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51582" name="Picture 1" descr="A computer screen shot of text&#10;&#10;AI-generated content may be incorrect."/>
                    <pic:cNvPicPr/>
                  </pic:nvPicPr>
                  <pic:blipFill>
                    <a:blip r:embed="rId24"/>
                    <a:stretch>
                      <a:fillRect/>
                    </a:stretch>
                  </pic:blipFill>
                  <pic:spPr>
                    <a:xfrm>
                      <a:off x="0" y="0"/>
                      <a:ext cx="5731510" cy="1872615"/>
                    </a:xfrm>
                    <a:prstGeom prst="rect">
                      <a:avLst/>
                    </a:prstGeom>
                  </pic:spPr>
                </pic:pic>
              </a:graphicData>
            </a:graphic>
          </wp:inline>
        </w:drawing>
      </w:r>
    </w:p>
    <w:p w:rsidRPr="00B264FC" w:rsidR="008A0806" w:rsidP="008A0806" w:rsidRDefault="008A0806" w14:paraId="382DB52F" w14:textId="77777777"/>
    <w:p w:rsidR="008A0806" w:rsidP="008A0806" w:rsidRDefault="008A0806" w14:paraId="4C8C920F" w14:textId="77777777">
      <w:pPr>
        <w:pStyle w:val="Heading3"/>
        <w:rPr/>
      </w:pPr>
      <w:bookmarkStart w:name="_Toc1073939585" w:id="939680413"/>
      <w:r w:rsidR="008A0806">
        <w:rPr/>
        <w:t>Challenge page</w:t>
      </w:r>
      <w:bookmarkEnd w:id="939680413"/>
    </w:p>
    <w:p w:rsidR="008A0806" w:rsidP="008A0806" w:rsidRDefault="008A0806" w14:paraId="47CC15F3" w14:textId="77777777">
      <w:r>
        <w:t>From here on out, the code and files for the coding and cyber quizzes are almost identical. With the only difference in the final project being the links and content of the questions.</w:t>
      </w:r>
      <w:r>
        <w:br/>
      </w:r>
      <w:r>
        <w:br/>
      </w:r>
      <w:r>
        <w:t>Before being directed to each quiz page, first the user is headed to an explanation page, allowing the user to understand how the quiz works by listing it’s components. Once they are ready a button directs them to the respective quiz page.</w:t>
      </w:r>
    </w:p>
    <w:p w:rsidR="008A0806" w:rsidP="008A0806" w:rsidRDefault="008A0806" w14:paraId="7B72F692" w14:textId="77777777">
      <w:r>
        <w:rPr>
          <w:noProof/>
        </w:rPr>
        <mc:AlternateContent>
          <mc:Choice Requires="wps">
            <w:drawing>
              <wp:anchor distT="45720" distB="45720" distL="114300" distR="114300" simplePos="0" relativeHeight="251665408" behindDoc="1" locked="0" layoutInCell="1" allowOverlap="1" wp14:anchorId="2E0AE0AA" wp14:editId="7259ADC0">
                <wp:simplePos x="0" y="0"/>
                <wp:positionH relativeFrom="column">
                  <wp:posOffset>0</wp:posOffset>
                </wp:positionH>
                <wp:positionV relativeFrom="paragraph">
                  <wp:posOffset>2647950</wp:posOffset>
                </wp:positionV>
                <wp:extent cx="5731510" cy="323850"/>
                <wp:effectExtent l="0" t="0" r="2540" b="0"/>
                <wp:wrapNone/>
                <wp:docPr id="1283904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23850"/>
                        </a:xfrm>
                        <a:prstGeom prst="rect">
                          <a:avLst/>
                        </a:prstGeom>
                        <a:solidFill>
                          <a:srgbClr val="FFFFFF"/>
                        </a:solidFill>
                        <a:ln w="9525">
                          <a:noFill/>
                          <a:miter lim="800000"/>
                          <a:headEnd/>
                          <a:tailEnd/>
                        </a:ln>
                      </wps:spPr>
                      <wps:txbx>
                        <w:txbxContent>
                          <w:p w:rsidR="008A0806" w:rsidP="008A0806" w:rsidRDefault="008A0806" w14:paraId="011435E0" w14:textId="77777777">
                            <w:pPr>
                              <w:jc w:val="center"/>
                            </w:pPr>
                            <w:r>
                              <w:t>Figure 33: Content of the coding challenge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3C4210C4">
              <v:shape id="_x0000_s1038" style="position:absolute;margin-left:0;margin-top:208.5pt;width:451.3pt;height:25.5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" w14:anchorId="2E0AE0AA">
                <v:textbox>
                  <w:txbxContent>
                    <w:p w:rsidR="008A0806" w:rsidP="008A0806" w:rsidRDefault="008A0806" w14:paraId="59AEDF69" w14:textId="77777777">
                      <w:pPr>
                        <w:jc w:val="center"/>
                      </w:pPr>
                      <w:r>
                        <w:t>Figure 33: Content of the coding challenge page</w:t>
                      </w:r>
                    </w:p>
                  </w:txbxContent>
                </v:textbox>
              </v:shape>
            </w:pict>
          </mc:Fallback>
        </mc:AlternateContent>
      </w:r>
      <w:r>
        <w:rPr>
          <w:noProof/>
          <w14:ligatures w14:val="standardContextual"/>
        </w:rPr>
        <w:drawing>
          <wp:inline distT="0" distB="0" distL="0" distR="0" wp14:anchorId="756B9057" wp14:editId="3A8D4188">
            <wp:extent cx="5731510" cy="2655570"/>
            <wp:effectExtent l="0" t="0" r="2540" b="0"/>
            <wp:docPr id="11474945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94586" name="Picture 1" descr="A computer screen shot of a program code&#10;&#10;AI-generated content may be incorrect."/>
                    <pic:cNvPicPr/>
                  </pic:nvPicPr>
                  <pic:blipFill>
                    <a:blip r:embed="rId25"/>
                    <a:stretch>
                      <a:fillRect/>
                    </a:stretch>
                  </pic:blipFill>
                  <pic:spPr>
                    <a:xfrm>
                      <a:off x="0" y="0"/>
                      <a:ext cx="5731510" cy="2655570"/>
                    </a:xfrm>
                    <a:prstGeom prst="rect">
                      <a:avLst/>
                    </a:prstGeom>
                  </pic:spPr>
                </pic:pic>
              </a:graphicData>
            </a:graphic>
          </wp:inline>
        </w:drawing>
      </w:r>
    </w:p>
    <w:p w:rsidR="008A0806" w:rsidP="008A0806" w:rsidRDefault="008A0806" w14:paraId="046A4371" w14:textId="77777777"/>
    <w:p w:rsidR="008A0806" w:rsidP="008A0806" w:rsidRDefault="008A0806" w14:paraId="7BA9F806" w14:textId="77777777">
      <w:pPr>
        <w:pStyle w:val="Heading3"/>
        <w:rPr/>
      </w:pPr>
      <w:bookmarkStart w:name="_Toc682544290" w:id="328028935"/>
      <w:r w:rsidR="008A0806">
        <w:rPr/>
        <w:t>Quiz Page</w:t>
      </w:r>
      <w:bookmarkEnd w:id="328028935"/>
    </w:p>
    <w:p w:rsidR="008A0806" w:rsidP="008A0806" w:rsidRDefault="008A0806" w14:paraId="429D044D" w14:textId="77777777">
      <w:r>
        <w:t xml:space="preserve">For each quiz </w:t>
      </w:r>
      <w:proofErr w:type="spellStart"/>
      <w:r>
        <w:t>php</w:t>
      </w:r>
      <w:proofErr w:type="spellEnd"/>
      <w:r>
        <w:t xml:space="preserve"> page, a set of dividers is used to host the interactive quiz which is hosted using JavaScript. The site loads the JavaScript logic from the JavaScript folder and then the DOM containers and their </w:t>
      </w:r>
      <w:proofErr w:type="spellStart"/>
      <w:r>
        <w:t>ids</w:t>
      </w:r>
      <w:proofErr w:type="spellEnd"/>
      <w:r>
        <w:t xml:space="preserve"> are used for the quizzes questions, results and controls to be injected.</w:t>
      </w:r>
    </w:p>
    <w:p w:rsidR="008A0806" w:rsidP="008A0806" w:rsidRDefault="008A0806" w14:paraId="1CBADD36" w14:textId="77777777">
      <w:r>
        <w:rPr>
          <w:noProof/>
        </w:rPr>
        <mc:AlternateContent>
          <mc:Choice Requires="wps">
            <w:drawing>
              <wp:anchor distT="45720" distB="45720" distL="114300" distR="114300" simplePos="0" relativeHeight="251669504" behindDoc="1" locked="0" layoutInCell="1" allowOverlap="1" wp14:anchorId="5817D5D9" wp14:editId="2573BEB3">
                <wp:simplePos x="0" y="0"/>
                <wp:positionH relativeFrom="column">
                  <wp:posOffset>0</wp:posOffset>
                </wp:positionH>
                <wp:positionV relativeFrom="paragraph">
                  <wp:posOffset>3825875</wp:posOffset>
                </wp:positionV>
                <wp:extent cx="5731510" cy="323850"/>
                <wp:effectExtent l="0" t="0" r="2540" b="0"/>
                <wp:wrapNone/>
                <wp:docPr id="4930500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23850"/>
                        </a:xfrm>
                        <a:prstGeom prst="rect">
                          <a:avLst/>
                        </a:prstGeom>
                        <a:solidFill>
                          <a:srgbClr val="FFFFFF"/>
                        </a:solidFill>
                        <a:ln w="9525">
                          <a:noFill/>
                          <a:miter lim="800000"/>
                          <a:headEnd/>
                          <a:tailEnd/>
                        </a:ln>
                      </wps:spPr>
                      <wps:txbx>
                        <w:txbxContent>
                          <w:p w:rsidR="008A0806" w:rsidP="008A0806" w:rsidRDefault="008A0806" w14:paraId="262FE399" w14:textId="77777777">
                            <w:pPr>
                              <w:jc w:val="center"/>
                            </w:pPr>
                            <w:r>
                              <w:t>Figure 34: Content of the coding quiz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0422EC2">
              <v:shape id="_x0000_s1039" style="position:absolute;margin-left:0;margin-top:301.25pt;width:451.3pt;height:25.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" w14:anchorId="5817D5D9">
                <v:textbox>
                  <w:txbxContent>
                    <w:p w:rsidR="008A0806" w:rsidP="008A0806" w:rsidRDefault="008A0806" w14:paraId="288FBA53" w14:textId="77777777">
                      <w:pPr>
                        <w:jc w:val="center"/>
                      </w:pPr>
                      <w:r>
                        <w:t>Figure 34: Content of the coding quiz page</w:t>
                      </w:r>
                    </w:p>
                  </w:txbxContent>
                </v:textbox>
              </v:shape>
            </w:pict>
          </mc:Fallback>
        </mc:AlternateContent>
      </w:r>
      <w:r>
        <w:rPr>
          <w:noProof/>
          <w14:ligatures w14:val="standardContextual"/>
        </w:rPr>
        <w:drawing>
          <wp:inline distT="0" distB="0" distL="0" distR="0" wp14:anchorId="64679CD6" wp14:editId="75F8A657">
            <wp:extent cx="5731510" cy="3827145"/>
            <wp:effectExtent l="0" t="0" r="2540" b="1905"/>
            <wp:docPr id="2356746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74607" name="Picture 1" descr="A screenshot of a computer program&#10;&#10;AI-generated content may be incorrect."/>
                    <pic:cNvPicPr/>
                  </pic:nvPicPr>
                  <pic:blipFill>
                    <a:blip r:embed="rId26"/>
                    <a:stretch>
                      <a:fillRect/>
                    </a:stretch>
                  </pic:blipFill>
                  <pic:spPr>
                    <a:xfrm>
                      <a:off x="0" y="0"/>
                      <a:ext cx="5731510" cy="3827145"/>
                    </a:xfrm>
                    <a:prstGeom prst="rect">
                      <a:avLst/>
                    </a:prstGeom>
                  </pic:spPr>
                </pic:pic>
              </a:graphicData>
            </a:graphic>
          </wp:inline>
        </w:drawing>
      </w:r>
    </w:p>
    <w:p w:rsidR="008A0806" w:rsidP="008A0806" w:rsidRDefault="008A0806" w14:paraId="6C548142" w14:textId="77777777"/>
    <w:p w:rsidRPr="00B211BB" w:rsidR="00B43760" w:rsidP="008A0806" w:rsidRDefault="00B43760" w14:paraId="4268A271" w14:textId="77777777"/>
    <w:p w:rsidR="008A0806" w:rsidP="008A0806" w:rsidRDefault="008A0806" w14:paraId="00EFC215" w14:textId="77777777">
      <w:pPr>
        <w:pStyle w:val="Heading3"/>
        <w:rPr/>
      </w:pPr>
      <w:bookmarkStart w:name="_Toc1061840649" w:id="432957034"/>
      <w:r w:rsidR="008A0806">
        <w:rPr/>
        <w:t>Quiz script</w:t>
      </w:r>
      <w:bookmarkEnd w:id="432957034"/>
      <w:r w:rsidR="008A0806">
        <w:rPr/>
        <w:t xml:space="preserve"> </w:t>
      </w:r>
    </w:p>
    <w:p w:rsidR="008A0806" w:rsidP="008A0806" w:rsidRDefault="008A0806" w14:paraId="08F551E9" w14:textId="77777777">
      <w:r>
        <w:t>AS previously mentioned, for both quizzes the content was stored completely within JavaScript files that were imported into the DOM</w:t>
      </w:r>
      <w:r w:rsidRPr="001659E7">
        <w:t xml:space="preserve">. </w:t>
      </w:r>
      <w:r>
        <w:t>This was done by</w:t>
      </w:r>
      <w:r w:rsidRPr="001659E7">
        <w:t xml:space="preserve"> defin</w:t>
      </w:r>
      <w:r>
        <w:t>ing</w:t>
      </w:r>
      <w:r w:rsidRPr="001659E7">
        <w:t xml:space="preserve"> an array of question objects, each containing the question, a list of answer options, and the correct answer. When the quiz </w:t>
      </w:r>
      <w:r>
        <w:t>starts</w:t>
      </w:r>
      <w:r w:rsidRPr="001659E7">
        <w:t xml:space="preserve">, the </w:t>
      </w:r>
      <w:proofErr w:type="spellStart"/>
      <w:r w:rsidRPr="001659E7">
        <w:t>displayQuestion</w:t>
      </w:r>
      <w:proofErr w:type="spellEnd"/>
      <w:r w:rsidRPr="001659E7">
        <w:t>() function render</w:t>
      </w:r>
      <w:r>
        <w:t>s</w:t>
      </w:r>
      <w:r w:rsidRPr="001659E7">
        <w:t xml:space="preserve"> each question </w:t>
      </w:r>
      <w:r>
        <w:t xml:space="preserve">on the </w:t>
      </w:r>
      <w:proofErr w:type="spellStart"/>
      <w:r>
        <w:t>php</w:t>
      </w:r>
      <w:proofErr w:type="spellEnd"/>
      <w:r>
        <w:t xml:space="preserve"> page </w:t>
      </w:r>
      <w:r w:rsidRPr="001659E7">
        <w:t>and use</w:t>
      </w:r>
      <w:r>
        <w:t>s</w:t>
      </w:r>
      <w:r w:rsidRPr="001659E7">
        <w:t xml:space="preserve"> </w:t>
      </w:r>
      <w:r>
        <w:t xml:space="preserve">the </w:t>
      </w:r>
      <w:proofErr w:type="spellStart"/>
      <w:r w:rsidRPr="001659E7">
        <w:t>shuffleArray</w:t>
      </w:r>
      <w:proofErr w:type="spellEnd"/>
      <w:r w:rsidRPr="001659E7">
        <w:t>() function to randomize the option order</w:t>
      </w:r>
      <w:r>
        <w:t xml:space="preserve"> each time.</w:t>
      </w:r>
    </w:p>
    <w:p w:rsidR="008A0806" w:rsidP="008A0806" w:rsidRDefault="008A0806" w14:paraId="4654068D" w14:textId="77777777">
      <w:r>
        <w:rPr>
          <w:noProof/>
        </w:rPr>
        <mc:AlternateContent>
          <mc:Choice Requires="wps">
            <w:drawing>
              <wp:anchor distT="45720" distB="45720" distL="114300" distR="114300" simplePos="0" relativeHeight="251673600" behindDoc="1" locked="0" layoutInCell="1" allowOverlap="1" wp14:anchorId="5F124752" wp14:editId="5B470E65">
                <wp:simplePos x="0" y="0"/>
                <wp:positionH relativeFrom="column">
                  <wp:posOffset>0</wp:posOffset>
                </wp:positionH>
                <wp:positionV relativeFrom="paragraph">
                  <wp:posOffset>645795</wp:posOffset>
                </wp:positionV>
                <wp:extent cx="5731510" cy="323850"/>
                <wp:effectExtent l="0" t="0" r="2540" b="0"/>
                <wp:wrapNone/>
                <wp:docPr id="204204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23850"/>
                        </a:xfrm>
                        <a:prstGeom prst="rect">
                          <a:avLst/>
                        </a:prstGeom>
                        <a:solidFill>
                          <a:srgbClr val="FFFFFF"/>
                        </a:solidFill>
                        <a:ln w="9525">
                          <a:noFill/>
                          <a:miter lim="800000"/>
                          <a:headEnd/>
                          <a:tailEnd/>
                        </a:ln>
                      </wps:spPr>
                      <wps:txbx>
                        <w:txbxContent>
                          <w:p w:rsidR="008A0806" w:rsidP="008A0806" w:rsidRDefault="008A0806" w14:paraId="760532E0" w14:textId="77777777">
                            <w:pPr>
                              <w:jc w:val="center"/>
                            </w:pPr>
                            <w:r>
                              <w:t>Figure 35: Example question from the coding challenge array of questions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91F93F5">
              <v:shape id="_x0000_s1040" style="position:absolute;margin-left:0;margin-top:50.85pt;width:451.3pt;height:25.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" w14:anchorId="5F124752">
                <v:textbox>
                  <w:txbxContent>
                    <w:p w:rsidR="008A0806" w:rsidP="008A0806" w:rsidRDefault="008A0806" w14:paraId="5D0D4F56" w14:textId="77777777">
                      <w:pPr>
                        <w:jc w:val="center"/>
                      </w:pPr>
                      <w:r>
                        <w:t>Figure 35: Example question from the coding challenge array of questions</w:t>
                      </w:r>
                    </w:p>
                  </w:txbxContent>
                </v:textbox>
              </v:shape>
            </w:pict>
          </mc:Fallback>
        </mc:AlternateContent>
      </w:r>
      <w:r>
        <w:rPr>
          <w:noProof/>
          <w14:ligatures w14:val="standardContextual"/>
        </w:rPr>
        <w:drawing>
          <wp:inline distT="0" distB="0" distL="0" distR="0" wp14:anchorId="50003153" wp14:editId="327127ED">
            <wp:extent cx="5731510" cy="647700"/>
            <wp:effectExtent l="0" t="0" r="2540" b="0"/>
            <wp:docPr id="183531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13086" name=""/>
                    <pic:cNvPicPr/>
                  </pic:nvPicPr>
                  <pic:blipFill>
                    <a:blip r:embed="rId27"/>
                    <a:stretch>
                      <a:fillRect/>
                    </a:stretch>
                  </pic:blipFill>
                  <pic:spPr>
                    <a:xfrm>
                      <a:off x="0" y="0"/>
                      <a:ext cx="5731510" cy="647700"/>
                    </a:xfrm>
                    <a:prstGeom prst="rect">
                      <a:avLst/>
                    </a:prstGeom>
                  </pic:spPr>
                </pic:pic>
              </a:graphicData>
            </a:graphic>
          </wp:inline>
        </w:drawing>
      </w:r>
    </w:p>
    <w:p w:rsidR="008A0806" w:rsidP="008A0806" w:rsidRDefault="008A0806" w14:paraId="208C2954" w14:textId="77777777"/>
    <w:p w:rsidR="008A0806" w:rsidP="008A0806" w:rsidRDefault="008A0806" w14:paraId="3C1A2C12" w14:textId="77777777">
      <w:r>
        <w:rPr>
          <w:noProof/>
        </w:rPr>
        <mc:AlternateContent>
          <mc:Choice Requires="wps">
            <w:drawing>
              <wp:anchor distT="45720" distB="45720" distL="114300" distR="114300" simplePos="0" relativeHeight="251677696" behindDoc="1" locked="0" layoutInCell="1" allowOverlap="1" wp14:anchorId="3A1582B8" wp14:editId="66449B97">
                <wp:simplePos x="0" y="0"/>
                <wp:positionH relativeFrom="column">
                  <wp:posOffset>0</wp:posOffset>
                </wp:positionH>
                <wp:positionV relativeFrom="paragraph">
                  <wp:posOffset>888365</wp:posOffset>
                </wp:positionV>
                <wp:extent cx="5731510" cy="323850"/>
                <wp:effectExtent l="0" t="0" r="2540" b="0"/>
                <wp:wrapNone/>
                <wp:docPr id="16531758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23850"/>
                        </a:xfrm>
                        <a:prstGeom prst="rect">
                          <a:avLst/>
                        </a:prstGeom>
                        <a:solidFill>
                          <a:srgbClr val="FFFFFF"/>
                        </a:solidFill>
                        <a:ln w="9525">
                          <a:noFill/>
                          <a:miter lim="800000"/>
                          <a:headEnd/>
                          <a:tailEnd/>
                        </a:ln>
                      </wps:spPr>
                      <wps:txbx>
                        <w:txbxContent>
                          <w:p w:rsidR="008A0806" w:rsidP="008A0806" w:rsidRDefault="008A0806" w14:paraId="2FC34ED8" w14:textId="77777777">
                            <w:pPr>
                              <w:jc w:val="center"/>
                            </w:pPr>
                            <w:r>
                              <w:t>Figure 36: Function to shuffle the order of questions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78EB378">
              <v:shape id="_x0000_s1041" style="position:absolute;margin-left:0;margin-top:69.95pt;width:451.3pt;height:25.5pt;z-index:-251638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" w14:anchorId="3A1582B8">
                <v:textbox>
                  <w:txbxContent>
                    <w:p w:rsidR="008A0806" w:rsidP="008A0806" w:rsidRDefault="008A0806" w14:paraId="3EE68EFF" w14:textId="77777777">
                      <w:pPr>
                        <w:jc w:val="center"/>
                      </w:pPr>
                      <w:r>
                        <w:t>Figure 36: Function to shuffle the order of questions</w:t>
                      </w:r>
                    </w:p>
                  </w:txbxContent>
                </v:textbox>
              </v:shape>
            </w:pict>
          </mc:Fallback>
        </mc:AlternateContent>
      </w:r>
      <w:r>
        <w:rPr>
          <w:noProof/>
          <w14:ligatures w14:val="standardContextual"/>
        </w:rPr>
        <w:drawing>
          <wp:inline distT="0" distB="0" distL="0" distR="0" wp14:anchorId="7111EC62" wp14:editId="57A66775">
            <wp:extent cx="5731510" cy="890270"/>
            <wp:effectExtent l="0" t="0" r="2540" b="5080"/>
            <wp:docPr id="1577776293" name="Picture 1" descr="A group of colorful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76293" name="Picture 1" descr="A group of colorful text on a black background&#10;&#10;AI-generated content may be incorrect."/>
                    <pic:cNvPicPr/>
                  </pic:nvPicPr>
                  <pic:blipFill>
                    <a:blip r:embed="rId28"/>
                    <a:stretch>
                      <a:fillRect/>
                    </a:stretch>
                  </pic:blipFill>
                  <pic:spPr>
                    <a:xfrm>
                      <a:off x="0" y="0"/>
                      <a:ext cx="5731510" cy="890270"/>
                    </a:xfrm>
                    <a:prstGeom prst="rect">
                      <a:avLst/>
                    </a:prstGeom>
                  </pic:spPr>
                </pic:pic>
              </a:graphicData>
            </a:graphic>
          </wp:inline>
        </w:drawing>
      </w:r>
    </w:p>
    <w:p w:rsidR="008A0806" w:rsidP="008A0806" w:rsidRDefault="008A0806" w14:paraId="53197CFD" w14:textId="77777777"/>
    <w:p w:rsidR="008A0806" w:rsidP="008A0806" w:rsidRDefault="008A0806" w14:paraId="13DCD692" w14:textId="77777777">
      <w:r>
        <w:rPr>
          <w:noProof/>
        </w:rPr>
        <mc:AlternateContent>
          <mc:Choice Requires="wps">
            <w:drawing>
              <wp:anchor distT="45720" distB="45720" distL="114300" distR="114300" simplePos="0" relativeHeight="251681792" behindDoc="1" locked="0" layoutInCell="1" allowOverlap="1" wp14:anchorId="25DBD716" wp14:editId="7DD729D3">
                <wp:simplePos x="0" y="0"/>
                <wp:positionH relativeFrom="column">
                  <wp:posOffset>0</wp:posOffset>
                </wp:positionH>
                <wp:positionV relativeFrom="paragraph">
                  <wp:posOffset>1898650</wp:posOffset>
                </wp:positionV>
                <wp:extent cx="5731510" cy="323850"/>
                <wp:effectExtent l="0" t="0" r="2540" b="0"/>
                <wp:wrapNone/>
                <wp:docPr id="13540956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23850"/>
                        </a:xfrm>
                        <a:prstGeom prst="rect">
                          <a:avLst/>
                        </a:prstGeom>
                        <a:solidFill>
                          <a:srgbClr val="FFFFFF"/>
                        </a:solidFill>
                        <a:ln w="9525">
                          <a:noFill/>
                          <a:miter lim="800000"/>
                          <a:headEnd/>
                          <a:tailEnd/>
                        </a:ln>
                      </wps:spPr>
                      <wps:txbx>
                        <w:txbxContent>
                          <w:p w:rsidR="008A0806" w:rsidP="008A0806" w:rsidRDefault="008A0806" w14:paraId="13E99CB1" w14:textId="77777777">
                            <w:pPr>
                              <w:jc w:val="center"/>
                            </w:pPr>
                            <w:r>
                              <w:t>Figure 37: Loop that creates the options for each question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D7A470E">
              <v:shape id="_x0000_s1042" style="position:absolute;margin-left:0;margin-top:149.5pt;width:451.3pt;height:25.5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" w14:anchorId="25DBD716">
                <v:textbox>
                  <w:txbxContent>
                    <w:p w:rsidR="008A0806" w:rsidP="008A0806" w:rsidRDefault="008A0806" w14:paraId="33A26787" w14:textId="77777777">
                      <w:pPr>
                        <w:jc w:val="center"/>
                      </w:pPr>
                      <w:r>
                        <w:t>Figure 37: Loop that creates the options for each question</w:t>
                      </w:r>
                    </w:p>
                  </w:txbxContent>
                </v:textbox>
              </v:shape>
            </w:pict>
          </mc:Fallback>
        </mc:AlternateContent>
      </w:r>
      <w:r>
        <w:rPr>
          <w:noProof/>
          <w14:ligatures w14:val="standardContextual"/>
        </w:rPr>
        <w:drawing>
          <wp:inline distT="0" distB="0" distL="0" distR="0" wp14:anchorId="426C84C1" wp14:editId="582DB8C1">
            <wp:extent cx="5731510" cy="1899920"/>
            <wp:effectExtent l="0" t="0" r="2540" b="5080"/>
            <wp:docPr id="15225257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25722" name="Picture 1" descr="A computer screen shot of a program code&#10;&#10;AI-generated content may be incorrect."/>
                    <pic:cNvPicPr/>
                  </pic:nvPicPr>
                  <pic:blipFill rotWithShape="1">
                    <a:blip r:embed="rId29"/>
                    <a:srcRect t="47573"/>
                    <a:stretch/>
                  </pic:blipFill>
                  <pic:spPr bwMode="auto">
                    <a:xfrm>
                      <a:off x="0" y="0"/>
                      <a:ext cx="5731510" cy="1899920"/>
                    </a:xfrm>
                    <a:prstGeom prst="rect">
                      <a:avLst/>
                    </a:prstGeom>
                    <a:ln>
                      <a:noFill/>
                    </a:ln>
                    <a:extLst>
                      <a:ext uri="{53640926-AAD7-44D8-BBD7-CCE9431645EC}">
                        <a14:shadowObscured xmlns:a14="http://schemas.microsoft.com/office/drawing/2010/main"/>
                      </a:ext>
                    </a:extLst>
                  </pic:spPr>
                </pic:pic>
              </a:graphicData>
            </a:graphic>
          </wp:inline>
        </w:drawing>
      </w:r>
    </w:p>
    <w:p w:rsidR="008A0806" w:rsidP="008A0806" w:rsidRDefault="008A0806" w14:paraId="1A205EA8" w14:textId="77777777"/>
    <w:p w:rsidR="008A0806" w:rsidP="008A0806" w:rsidRDefault="008A0806" w14:paraId="66DC0EAC" w14:textId="77777777">
      <w:r w:rsidRPr="001659E7">
        <w:t xml:space="preserve">The </w:t>
      </w:r>
      <w:proofErr w:type="spellStart"/>
      <w:r w:rsidRPr="001659E7">
        <w:t>checkAnswer</w:t>
      </w:r>
      <w:proofErr w:type="spellEnd"/>
      <w:r w:rsidRPr="001659E7">
        <w:t xml:space="preserve">() function </w:t>
      </w:r>
      <w:r>
        <w:t>is then</w:t>
      </w:r>
      <w:r w:rsidRPr="001659E7">
        <w:t xml:space="preserve"> triggered on</w:t>
      </w:r>
      <w:r>
        <w:t>ce the user submits their answers</w:t>
      </w:r>
      <w:r w:rsidRPr="001659E7">
        <w:t xml:space="preserve">. </w:t>
      </w:r>
      <w:r>
        <w:t>This</w:t>
      </w:r>
      <w:r w:rsidRPr="001659E7">
        <w:t xml:space="preserve"> compare</w:t>
      </w:r>
      <w:r>
        <w:t>s</w:t>
      </w:r>
      <w:r w:rsidRPr="001659E7">
        <w:t xml:space="preserve"> </w:t>
      </w:r>
      <w:r>
        <w:t xml:space="preserve">each </w:t>
      </w:r>
      <w:r w:rsidRPr="001659E7">
        <w:t xml:space="preserve">selected </w:t>
      </w:r>
      <w:r>
        <w:t>answer</w:t>
      </w:r>
      <w:r w:rsidRPr="001659E7">
        <w:t xml:space="preserve"> to the</w:t>
      </w:r>
      <w:r>
        <w:t xml:space="preserve"> actual</w:t>
      </w:r>
      <w:r w:rsidRPr="001659E7">
        <w:t xml:space="preserve"> correct answer and update</w:t>
      </w:r>
      <w:r>
        <w:t xml:space="preserve">s </w:t>
      </w:r>
      <w:r w:rsidRPr="001659E7">
        <w:t>the</w:t>
      </w:r>
      <w:r>
        <w:t xml:space="preserve"> users</w:t>
      </w:r>
      <w:r w:rsidRPr="001659E7">
        <w:t xml:space="preserve"> score accordingly. Incorrect answers </w:t>
      </w:r>
      <w:r>
        <w:t>are then</w:t>
      </w:r>
      <w:r w:rsidRPr="001659E7">
        <w:t xml:space="preserve"> stored for feedback using an array of objects.</w:t>
      </w:r>
    </w:p>
    <w:p w:rsidR="008A0806" w:rsidP="008A0806" w:rsidRDefault="008A0806" w14:paraId="232BCCCE" w14:textId="77777777">
      <w:r>
        <w:rPr>
          <w:noProof/>
        </w:rPr>
        <mc:AlternateContent>
          <mc:Choice Requires="wps">
            <w:drawing>
              <wp:anchor distT="45720" distB="45720" distL="114300" distR="114300" simplePos="0" relativeHeight="251685888" behindDoc="1" locked="0" layoutInCell="1" allowOverlap="1" wp14:anchorId="6D159961" wp14:editId="70AA1333">
                <wp:simplePos x="0" y="0"/>
                <wp:positionH relativeFrom="column">
                  <wp:posOffset>0</wp:posOffset>
                </wp:positionH>
                <wp:positionV relativeFrom="paragraph">
                  <wp:posOffset>2393314</wp:posOffset>
                </wp:positionV>
                <wp:extent cx="5731510" cy="466725"/>
                <wp:effectExtent l="0" t="0" r="2540" b="9525"/>
                <wp:wrapNone/>
                <wp:docPr id="2071998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466725"/>
                        </a:xfrm>
                        <a:prstGeom prst="rect">
                          <a:avLst/>
                        </a:prstGeom>
                        <a:solidFill>
                          <a:srgbClr val="FFFFFF"/>
                        </a:solidFill>
                        <a:ln w="9525">
                          <a:noFill/>
                          <a:miter lim="800000"/>
                          <a:headEnd/>
                          <a:tailEnd/>
                        </a:ln>
                      </wps:spPr>
                      <wps:txbx>
                        <w:txbxContent>
                          <w:p w:rsidR="008A0806" w:rsidP="008A0806" w:rsidRDefault="008A0806" w14:paraId="4CE1ADA6" w14:textId="77777777">
                            <w:pPr>
                              <w:jc w:val="center"/>
                            </w:pPr>
                            <w:r>
                              <w:t xml:space="preserve">Figure 38: </w:t>
                            </w:r>
                            <w:proofErr w:type="spellStart"/>
                            <w:r>
                              <w:t>checkAnswer</w:t>
                            </w:r>
                            <w:proofErr w:type="spellEnd"/>
                            <w:r>
                              <w:t>() is used to either increase score or add the chosen answer to the list of incorrect questions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4CA09350">
              <v:shape id="_x0000_s1043" style="position:absolute;margin-left:0;margin-top:188.45pt;width:451.3pt;height:36.7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" w14:anchorId="6D159961">
                <v:textbox>
                  <w:txbxContent>
                    <w:p w:rsidR="008A0806" w:rsidP="008A0806" w:rsidRDefault="008A0806" w14:paraId="4DDA791F" w14:textId="77777777">
                      <w:pPr>
                        <w:jc w:val="center"/>
                      </w:pPr>
                      <w:r>
                        <w:t xml:space="preserve">Figure 38: </w:t>
                      </w:r>
                      <w:proofErr w:type="spellStart"/>
                      <w:r>
                        <w:t>checkAnswer</w:t>
                      </w:r>
                      <w:proofErr w:type="spellEnd"/>
                      <w:r>
                        <w:t>() is used to either increase score or add the chosen answer to the list of incorrect questions</w:t>
                      </w:r>
                    </w:p>
                  </w:txbxContent>
                </v:textbox>
              </v:shape>
            </w:pict>
          </mc:Fallback>
        </mc:AlternateContent>
      </w:r>
      <w:r>
        <w:rPr>
          <w:noProof/>
          <w14:ligatures w14:val="standardContextual"/>
        </w:rPr>
        <w:drawing>
          <wp:inline distT="0" distB="0" distL="0" distR="0" wp14:anchorId="47AF7A32" wp14:editId="31EFB4F2">
            <wp:extent cx="5731510" cy="2329815"/>
            <wp:effectExtent l="0" t="0" r="2540" b="0"/>
            <wp:docPr id="661327916"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7916" name="Picture 1" descr="A computer screen shot of code&#10;&#10;AI-generated content may be incorrect."/>
                    <pic:cNvPicPr/>
                  </pic:nvPicPr>
                  <pic:blipFill rotWithShape="1">
                    <a:blip r:embed="rId30"/>
                    <a:srcRect t="13751"/>
                    <a:stretch/>
                  </pic:blipFill>
                  <pic:spPr bwMode="auto">
                    <a:xfrm>
                      <a:off x="0" y="0"/>
                      <a:ext cx="5731510" cy="2329815"/>
                    </a:xfrm>
                    <a:prstGeom prst="rect">
                      <a:avLst/>
                    </a:prstGeom>
                    <a:ln>
                      <a:noFill/>
                    </a:ln>
                    <a:extLst>
                      <a:ext uri="{53640926-AAD7-44D8-BBD7-CCE9431645EC}">
                        <a14:shadowObscured xmlns:a14="http://schemas.microsoft.com/office/drawing/2010/main"/>
                      </a:ext>
                    </a:extLst>
                  </pic:spPr>
                </pic:pic>
              </a:graphicData>
            </a:graphic>
          </wp:inline>
        </w:drawing>
      </w:r>
    </w:p>
    <w:p w:rsidR="008A0806" w:rsidP="008A0806" w:rsidRDefault="008A0806" w14:paraId="625CB906" w14:textId="77777777"/>
    <w:p w:rsidR="008A0806" w:rsidP="008A0806" w:rsidRDefault="008A0806" w14:paraId="1A33123E" w14:textId="77777777"/>
    <w:p w:rsidR="008A0806" w:rsidP="008A0806" w:rsidRDefault="008A0806" w14:paraId="344FA00D" w14:textId="77777777">
      <w:r w:rsidRPr="001659E7">
        <w:t xml:space="preserve">When the quiz </w:t>
      </w:r>
      <w:r>
        <w:t>ends</w:t>
      </w:r>
      <w:r w:rsidRPr="001659E7">
        <w:t xml:space="preserve">, the </w:t>
      </w:r>
      <w:proofErr w:type="spellStart"/>
      <w:r w:rsidRPr="001659E7">
        <w:t>displayResult</w:t>
      </w:r>
      <w:proofErr w:type="spellEnd"/>
      <w:r w:rsidRPr="001659E7">
        <w:t xml:space="preserve">() function </w:t>
      </w:r>
      <w:r>
        <w:t>displays</w:t>
      </w:r>
      <w:r w:rsidRPr="001659E7">
        <w:t xml:space="preserve"> the</w:t>
      </w:r>
      <w:r>
        <w:t xml:space="preserve"> users</w:t>
      </w:r>
      <w:r w:rsidRPr="001659E7">
        <w:t xml:space="preserve"> final score and submit</w:t>
      </w:r>
      <w:r>
        <w:t>s</w:t>
      </w:r>
      <w:r w:rsidRPr="001659E7">
        <w:t xml:space="preserve"> the result to </w:t>
      </w:r>
      <w:proofErr w:type="spellStart"/>
      <w:r w:rsidRPr="001659E7">
        <w:t>processingScoresCoding.php</w:t>
      </w:r>
      <w:proofErr w:type="spellEnd"/>
      <w:r w:rsidRPr="001659E7">
        <w:t xml:space="preserve"> via an AJAX request. The user’s email</w:t>
      </w:r>
      <w:r>
        <w:t xml:space="preserve"> is then </w:t>
      </w:r>
      <w:r w:rsidRPr="001659E7">
        <w:t xml:space="preserve">retrieved from </w:t>
      </w:r>
      <w:r>
        <w:t>the sites session to be  used as the primary key in the scores database.</w:t>
      </w:r>
    </w:p>
    <w:p w:rsidR="008A0806" w:rsidP="008A0806" w:rsidRDefault="008A0806" w14:paraId="6DBBF028" w14:textId="77777777">
      <w:r>
        <w:rPr>
          <w:noProof/>
        </w:rPr>
        <mc:AlternateContent>
          <mc:Choice Requires="wps">
            <w:drawing>
              <wp:anchor distT="45720" distB="45720" distL="114300" distR="114300" simplePos="0" relativeHeight="251689984" behindDoc="1" locked="0" layoutInCell="1" allowOverlap="1" wp14:anchorId="53FD6727" wp14:editId="3B6B28B2">
                <wp:simplePos x="0" y="0"/>
                <wp:positionH relativeFrom="column">
                  <wp:posOffset>0</wp:posOffset>
                </wp:positionH>
                <wp:positionV relativeFrom="paragraph">
                  <wp:posOffset>2575560</wp:posOffset>
                </wp:positionV>
                <wp:extent cx="5731510" cy="466725"/>
                <wp:effectExtent l="0" t="0" r="2540" b="9525"/>
                <wp:wrapNone/>
                <wp:docPr id="1575038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466725"/>
                        </a:xfrm>
                        <a:prstGeom prst="rect">
                          <a:avLst/>
                        </a:prstGeom>
                        <a:solidFill>
                          <a:srgbClr val="FFFFFF"/>
                        </a:solidFill>
                        <a:ln w="9525">
                          <a:noFill/>
                          <a:miter lim="800000"/>
                          <a:headEnd/>
                          <a:tailEnd/>
                        </a:ln>
                      </wps:spPr>
                      <wps:txbx>
                        <w:txbxContent>
                          <w:p w:rsidR="008A0806" w:rsidP="008A0806" w:rsidRDefault="008A0806" w14:paraId="20356E21" w14:textId="77777777">
                            <w:pPr>
                              <w:jc w:val="center"/>
                            </w:pPr>
                            <w:r>
                              <w:t xml:space="preserve">Figure 39: </w:t>
                            </w:r>
                            <w:proofErr w:type="spellStart"/>
                            <w:r>
                              <w:t>displayResult</w:t>
                            </w:r>
                            <w:proofErr w:type="spellEnd"/>
                            <w:r>
                              <w:t>() displays user’s score and posts the final score through an AJAX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34EB225">
              <v:shape id="_x0000_s1044" style="position:absolute;margin-left:0;margin-top:202.8pt;width:451.3pt;height:36.75pt;z-index:-251626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" w14:anchorId="53FD6727">
                <v:textbox>
                  <w:txbxContent>
                    <w:p w:rsidR="008A0806" w:rsidP="008A0806" w:rsidRDefault="008A0806" w14:paraId="03350523" w14:textId="77777777">
                      <w:pPr>
                        <w:jc w:val="center"/>
                      </w:pPr>
                      <w:r>
                        <w:t xml:space="preserve">Figure 39: </w:t>
                      </w:r>
                      <w:proofErr w:type="spellStart"/>
                      <w:r>
                        <w:t>displayResult</w:t>
                      </w:r>
                      <w:proofErr w:type="spellEnd"/>
                      <w:r>
                        <w:t>() displays user’s score and posts the final score through an AJAX request</w:t>
                      </w:r>
                    </w:p>
                  </w:txbxContent>
                </v:textbox>
              </v:shape>
            </w:pict>
          </mc:Fallback>
        </mc:AlternateContent>
      </w:r>
      <w:r>
        <w:rPr>
          <w:noProof/>
          <w14:ligatures w14:val="standardContextual"/>
        </w:rPr>
        <w:drawing>
          <wp:inline distT="0" distB="0" distL="0" distR="0" wp14:anchorId="1905133A" wp14:editId="72BF5463">
            <wp:extent cx="5731510" cy="2574290"/>
            <wp:effectExtent l="0" t="0" r="2540" b="0"/>
            <wp:docPr id="17030274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7436" name="Picture 1" descr="A screen shot of a computer program&#10;&#10;AI-generated content may be incorrect."/>
                    <pic:cNvPicPr/>
                  </pic:nvPicPr>
                  <pic:blipFill rotWithShape="1">
                    <a:blip r:embed="rId31"/>
                    <a:srcRect t="24772"/>
                    <a:stretch/>
                  </pic:blipFill>
                  <pic:spPr bwMode="auto">
                    <a:xfrm>
                      <a:off x="0" y="0"/>
                      <a:ext cx="5731510" cy="2574290"/>
                    </a:xfrm>
                    <a:prstGeom prst="rect">
                      <a:avLst/>
                    </a:prstGeom>
                    <a:ln>
                      <a:noFill/>
                    </a:ln>
                    <a:extLst>
                      <a:ext uri="{53640926-AAD7-44D8-BBD7-CCE9431645EC}">
                        <a14:shadowObscured xmlns:a14="http://schemas.microsoft.com/office/drawing/2010/main"/>
                      </a:ext>
                    </a:extLst>
                  </pic:spPr>
                </pic:pic>
              </a:graphicData>
            </a:graphic>
          </wp:inline>
        </w:drawing>
      </w:r>
    </w:p>
    <w:p w:rsidR="008A0806" w:rsidP="008A0806" w:rsidRDefault="008A0806" w14:paraId="5DF91BC6" w14:textId="77777777"/>
    <w:p w:rsidR="008A0806" w:rsidP="008A0806" w:rsidRDefault="008A0806" w14:paraId="38AB74D7" w14:textId="77777777">
      <w:r>
        <w:t>Finally</w:t>
      </w:r>
      <w:r w:rsidRPr="001659E7">
        <w:t xml:space="preserve">, </w:t>
      </w:r>
      <w:r>
        <w:t xml:space="preserve">the </w:t>
      </w:r>
      <w:proofErr w:type="spellStart"/>
      <w:r w:rsidRPr="001659E7">
        <w:t>showAnswer</w:t>
      </w:r>
      <w:proofErr w:type="spellEnd"/>
      <w:r w:rsidRPr="001659E7">
        <w:t>()</w:t>
      </w:r>
      <w:r>
        <w:t xml:space="preserve"> function</w:t>
      </w:r>
      <w:r w:rsidRPr="001659E7">
        <w:t xml:space="preserve"> display</w:t>
      </w:r>
      <w:r>
        <w:t>s</w:t>
      </w:r>
      <w:r w:rsidRPr="001659E7">
        <w:t xml:space="preserve"> a</w:t>
      </w:r>
      <w:r>
        <w:t>ll of the users</w:t>
      </w:r>
      <w:r w:rsidRPr="001659E7">
        <w:t xml:space="preserve"> incorrectly answered questions, reinforcing learning by showing the user's </w:t>
      </w:r>
      <w:r>
        <w:t xml:space="preserve">incorrect </w:t>
      </w:r>
      <w:r w:rsidRPr="001659E7">
        <w:t xml:space="preserve">answer </w:t>
      </w:r>
      <w:r>
        <w:t>followed by</w:t>
      </w:r>
      <w:r w:rsidRPr="001659E7">
        <w:t xml:space="preserve"> the correct one. Event listeners</w:t>
      </w:r>
      <w:r>
        <w:t xml:space="preserve"> are used for</w:t>
      </w:r>
      <w:r w:rsidRPr="001659E7">
        <w:t xml:space="preserve"> the submit, retry, and review buttons allow</w:t>
      </w:r>
      <w:r>
        <w:t>ing</w:t>
      </w:r>
      <w:r w:rsidRPr="001659E7">
        <w:t xml:space="preserve"> control over quiz flow, and the automatically load</w:t>
      </w:r>
      <w:r>
        <w:t xml:space="preserve">ing the quiz </w:t>
      </w:r>
      <w:r w:rsidRPr="001659E7">
        <w:t xml:space="preserve">on page access </w:t>
      </w:r>
      <w:r>
        <w:t>by</w:t>
      </w:r>
      <w:r w:rsidRPr="001659E7">
        <w:t xml:space="preserve"> initial</w:t>
      </w:r>
      <w:r>
        <w:t>ly calling the</w:t>
      </w:r>
      <w:r w:rsidRPr="001659E7">
        <w:t xml:space="preserve"> </w:t>
      </w:r>
      <w:proofErr w:type="spellStart"/>
      <w:r w:rsidRPr="001659E7">
        <w:t>displayQuestion</w:t>
      </w:r>
      <w:proofErr w:type="spellEnd"/>
      <w:r w:rsidRPr="001659E7">
        <w:t xml:space="preserve">() </w:t>
      </w:r>
      <w:r>
        <w:t>function</w:t>
      </w:r>
      <w:r w:rsidRPr="001659E7">
        <w:t>.</w:t>
      </w:r>
    </w:p>
    <w:p w:rsidR="008A0806" w:rsidP="008A0806" w:rsidRDefault="008A0806" w14:paraId="24AE23E4" w14:textId="77777777">
      <w:r>
        <w:rPr>
          <w:noProof/>
        </w:rPr>
        <mc:AlternateContent>
          <mc:Choice Requires="wps">
            <w:drawing>
              <wp:anchor distT="45720" distB="45720" distL="114300" distR="114300" simplePos="0" relativeHeight="251694080" behindDoc="1" locked="0" layoutInCell="1" allowOverlap="1" wp14:anchorId="31153C46" wp14:editId="16B608E6">
                <wp:simplePos x="0" y="0"/>
                <wp:positionH relativeFrom="column">
                  <wp:posOffset>-19050</wp:posOffset>
                </wp:positionH>
                <wp:positionV relativeFrom="paragraph">
                  <wp:posOffset>2760345</wp:posOffset>
                </wp:positionV>
                <wp:extent cx="5731510" cy="466725"/>
                <wp:effectExtent l="0" t="0" r="2540" b="9525"/>
                <wp:wrapNone/>
                <wp:docPr id="312892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466725"/>
                        </a:xfrm>
                        <a:prstGeom prst="rect">
                          <a:avLst/>
                        </a:prstGeom>
                        <a:solidFill>
                          <a:srgbClr val="FFFFFF"/>
                        </a:solidFill>
                        <a:ln w="9525">
                          <a:noFill/>
                          <a:miter lim="800000"/>
                          <a:headEnd/>
                          <a:tailEnd/>
                        </a:ln>
                      </wps:spPr>
                      <wps:txbx>
                        <w:txbxContent>
                          <w:p w:rsidR="008A0806" w:rsidP="008A0806" w:rsidRDefault="008A0806" w14:paraId="615C45CB" w14:textId="77777777">
                            <w:pPr>
                              <w:jc w:val="center"/>
                            </w:pPr>
                            <w:r>
                              <w:t xml:space="preserve">Figure 40: </w:t>
                            </w:r>
                            <w:proofErr w:type="spellStart"/>
                            <w:r>
                              <w:t>showAnswer</w:t>
                            </w:r>
                            <w:proofErr w:type="spellEnd"/>
                            <w:r>
                              <w:t>() displays the list of questions the user got incorrect, alongside what they chose and the correct answer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3CE0911">
              <v:shape id="_x0000_s1045" style="position:absolute;margin-left:-1.5pt;margin-top:217.35pt;width:451.3pt;height:36.75pt;z-index:-25162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" w14:anchorId="31153C46">
                <v:textbox>
                  <w:txbxContent>
                    <w:p w:rsidR="008A0806" w:rsidP="008A0806" w:rsidRDefault="008A0806" w14:paraId="4D9767B5" w14:textId="77777777">
                      <w:pPr>
                        <w:jc w:val="center"/>
                      </w:pPr>
                      <w:r>
                        <w:t xml:space="preserve">Figure 40: </w:t>
                      </w:r>
                      <w:proofErr w:type="spellStart"/>
                      <w:r>
                        <w:t>showAnswer</w:t>
                      </w:r>
                      <w:proofErr w:type="spellEnd"/>
                      <w:r>
                        <w:t>() displays the list of questions the user got incorrect, alongside what they chose and the correct answer</w:t>
                      </w:r>
                    </w:p>
                  </w:txbxContent>
                </v:textbox>
              </v:shape>
            </w:pict>
          </mc:Fallback>
        </mc:AlternateContent>
      </w:r>
      <w:r>
        <w:rPr>
          <w:noProof/>
          <w14:ligatures w14:val="standardContextual"/>
        </w:rPr>
        <w:drawing>
          <wp:inline distT="0" distB="0" distL="0" distR="0" wp14:anchorId="60800D42" wp14:editId="2B89958A">
            <wp:extent cx="5731510" cy="2811145"/>
            <wp:effectExtent l="0" t="0" r="2540" b="8255"/>
            <wp:docPr id="1653819698"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19698" name="Picture 1" descr="A computer screen shot of code&#10;&#10;AI-generated content may be incorrect."/>
                    <pic:cNvPicPr/>
                  </pic:nvPicPr>
                  <pic:blipFill>
                    <a:blip r:embed="rId32"/>
                    <a:stretch>
                      <a:fillRect/>
                    </a:stretch>
                  </pic:blipFill>
                  <pic:spPr>
                    <a:xfrm>
                      <a:off x="0" y="0"/>
                      <a:ext cx="5731510" cy="2811145"/>
                    </a:xfrm>
                    <a:prstGeom prst="rect">
                      <a:avLst/>
                    </a:prstGeom>
                  </pic:spPr>
                </pic:pic>
              </a:graphicData>
            </a:graphic>
          </wp:inline>
        </w:drawing>
      </w:r>
    </w:p>
    <w:p w:rsidR="008A0806" w:rsidP="008A0806" w:rsidRDefault="008A0806" w14:paraId="47A395C1" w14:textId="77777777"/>
    <w:p w:rsidR="008A0806" w:rsidP="008A0806" w:rsidRDefault="008A0806" w14:paraId="69B4E23B" w14:textId="77777777"/>
    <w:p w:rsidRPr="00C56E26" w:rsidR="008A0806" w:rsidP="008A0806" w:rsidRDefault="008A0806" w14:paraId="5B57D875" w14:textId="77777777">
      <w:r>
        <w:rPr>
          <w:noProof/>
        </w:rPr>
        <mc:AlternateContent>
          <mc:Choice Requires="wps">
            <w:drawing>
              <wp:anchor distT="45720" distB="45720" distL="114300" distR="114300" simplePos="0" relativeHeight="251698176" behindDoc="1" locked="0" layoutInCell="1" allowOverlap="1" wp14:anchorId="583A8C93" wp14:editId="592FBB24">
                <wp:simplePos x="0" y="0"/>
                <wp:positionH relativeFrom="column">
                  <wp:posOffset>-19050</wp:posOffset>
                </wp:positionH>
                <wp:positionV relativeFrom="paragraph">
                  <wp:posOffset>1291590</wp:posOffset>
                </wp:positionV>
                <wp:extent cx="5731510" cy="466725"/>
                <wp:effectExtent l="0" t="0" r="2540" b="9525"/>
                <wp:wrapNone/>
                <wp:docPr id="1352087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466725"/>
                        </a:xfrm>
                        <a:prstGeom prst="rect">
                          <a:avLst/>
                        </a:prstGeom>
                        <a:solidFill>
                          <a:srgbClr val="FFFFFF"/>
                        </a:solidFill>
                        <a:ln w="9525">
                          <a:noFill/>
                          <a:miter lim="800000"/>
                          <a:headEnd/>
                          <a:tailEnd/>
                        </a:ln>
                      </wps:spPr>
                      <wps:txbx>
                        <w:txbxContent>
                          <w:p w:rsidR="008A0806" w:rsidP="008A0806" w:rsidRDefault="008A0806" w14:paraId="71A4C85A" w14:textId="77777777">
                            <w:pPr>
                              <w:jc w:val="center"/>
                            </w:pPr>
                            <w:r>
                              <w:t xml:space="preserve">Figure 41: Event Listeners are used to check when the user clicks on one of the buttons. </w:t>
                            </w:r>
                            <w:proofErr w:type="spellStart"/>
                            <w:r>
                              <w:t>displayQuestion</w:t>
                            </w:r>
                            <w:proofErr w:type="spellEnd"/>
                            <w:r>
                              <w:t>() is used to initially display the questions to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10A3958">
              <v:shape id="_x0000_s1046" style="position:absolute;margin-left:-1.5pt;margin-top:101.7pt;width:451.3pt;height:36.7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" w14:anchorId="583A8C93">
                <v:textbox>
                  <w:txbxContent>
                    <w:p w:rsidR="008A0806" w:rsidP="008A0806" w:rsidRDefault="008A0806" w14:paraId="084EAE3E" w14:textId="77777777">
                      <w:pPr>
                        <w:jc w:val="center"/>
                      </w:pPr>
                      <w:r>
                        <w:t xml:space="preserve">Figure 41: Event Listeners are used to check when the user clicks on one of the buttons. </w:t>
                      </w:r>
                      <w:proofErr w:type="spellStart"/>
                      <w:r>
                        <w:t>displayQuestion</w:t>
                      </w:r>
                      <w:proofErr w:type="spellEnd"/>
                      <w:r>
                        <w:t>() is used to initially display the questions to the user</w:t>
                      </w:r>
                    </w:p>
                  </w:txbxContent>
                </v:textbox>
              </v:shape>
            </w:pict>
          </mc:Fallback>
        </mc:AlternateContent>
      </w:r>
      <w:r>
        <w:rPr>
          <w:noProof/>
          <w14:ligatures w14:val="standardContextual"/>
        </w:rPr>
        <w:drawing>
          <wp:inline distT="0" distB="0" distL="0" distR="0" wp14:anchorId="172B48D2" wp14:editId="7295539D">
            <wp:extent cx="5731510" cy="1304290"/>
            <wp:effectExtent l="0" t="0" r="2540" b="0"/>
            <wp:docPr id="10682589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58952" name="Picture 1" descr="A screen shot of a computer code&#10;&#10;AI-generated content may be incorrect."/>
                    <pic:cNvPicPr/>
                  </pic:nvPicPr>
                  <pic:blipFill>
                    <a:blip r:embed="rId33"/>
                    <a:stretch>
                      <a:fillRect/>
                    </a:stretch>
                  </pic:blipFill>
                  <pic:spPr>
                    <a:xfrm>
                      <a:off x="0" y="0"/>
                      <a:ext cx="5731510" cy="1304290"/>
                    </a:xfrm>
                    <a:prstGeom prst="rect">
                      <a:avLst/>
                    </a:prstGeom>
                  </pic:spPr>
                </pic:pic>
              </a:graphicData>
            </a:graphic>
          </wp:inline>
        </w:drawing>
      </w:r>
    </w:p>
    <w:p w:rsidR="004768B5" w:rsidP="004768B5" w:rsidRDefault="004768B5" w14:paraId="11E02FD3" w14:textId="77777777"/>
    <w:p w:rsidR="004768B5" w:rsidP="004768B5" w:rsidRDefault="004768B5" w14:paraId="2B90CED8" w14:textId="77777777"/>
    <w:p w:rsidR="008A0806" w:rsidP="008A0806" w:rsidRDefault="008A0806" w14:paraId="3678A198" w14:textId="4DF43FC2">
      <w:pPr>
        <w:pStyle w:val="Heading3"/>
        <w:rPr/>
      </w:pPr>
      <w:bookmarkStart w:name="_Toc488109687" w:id="594112848"/>
      <w:r w:rsidR="008A0806">
        <w:rPr/>
        <w:t>Process Score</w:t>
      </w:r>
      <w:bookmarkEnd w:id="594112848"/>
    </w:p>
    <w:p w:rsidR="008A0806" w:rsidP="008A0806" w:rsidRDefault="008A0806" w14:paraId="4CDC07A7" w14:textId="77777777">
      <w:r>
        <w:t xml:space="preserve">After receiving quiz scores through AJAX, </w:t>
      </w:r>
      <w:proofErr w:type="spellStart"/>
      <w:r w:rsidRPr="00700942">
        <w:t>processingScoresCoding.php</w:t>
      </w:r>
      <w:proofErr w:type="spellEnd"/>
      <w:r w:rsidRPr="00700942">
        <w:t xml:space="preserve"> insert</w:t>
      </w:r>
      <w:r>
        <w:t xml:space="preserve">s </w:t>
      </w:r>
      <w:r w:rsidRPr="00700942">
        <w:t xml:space="preserve">them into the </w:t>
      </w:r>
      <w:r>
        <w:t xml:space="preserve">scores </w:t>
      </w:r>
      <w:r w:rsidRPr="00700942">
        <w:t xml:space="preserve">database with a timestamp. </w:t>
      </w:r>
      <w:r>
        <w:t>Once again using email as the primary key in the table, and prepared statements to avoid SQL injection.</w:t>
      </w:r>
    </w:p>
    <w:p w:rsidR="008A0806" w:rsidP="008A0806" w:rsidRDefault="008A0806" w14:paraId="301E7DCA" w14:textId="77777777">
      <w:r>
        <w:rPr>
          <w:noProof/>
        </w:rPr>
        <mc:AlternateContent>
          <mc:Choice Requires="wps">
            <w:drawing>
              <wp:anchor distT="45720" distB="45720" distL="114300" distR="114300" simplePos="0" relativeHeight="251702272" behindDoc="1" locked="0" layoutInCell="1" allowOverlap="1" wp14:anchorId="65B59822" wp14:editId="029A31FD">
                <wp:simplePos x="0" y="0"/>
                <wp:positionH relativeFrom="column">
                  <wp:posOffset>0</wp:posOffset>
                </wp:positionH>
                <wp:positionV relativeFrom="paragraph">
                  <wp:posOffset>1082675</wp:posOffset>
                </wp:positionV>
                <wp:extent cx="5731510" cy="466725"/>
                <wp:effectExtent l="0" t="0" r="2540" b="9525"/>
                <wp:wrapNone/>
                <wp:docPr id="1705744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466725"/>
                        </a:xfrm>
                        <a:prstGeom prst="rect">
                          <a:avLst/>
                        </a:prstGeom>
                        <a:solidFill>
                          <a:srgbClr val="FFFFFF"/>
                        </a:solidFill>
                        <a:ln w="9525">
                          <a:noFill/>
                          <a:miter lim="800000"/>
                          <a:headEnd/>
                          <a:tailEnd/>
                        </a:ln>
                      </wps:spPr>
                      <wps:txbx>
                        <w:txbxContent>
                          <w:p w:rsidR="008A0806" w:rsidP="008A0806" w:rsidRDefault="008A0806" w14:paraId="79487F71" w14:textId="77777777">
                            <w:pPr>
                              <w:jc w:val="center"/>
                            </w:pPr>
                            <w:r>
                              <w:t xml:space="preserve">Figure 42: </w:t>
                            </w:r>
                            <w:proofErr w:type="spellStart"/>
                            <w:r>
                              <w:t>processingScoresCoding.php</w:t>
                            </w:r>
                            <w:proofErr w:type="spellEnd"/>
                            <w:r>
                              <w:t xml:space="preserve"> inserts the users score into the </w:t>
                            </w:r>
                            <w:proofErr w:type="spellStart"/>
                            <w:r>
                              <w:t>user_scores</w:t>
                            </w:r>
                            <w:proofErr w:type="spellEnd"/>
                            <w:r>
                              <w:t xml:space="preserve"> database through a prepared </w:t>
                            </w:r>
                            <w:proofErr w:type="spellStart"/>
                            <w:r>
                              <w:t>statment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AB375CA">
              <v:shape id="_x0000_s1047" style="position:absolute;margin-left:0;margin-top:85.25pt;width:451.3pt;height:36.75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" w14:anchorId="65B59822">
                <v:textbox>
                  <w:txbxContent>
                    <w:p w:rsidR="008A0806" w:rsidP="008A0806" w:rsidRDefault="008A0806" w14:paraId="0C720AB3" w14:textId="77777777">
                      <w:pPr>
                        <w:jc w:val="center"/>
                      </w:pPr>
                      <w:r>
                        <w:t xml:space="preserve">Figure 42: </w:t>
                      </w:r>
                      <w:proofErr w:type="spellStart"/>
                      <w:r>
                        <w:t>processingScoresCoding.php</w:t>
                      </w:r>
                      <w:proofErr w:type="spellEnd"/>
                      <w:r>
                        <w:t xml:space="preserve"> inserts the users score into the </w:t>
                      </w:r>
                      <w:proofErr w:type="spellStart"/>
                      <w:r>
                        <w:t>user_scores</w:t>
                      </w:r>
                      <w:proofErr w:type="spellEnd"/>
                      <w:r>
                        <w:t xml:space="preserve"> database through a prepared </w:t>
                      </w:r>
                      <w:proofErr w:type="spellStart"/>
                      <w:r>
                        <w:t>statment</w:t>
                      </w:r>
                      <w:proofErr w:type="spellEnd"/>
                    </w:p>
                  </w:txbxContent>
                </v:textbox>
              </v:shape>
            </w:pict>
          </mc:Fallback>
        </mc:AlternateContent>
      </w:r>
      <w:r>
        <w:rPr>
          <w:noProof/>
          <w14:ligatures w14:val="standardContextual"/>
        </w:rPr>
        <w:drawing>
          <wp:inline distT="0" distB="0" distL="0" distR="0" wp14:anchorId="707C5E05" wp14:editId="6E2FDEFA">
            <wp:extent cx="5731510" cy="1083945"/>
            <wp:effectExtent l="0" t="0" r="2540" b="1905"/>
            <wp:docPr id="17047894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89429" name="Picture 1" descr="A screenshot of a computer program&#10;&#10;AI-generated content may be incorrect."/>
                    <pic:cNvPicPr/>
                  </pic:nvPicPr>
                  <pic:blipFill>
                    <a:blip r:embed="rId34"/>
                    <a:stretch>
                      <a:fillRect/>
                    </a:stretch>
                  </pic:blipFill>
                  <pic:spPr>
                    <a:xfrm>
                      <a:off x="0" y="0"/>
                      <a:ext cx="5731510" cy="1083945"/>
                    </a:xfrm>
                    <a:prstGeom prst="rect">
                      <a:avLst/>
                    </a:prstGeom>
                  </pic:spPr>
                </pic:pic>
              </a:graphicData>
            </a:graphic>
          </wp:inline>
        </w:drawing>
      </w:r>
    </w:p>
    <w:p w:rsidR="008A0806" w:rsidP="008A0806" w:rsidRDefault="008A0806" w14:paraId="1CCC8C58" w14:textId="77777777"/>
    <w:p w:rsidR="008A0806" w:rsidP="008A0806" w:rsidRDefault="008A0806" w14:paraId="6E30DD43" w14:textId="77777777"/>
    <w:p w:rsidR="008A0806" w:rsidP="008A0806" w:rsidRDefault="008A0806" w14:paraId="63A5569D" w14:textId="77777777"/>
    <w:p w:rsidRPr="008A0806" w:rsidR="008A0806" w:rsidP="008A0806" w:rsidRDefault="008A0806" w14:paraId="4A541FBD" w14:textId="77777777"/>
    <w:p w:rsidR="7EF3AD84" w:rsidP="00121A0E" w:rsidRDefault="00687157" w14:paraId="3276EABB" w14:textId="5EFE6C10">
      <w:pPr>
        <w:pStyle w:val="Heading1"/>
        <w:rPr/>
      </w:pPr>
      <w:bookmarkStart w:name="_Toc1665675962" w:id="2129564541"/>
      <w:r w:rsidR="00687157">
        <w:rPr/>
        <w:t>Method</w:t>
      </w:r>
      <w:r w:rsidR="00121A0E">
        <w:rPr/>
        <w:t xml:space="preserve"> Continued</w:t>
      </w:r>
      <w:bookmarkEnd w:id="2129564541"/>
      <w:r w:rsidR="00687157">
        <w:rPr/>
        <w:t xml:space="preserve"> </w:t>
      </w:r>
      <w:r w:rsidR="001E6333">
        <w:rPr/>
        <w:t xml:space="preserve"> </w:t>
      </w:r>
    </w:p>
    <w:p w:rsidR="09B9E061" w:rsidP="7EF3AD84" w:rsidRDefault="09B9E061" w14:paraId="6352E65A" w14:textId="19167125">
      <w:pPr>
        <w:pStyle w:val="Heading3"/>
        <w:rPr/>
      </w:pPr>
      <w:bookmarkStart w:name="_Toc1451517334" w:id="2065655462"/>
      <w:r w:rsidR="09B9E061">
        <w:rPr/>
        <w:t>CSS</w:t>
      </w:r>
      <w:r w:rsidR="455851C6">
        <w:rPr/>
        <w:t xml:space="preserve"> –</w:t>
      </w:r>
      <w:r w:rsidR="09B9E061">
        <w:rPr/>
        <w:t>Jack</w:t>
      </w:r>
      <w:bookmarkEnd w:id="2065655462"/>
    </w:p>
    <w:p w:rsidR="4966CCE8" w:rsidRDefault="4966CCE8" w14:paraId="4B1848FF" w14:textId="7CB76A35">
      <w:r w:rsidRPr="7EF3AD84">
        <w:rPr>
          <w:rFonts w:eastAsia="Calibri" w:cs="Calibri"/>
        </w:rPr>
        <w:t>A comprehensive and responsive CSS styling framework was developed to establish a consistent user interface across the web application that aligned with the brand image established by Abertay.</w:t>
      </w:r>
    </w:p>
    <w:p w:rsidR="4966CCE8" w:rsidRDefault="4966CCE8" w14:paraId="18CDEB81" w14:textId="7B4562F7">
      <w:r w:rsidRPr="7EF3AD84">
        <w:rPr>
          <w:rFonts w:eastAsia="Calibri" w:cs="Calibri"/>
        </w:rPr>
        <w:t xml:space="preserve"> The </w:t>
      </w:r>
      <w:r w:rsidRPr="7EF3AD84">
        <w:rPr>
          <w:rFonts w:ascii="Consolas" w:hAnsi="Consolas" w:eastAsia="Consolas" w:cs="Consolas"/>
        </w:rPr>
        <w:t>body</w:t>
      </w:r>
      <w:r w:rsidRPr="7EF3AD84">
        <w:rPr>
          <w:rFonts w:eastAsia="Calibri" w:cs="Calibri"/>
        </w:rPr>
        <w:t xml:space="preserve"> element was globally styled to reset default margin and padding, apply a sans-serif font family, and set a neutral background.</w:t>
      </w:r>
    </w:p>
    <w:p w:rsidR="257DDA09" w:rsidRDefault="257DDA09" w14:paraId="35959808" w14:textId="1E22186B">
      <w:r>
        <w:rPr>
          <w:noProof/>
        </w:rPr>
        <w:drawing>
          <wp:inline distT="0" distB="0" distL="0" distR="0" wp14:anchorId="7BCFDBF6" wp14:editId="419D898A">
            <wp:extent cx="3095625" cy="962025"/>
            <wp:effectExtent l="0" t="0" r="0" b="0"/>
            <wp:docPr id="10282438" name="Picture 1028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095625" cy="962025"/>
                    </a:xfrm>
                    <a:prstGeom prst="rect">
                      <a:avLst/>
                    </a:prstGeom>
                  </pic:spPr>
                </pic:pic>
              </a:graphicData>
            </a:graphic>
          </wp:inline>
        </w:drawing>
      </w:r>
    </w:p>
    <w:p w:rsidR="4966CCE8" w:rsidRDefault="4966CCE8" w14:paraId="6BF8CC36" w14:textId="165C7194">
      <w:r w:rsidRPr="7EF3AD84">
        <w:rPr>
          <w:rFonts w:eastAsia="Calibri" w:cs="Calibri"/>
        </w:rPr>
        <w:t xml:space="preserve"> The navigation bar (</w:t>
      </w:r>
      <w:r w:rsidRPr="7EF3AD84">
        <w:rPr>
          <w:rFonts w:ascii="Consolas" w:hAnsi="Consolas" w:eastAsia="Consolas" w:cs="Consolas"/>
        </w:rPr>
        <w:t>.navbar</w:t>
      </w:r>
      <w:r w:rsidRPr="7EF3AD84">
        <w:rPr>
          <w:rFonts w:eastAsia="Calibri" w:cs="Calibri"/>
        </w:rPr>
        <w:t xml:space="preserve">) was styled with </w:t>
      </w:r>
      <w:r w:rsidRPr="7EF3AD84" w:rsidR="046A521B">
        <w:rPr>
          <w:rFonts w:eastAsia="Calibri" w:cs="Calibri"/>
        </w:rPr>
        <w:t xml:space="preserve">the Abertay colours </w:t>
      </w:r>
      <w:r w:rsidRPr="7EF3AD84">
        <w:rPr>
          <w:rFonts w:eastAsia="Calibri" w:cs="Calibri"/>
        </w:rPr>
        <w:t>and interactive hover effects on links (</w:t>
      </w:r>
      <w:r w:rsidRPr="7EF3AD84">
        <w:rPr>
          <w:rFonts w:ascii="Consolas" w:hAnsi="Consolas" w:eastAsia="Consolas" w:cs="Consolas"/>
        </w:rPr>
        <w:t>.</w:t>
      </w:r>
      <w:proofErr w:type="spellStart"/>
      <w:r w:rsidRPr="7EF3AD84">
        <w:rPr>
          <w:rFonts w:ascii="Consolas" w:hAnsi="Consolas" w:eastAsia="Consolas" w:cs="Consolas"/>
        </w:rPr>
        <w:t>navText</w:t>
      </w:r>
      <w:proofErr w:type="spellEnd"/>
      <w:r w:rsidRPr="7EF3AD84">
        <w:rPr>
          <w:rFonts w:eastAsia="Calibri" w:cs="Calibri"/>
        </w:rPr>
        <w:t xml:space="preserve">), ensuring usability. </w:t>
      </w:r>
    </w:p>
    <w:p w:rsidR="636D3407" w:rsidRDefault="636D3407" w14:paraId="4C55C872" w14:textId="20847AC1">
      <w:r>
        <w:rPr>
          <w:noProof/>
        </w:rPr>
        <w:drawing>
          <wp:inline distT="0" distB="0" distL="0" distR="0" wp14:anchorId="061533AF" wp14:editId="18E3BC48">
            <wp:extent cx="4048125" cy="3676650"/>
            <wp:effectExtent l="0" t="0" r="0" b="0"/>
            <wp:docPr id="1147297972" name="Picture 114729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048125" cy="3676650"/>
                    </a:xfrm>
                    <a:prstGeom prst="rect">
                      <a:avLst/>
                    </a:prstGeom>
                  </pic:spPr>
                </pic:pic>
              </a:graphicData>
            </a:graphic>
          </wp:inline>
        </w:drawing>
      </w:r>
    </w:p>
    <w:p w:rsidR="42C2179A" w:rsidRDefault="42C2179A" w14:paraId="7EA6292C" w14:textId="76339268">
      <w:r w:rsidRPr="7EF3AD84">
        <w:rPr>
          <w:rFonts w:eastAsia="Calibri" w:cs="Calibri"/>
        </w:rPr>
        <w:t>Number input fields were normalized across WebKit and Firefox by disabling spinner controls.</w:t>
      </w:r>
    </w:p>
    <w:p w:rsidR="6B4B94B4" w:rsidRDefault="6B4B94B4" w14:paraId="4E1BC262" w14:textId="05019D82">
      <w:r>
        <w:rPr>
          <w:noProof/>
        </w:rPr>
        <w:drawing>
          <wp:inline distT="0" distB="0" distL="0" distR="0" wp14:anchorId="6FB205A9" wp14:editId="170E63E9">
            <wp:extent cx="3352800" cy="1771650"/>
            <wp:effectExtent l="0" t="0" r="0" b="0"/>
            <wp:docPr id="1156083879" name="Picture 11560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352800" cy="1771650"/>
                    </a:xfrm>
                    <a:prstGeom prst="rect">
                      <a:avLst/>
                    </a:prstGeom>
                  </pic:spPr>
                </pic:pic>
              </a:graphicData>
            </a:graphic>
          </wp:inline>
        </w:drawing>
      </w:r>
    </w:p>
    <w:p w:rsidR="4966CCE8" w:rsidRDefault="4966CCE8" w14:paraId="0CC55E0F" w14:textId="07BF98EE">
      <w:r w:rsidRPr="7EF3AD84">
        <w:rPr>
          <w:rFonts w:eastAsia="Calibri" w:cs="Calibri"/>
        </w:rPr>
        <w:t xml:space="preserve">Forms were enhanced with uniform styles for </w:t>
      </w:r>
      <w:r w:rsidRPr="7EF3AD84">
        <w:rPr>
          <w:rFonts w:ascii="Consolas" w:hAnsi="Consolas" w:eastAsia="Consolas" w:cs="Consolas"/>
        </w:rPr>
        <w:t>input</w:t>
      </w:r>
      <w:r w:rsidRPr="7EF3AD84">
        <w:rPr>
          <w:rFonts w:eastAsia="Calibri" w:cs="Calibri"/>
        </w:rPr>
        <w:t xml:space="preserve">, </w:t>
      </w:r>
      <w:proofErr w:type="spellStart"/>
      <w:r w:rsidRPr="7EF3AD84">
        <w:rPr>
          <w:rFonts w:ascii="Consolas" w:hAnsi="Consolas" w:eastAsia="Consolas" w:cs="Consolas"/>
        </w:rPr>
        <w:t>textarea</w:t>
      </w:r>
      <w:proofErr w:type="spellEnd"/>
      <w:r w:rsidRPr="7EF3AD84">
        <w:rPr>
          <w:rFonts w:eastAsia="Calibri" w:cs="Calibri"/>
        </w:rPr>
        <w:t xml:space="preserve">, and </w:t>
      </w:r>
      <w:r w:rsidRPr="7EF3AD84">
        <w:rPr>
          <w:rFonts w:ascii="Consolas" w:hAnsi="Consolas" w:eastAsia="Consolas" w:cs="Consolas"/>
        </w:rPr>
        <w:t>select</w:t>
      </w:r>
      <w:r w:rsidRPr="7EF3AD84">
        <w:rPr>
          <w:rFonts w:eastAsia="Calibri" w:cs="Calibri"/>
        </w:rPr>
        <w:t xml:space="preserve"> elements, including padding, border-radius, and full-width responsiveness.</w:t>
      </w:r>
    </w:p>
    <w:p w:rsidR="155D0D97" w:rsidP="7EF3AD84" w:rsidRDefault="155D0D97" w14:paraId="4A854FA6" w14:textId="4B55EE04">
      <w:pPr>
        <w:rPr>
          <w:rFonts w:eastAsia="Calibri" w:cs="Calibri"/>
        </w:rPr>
      </w:pPr>
      <w:r w:rsidRPr="7EF3AD84">
        <w:rPr>
          <w:rFonts w:eastAsia="Calibri" w:cs="Calibri"/>
        </w:rPr>
        <w:t>(This was replicated for all input fields such as text/passwords)</w:t>
      </w:r>
    </w:p>
    <w:p w:rsidR="155D0D97" w:rsidRDefault="155D0D97" w14:paraId="379A6A04" w14:textId="77CBD41B">
      <w:r>
        <w:rPr>
          <w:noProof/>
        </w:rPr>
        <w:drawing>
          <wp:inline distT="0" distB="0" distL="0" distR="0" wp14:anchorId="349FECBF" wp14:editId="100B9794">
            <wp:extent cx="5915025" cy="1695450"/>
            <wp:effectExtent l="0" t="0" r="0" b="0"/>
            <wp:docPr id="61186493" name="Picture 6118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15025" cy="1695450"/>
                    </a:xfrm>
                    <a:prstGeom prst="rect">
                      <a:avLst/>
                    </a:prstGeom>
                  </pic:spPr>
                </pic:pic>
              </a:graphicData>
            </a:graphic>
          </wp:inline>
        </w:drawing>
      </w:r>
    </w:p>
    <w:p w:rsidR="4966CCE8" w:rsidP="7EF3AD84" w:rsidRDefault="4966CCE8" w14:paraId="04364DB6" w14:textId="73B4E8C4">
      <w:pPr>
        <w:rPr>
          <w:rFonts w:eastAsia="Calibri" w:cs="Calibri"/>
        </w:rPr>
      </w:pPr>
      <w:r w:rsidRPr="7EF3AD84">
        <w:rPr>
          <w:rFonts w:eastAsia="Calibri" w:cs="Calibri"/>
        </w:rPr>
        <w:t xml:space="preserve"> </w:t>
      </w:r>
      <w:r w:rsidRPr="7EF3AD84" w:rsidR="7067530E">
        <w:rPr>
          <w:rFonts w:eastAsia="Calibri" w:cs="Calibri"/>
        </w:rPr>
        <w:t xml:space="preserve">The </w:t>
      </w:r>
      <w:r w:rsidRPr="7EF3AD84">
        <w:rPr>
          <w:rFonts w:ascii="Consolas" w:hAnsi="Consolas" w:eastAsia="Consolas" w:cs="Consolas"/>
        </w:rPr>
        <w:t>submit</w:t>
      </w:r>
      <w:r w:rsidRPr="7EF3AD84">
        <w:rPr>
          <w:rFonts w:eastAsia="Calibri" w:cs="Calibri"/>
        </w:rPr>
        <w:t xml:space="preserve"> button </w:t>
      </w:r>
      <w:r w:rsidRPr="7EF3AD84" w:rsidR="1670E856">
        <w:rPr>
          <w:rFonts w:eastAsia="Calibri" w:cs="Calibri"/>
        </w:rPr>
        <w:t xml:space="preserve">was given a </w:t>
      </w:r>
      <w:r w:rsidRPr="7EF3AD84">
        <w:rPr>
          <w:rFonts w:eastAsia="Calibri" w:cs="Calibri"/>
        </w:rPr>
        <w:t xml:space="preserve">hover </w:t>
      </w:r>
      <w:r w:rsidRPr="7EF3AD84" w:rsidR="61C8B2D6">
        <w:rPr>
          <w:rFonts w:eastAsia="Calibri" w:cs="Calibri"/>
        </w:rPr>
        <w:t xml:space="preserve">effect to </w:t>
      </w:r>
      <w:r w:rsidRPr="7EF3AD84" w:rsidR="7FA69FB0">
        <w:rPr>
          <w:rFonts w:eastAsia="Calibri" w:cs="Calibri"/>
        </w:rPr>
        <w:t>indicate activity</w:t>
      </w:r>
      <w:r w:rsidRPr="7EF3AD84">
        <w:rPr>
          <w:rFonts w:eastAsia="Calibri" w:cs="Calibri"/>
        </w:rPr>
        <w:t xml:space="preserve">. </w:t>
      </w:r>
    </w:p>
    <w:p w:rsidR="13C979A8" w:rsidRDefault="13C979A8" w14:paraId="6F1C4D72" w14:textId="36596C8D">
      <w:r>
        <w:rPr>
          <w:noProof/>
        </w:rPr>
        <w:drawing>
          <wp:inline distT="0" distB="0" distL="0" distR="0" wp14:anchorId="37A184E2" wp14:editId="6F33D5D7">
            <wp:extent cx="5553074" cy="2266950"/>
            <wp:effectExtent l="0" t="0" r="0" b="0"/>
            <wp:docPr id="1696129433" name="Picture 169612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553074" cy="2266950"/>
                    </a:xfrm>
                    <a:prstGeom prst="rect">
                      <a:avLst/>
                    </a:prstGeom>
                  </pic:spPr>
                </pic:pic>
              </a:graphicData>
            </a:graphic>
          </wp:inline>
        </w:drawing>
      </w:r>
    </w:p>
    <w:p w:rsidR="4966CCE8" w:rsidRDefault="4966CCE8" w14:paraId="4580E68C" w14:textId="28DA0443">
      <w:r w:rsidRPr="7EF3AD84">
        <w:rPr>
          <w:rFonts w:eastAsia="Calibri" w:cs="Calibri"/>
        </w:rPr>
        <w:t xml:space="preserve">Tables were styled for readability using alternate row shading and defined column widths. </w:t>
      </w:r>
      <w:r w:rsidR="4030A6E4">
        <w:rPr>
          <w:noProof/>
        </w:rPr>
        <w:drawing>
          <wp:inline distT="0" distB="0" distL="0" distR="0" wp14:anchorId="6B8D18B2" wp14:editId="0A9D26B1">
            <wp:extent cx="5219702" cy="3276600"/>
            <wp:effectExtent l="0" t="0" r="0" b="0"/>
            <wp:docPr id="232166685" name="Picture 232166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219702" cy="3276600"/>
                    </a:xfrm>
                    <a:prstGeom prst="rect">
                      <a:avLst/>
                    </a:prstGeom>
                  </pic:spPr>
                </pic:pic>
              </a:graphicData>
            </a:graphic>
          </wp:inline>
        </w:drawing>
      </w:r>
    </w:p>
    <w:p w:rsidR="4030A6E4" w:rsidRDefault="4030A6E4" w14:paraId="39E2020A" w14:textId="3CECD24C">
      <w:r w:rsidRPr="7EF3AD84">
        <w:rPr>
          <w:rFonts w:eastAsia="Calibri" w:cs="Calibri"/>
        </w:rPr>
        <w:t xml:space="preserve">Component-specific containers such as </w:t>
      </w:r>
      <w:r w:rsidRPr="7EF3AD84">
        <w:rPr>
          <w:rFonts w:ascii="Consolas" w:hAnsi="Consolas" w:eastAsia="Consolas" w:cs="Consolas"/>
        </w:rPr>
        <w:t>.announcement-box</w:t>
      </w:r>
      <w:r w:rsidRPr="7EF3AD84">
        <w:rPr>
          <w:rFonts w:eastAsia="Calibri" w:cs="Calibri"/>
        </w:rPr>
        <w:t xml:space="preserve"> and </w:t>
      </w:r>
      <w:r w:rsidRPr="7EF3AD84">
        <w:rPr>
          <w:rFonts w:ascii="Consolas" w:hAnsi="Consolas" w:eastAsia="Consolas" w:cs="Consolas"/>
        </w:rPr>
        <w:t>.game-box</w:t>
      </w:r>
      <w:r w:rsidRPr="7EF3AD84">
        <w:rPr>
          <w:rFonts w:eastAsia="Calibri" w:cs="Calibri"/>
        </w:rPr>
        <w:t xml:space="preserve"> applied shadow and padding for emphasis.</w:t>
      </w:r>
    </w:p>
    <w:p w:rsidR="4030A6E4" w:rsidRDefault="4030A6E4" w14:paraId="76A34F05" w14:textId="159F4487">
      <w:r>
        <w:rPr>
          <w:noProof/>
        </w:rPr>
        <w:drawing>
          <wp:inline distT="0" distB="0" distL="0" distR="0" wp14:anchorId="1B31A6D1" wp14:editId="103524EE">
            <wp:extent cx="4029075" cy="2209800"/>
            <wp:effectExtent l="0" t="0" r="0" b="0"/>
            <wp:docPr id="276808058" name="Picture 27680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029075" cy="2209800"/>
                    </a:xfrm>
                    <a:prstGeom prst="rect">
                      <a:avLst/>
                    </a:prstGeom>
                  </pic:spPr>
                </pic:pic>
              </a:graphicData>
            </a:graphic>
          </wp:inline>
        </w:drawing>
      </w:r>
    </w:p>
    <w:p w:rsidR="4EB63FAA" w:rsidRDefault="4EB63FAA" w14:paraId="03690FBD" w14:textId="7A36043D">
      <w:r>
        <w:t>Cards were given a hover effect to indicate activity</w:t>
      </w:r>
    </w:p>
    <w:p w:rsidR="0CA22C28" w:rsidRDefault="0CA22C28" w14:paraId="6D2A6163" w14:textId="3E4F8CCE">
      <w:r>
        <w:rPr>
          <w:noProof/>
        </w:rPr>
        <w:drawing>
          <wp:inline distT="0" distB="0" distL="0" distR="0" wp14:anchorId="713E4747" wp14:editId="38603AFA">
            <wp:extent cx="4495800" cy="1524000"/>
            <wp:effectExtent l="0" t="0" r="0" b="0"/>
            <wp:docPr id="406019081" name="Picture 40601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495800" cy="1524000"/>
                    </a:xfrm>
                    <a:prstGeom prst="rect">
                      <a:avLst/>
                    </a:prstGeom>
                  </pic:spPr>
                </pic:pic>
              </a:graphicData>
            </a:graphic>
          </wp:inline>
        </w:drawing>
      </w:r>
    </w:p>
    <w:p w:rsidR="7EF3AD84" w:rsidRDefault="7EF3AD84" w14:paraId="3D2CCF3C" w14:textId="6833FF5D"/>
    <w:p w:rsidR="4966CCE8" w:rsidP="7EF3AD84" w:rsidRDefault="4966CCE8" w14:paraId="7FB7014C" w14:textId="2E3E8C9F">
      <w:pPr>
        <w:rPr>
          <w:rFonts w:ascii="Consolas" w:hAnsi="Consolas" w:eastAsia="Consolas" w:cs="Consolas"/>
        </w:rPr>
      </w:pPr>
      <w:r w:rsidRPr="7EF3AD84">
        <w:rPr>
          <w:rFonts w:eastAsia="Calibri" w:cs="Calibri"/>
        </w:rPr>
        <w:t xml:space="preserve">Flexbox was used for central alignment in </w:t>
      </w:r>
      <w:r w:rsidRPr="7EF3AD84">
        <w:rPr>
          <w:rFonts w:ascii="Consolas" w:hAnsi="Consolas" w:eastAsia="Consolas" w:cs="Consolas"/>
        </w:rPr>
        <w:t>.</w:t>
      </w:r>
      <w:proofErr w:type="spellStart"/>
      <w:r w:rsidRPr="7EF3AD84" w:rsidR="3EF36BFF">
        <w:rPr>
          <w:rFonts w:ascii="Consolas" w:hAnsi="Consolas" w:eastAsia="Consolas" w:cs="Consolas"/>
        </w:rPr>
        <w:t>center</w:t>
      </w:r>
      <w:proofErr w:type="spellEnd"/>
      <w:r w:rsidRPr="7EF3AD84">
        <w:rPr>
          <w:rFonts w:ascii="Consolas" w:hAnsi="Consolas" w:eastAsia="Consolas" w:cs="Consolas"/>
        </w:rPr>
        <w:t>-container</w:t>
      </w:r>
      <w:r w:rsidRPr="7EF3AD84" w:rsidR="75E1C728">
        <w:rPr>
          <w:rFonts w:ascii="Consolas" w:hAnsi="Consolas" w:eastAsia="Consolas" w:cs="Consolas"/>
        </w:rPr>
        <w:t xml:space="preserve"> to horizontally </w:t>
      </w:r>
      <w:proofErr w:type="spellStart"/>
      <w:r w:rsidRPr="7EF3AD84" w:rsidR="75E1C728">
        <w:rPr>
          <w:rFonts w:ascii="Consolas" w:hAnsi="Consolas" w:eastAsia="Consolas" w:cs="Consolas"/>
        </w:rPr>
        <w:t>center</w:t>
      </w:r>
      <w:proofErr w:type="spellEnd"/>
      <w:r w:rsidRPr="7EF3AD84" w:rsidR="75E1C728">
        <w:rPr>
          <w:rFonts w:ascii="Consolas" w:hAnsi="Consolas" w:eastAsia="Consolas" w:cs="Consolas"/>
        </w:rPr>
        <w:t xml:space="preserve"> UI components</w:t>
      </w:r>
    </w:p>
    <w:p w:rsidR="18803BEB" w:rsidRDefault="18803BEB" w14:paraId="62DB9D40" w14:textId="5A5B9C0B">
      <w:r>
        <w:rPr>
          <w:noProof/>
        </w:rPr>
        <w:drawing>
          <wp:inline distT="0" distB="0" distL="0" distR="0" wp14:anchorId="67134890" wp14:editId="0872AD1E">
            <wp:extent cx="4591052" cy="990600"/>
            <wp:effectExtent l="0" t="0" r="0" b="0"/>
            <wp:docPr id="1444111417" name="Picture 144411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91052" cy="990600"/>
                    </a:xfrm>
                    <a:prstGeom prst="rect">
                      <a:avLst/>
                    </a:prstGeom>
                  </pic:spPr>
                </pic:pic>
              </a:graphicData>
            </a:graphic>
          </wp:inline>
        </w:drawing>
      </w:r>
    </w:p>
    <w:p w:rsidR="7EF3AD84" w:rsidP="7EF3AD84" w:rsidRDefault="7EF3AD84" w14:paraId="55D52CFA" w14:textId="0CE96677"/>
    <w:p w:rsidR="09B9E061" w:rsidP="7EF3AD84" w:rsidRDefault="09B9E061" w14:paraId="1E8EA05D" w14:textId="75350939">
      <w:pPr>
        <w:pStyle w:val="Heading3"/>
        <w:rPr/>
      </w:pPr>
      <w:bookmarkStart w:name="_Toc841994048" w:id="1696385166"/>
      <w:r w:rsidR="09B9E061">
        <w:rPr/>
        <w:t>Index</w:t>
      </w:r>
      <w:r w:rsidR="7957DED5">
        <w:rPr/>
        <w:t xml:space="preserve"> –</w:t>
      </w:r>
      <w:r w:rsidR="09B9E061">
        <w:rPr/>
        <w:t>Jack</w:t>
      </w:r>
      <w:bookmarkEnd w:id="1696385166"/>
    </w:p>
    <w:p w:rsidR="7EF3AD84" w:rsidP="7EF3AD84" w:rsidRDefault="7EF3AD84" w14:paraId="179CF7A5" w14:textId="3AF471E8"/>
    <w:p w:rsidRPr="001F309C" w:rsidR="7EF3AD84" w:rsidP="7EF3AD84" w:rsidRDefault="349B6204" w14:paraId="54AD0FF5" w14:textId="1EEA9C63">
      <w:r w:rsidRPr="7EF3AD84">
        <w:rPr>
          <w:rFonts w:eastAsia="Calibri" w:cs="Calibri"/>
        </w:rPr>
        <w:t>The index page establishes the site's structure using HTML5. It links Bootstrap for responsive design, a custom stylesheet, and JavaScript functionality. Content includes a PHP-included navbar, descriptive text about Abertay, and a centred image, ending with a branded footer.</w:t>
      </w:r>
    </w:p>
    <w:p w:rsidR="30F18C3D" w:rsidP="7EF3AD84" w:rsidRDefault="30F18C3D" w14:paraId="495E458F" w14:textId="3997D212">
      <w:pPr>
        <w:rPr>
          <w:rFonts w:eastAsia="Calibri" w:cs="Calibri"/>
        </w:rPr>
      </w:pPr>
      <w:r w:rsidRPr="7EF3AD84">
        <w:rPr>
          <w:rFonts w:eastAsia="Calibri" w:cs="Calibri"/>
        </w:rPr>
        <w:t>HTLM5 structure and metadata:</w:t>
      </w:r>
    </w:p>
    <w:p w:rsidR="36F8D67C" w:rsidRDefault="36F8D67C" w14:paraId="1B4B8BD0" w14:textId="386878FE">
      <w:r>
        <w:rPr>
          <w:noProof/>
        </w:rPr>
        <w:drawing>
          <wp:inline distT="0" distB="0" distL="0" distR="0" wp14:anchorId="75F04DBF" wp14:editId="571B26B9">
            <wp:extent cx="5553074" cy="1895475"/>
            <wp:effectExtent l="0" t="0" r="0" b="0"/>
            <wp:docPr id="1746843638" name="Picture 174684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553074" cy="1895475"/>
                    </a:xfrm>
                    <a:prstGeom prst="rect">
                      <a:avLst/>
                    </a:prstGeom>
                  </pic:spPr>
                </pic:pic>
              </a:graphicData>
            </a:graphic>
          </wp:inline>
        </w:drawing>
      </w:r>
    </w:p>
    <w:p w:rsidR="36F8D67C" w:rsidRDefault="36F8D67C" w14:paraId="3CDBE67C" w14:textId="1693CF4E">
      <w:r>
        <w:t>External recourse linking:</w:t>
      </w:r>
    </w:p>
    <w:p w:rsidR="25002866" w:rsidRDefault="25002866" w14:paraId="408D5D0E" w14:textId="24809E3E">
      <w:r>
        <w:rPr>
          <w:noProof/>
        </w:rPr>
        <w:drawing>
          <wp:inline distT="0" distB="0" distL="0" distR="0" wp14:anchorId="1F7D2CB8" wp14:editId="0DE8F05B">
            <wp:extent cx="5943600" cy="1685925"/>
            <wp:effectExtent l="0" t="0" r="0" b="0"/>
            <wp:docPr id="1870258100" name="Picture 1870258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inline>
        </w:drawing>
      </w:r>
      <w:r>
        <w:t>PHP nav bar:</w:t>
      </w:r>
    </w:p>
    <w:p w:rsidR="25002866" w:rsidRDefault="25002866" w14:paraId="63DD9EDF" w14:textId="17154A71">
      <w:r>
        <w:rPr>
          <w:noProof/>
        </w:rPr>
        <w:drawing>
          <wp:inline distT="0" distB="0" distL="0" distR="0" wp14:anchorId="6D19595D" wp14:editId="35614F8C">
            <wp:extent cx="4572000" cy="638175"/>
            <wp:effectExtent l="0" t="0" r="0" b="0"/>
            <wp:docPr id="968454369" name="Picture 96845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rsidR="001F309C" w:rsidRDefault="001F309C" w14:paraId="6CBAA05B" w14:textId="77777777"/>
    <w:p w:rsidR="001F309C" w:rsidRDefault="001F309C" w14:paraId="6A706332" w14:textId="77777777"/>
    <w:p w:rsidR="001F309C" w:rsidRDefault="001F309C" w14:paraId="5F96425E" w14:textId="77777777"/>
    <w:p w:rsidR="001F309C" w:rsidRDefault="001F309C" w14:paraId="31B86C14" w14:textId="77777777"/>
    <w:p w:rsidR="001F309C" w:rsidRDefault="001F309C" w14:paraId="0BF9A7DE" w14:textId="77777777"/>
    <w:p w:rsidR="001F309C" w:rsidRDefault="001F309C" w14:paraId="1FFA7C3F" w14:textId="77777777"/>
    <w:p w:rsidR="25002866" w:rsidRDefault="25002866" w14:paraId="7E41E662" w14:textId="03A9B111">
      <w:r>
        <w:t>Main content:</w:t>
      </w:r>
    </w:p>
    <w:p w:rsidR="66B94386" w:rsidRDefault="01DD4A5D" w14:paraId="5C3C5FCB" w14:textId="7BDDD2E9">
      <w:r>
        <w:rPr>
          <w:noProof/>
        </w:rPr>
        <w:drawing>
          <wp:inline distT="0" distB="0" distL="0" distR="0" wp14:anchorId="733633D1" wp14:editId="0ACC368B">
            <wp:extent cx="5943600" cy="2047875"/>
            <wp:effectExtent l="0" t="0" r="0" b="0"/>
            <wp:docPr id="1094852614" name="Picture 109485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852614"/>
                    <pic:cNvPicPr/>
                  </pic:nvPicPr>
                  <pic:blipFill>
                    <a:blip r:embed="rId47">
                      <a:extLst>
                        <a:ext uri="{28A0092B-C50C-407E-A947-70E740481C1C}">
                          <a14:useLocalDpi xmlns:a14="http://schemas.microsoft.com/office/drawing/2010/main" val="0"/>
                        </a:ext>
                      </a:extLst>
                    </a:blip>
                    <a:stretch>
                      <a:fillRect/>
                    </a:stretch>
                  </pic:blipFill>
                  <pic:spPr>
                    <a:xfrm>
                      <a:off x="0" y="0"/>
                      <a:ext cx="5943600" cy="2047875"/>
                    </a:xfrm>
                    <a:prstGeom prst="rect">
                      <a:avLst/>
                    </a:prstGeom>
                  </pic:spPr>
                </pic:pic>
              </a:graphicData>
            </a:graphic>
          </wp:inline>
        </w:drawing>
      </w:r>
      <w:r>
        <w:t>Footer include:</w:t>
      </w:r>
    </w:p>
    <w:p w:rsidR="66B94386" w:rsidRDefault="66B94386" w14:paraId="42922AA0" w14:textId="75DB4C37">
      <w:r>
        <w:rPr>
          <w:noProof/>
        </w:rPr>
        <w:drawing>
          <wp:inline distT="0" distB="0" distL="0" distR="0" wp14:anchorId="4CDB0013" wp14:editId="6A25804D">
            <wp:extent cx="4952998" cy="657225"/>
            <wp:effectExtent l="0" t="0" r="0" b="0"/>
            <wp:docPr id="1197204647" name="Picture 119720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952998" cy="657225"/>
                    </a:xfrm>
                    <a:prstGeom prst="rect">
                      <a:avLst/>
                    </a:prstGeom>
                  </pic:spPr>
                </pic:pic>
              </a:graphicData>
            </a:graphic>
          </wp:inline>
        </w:drawing>
      </w:r>
    </w:p>
    <w:p w:rsidR="7EF3AD84" w:rsidRDefault="7EF3AD84" w14:paraId="495CDFDE" w14:textId="0190638D"/>
    <w:p w:rsidR="09B9E061" w:rsidP="7EF3AD84" w:rsidRDefault="09B9E061" w14:paraId="169A18F9" w14:textId="30E9093E">
      <w:pPr>
        <w:pStyle w:val="Heading3"/>
        <w:rPr/>
      </w:pPr>
      <w:bookmarkStart w:name="_Toc186354864" w:id="1425923446"/>
      <w:r w:rsidR="09B9E061">
        <w:rPr/>
        <w:t>Links/navbar -Jack</w:t>
      </w:r>
      <w:bookmarkEnd w:id="1425923446"/>
    </w:p>
    <w:p w:rsidR="7548E8D4" w:rsidRDefault="7548E8D4" w14:paraId="735D8483" w14:textId="057145CF">
      <w:r w:rsidRPr="7EF3AD84">
        <w:rPr>
          <w:rFonts w:eastAsia="Calibri" w:cs="Calibri"/>
        </w:rPr>
        <w:t xml:space="preserve">A responsive Bootstrap navigation bar was implemented with conditional PHP logic to determine user authentication. Navigation options dynamically change based on this. . A collapsible layout supports mobile responsiveness, and a search bar is </w:t>
      </w:r>
      <w:proofErr w:type="gramStart"/>
      <w:r w:rsidRPr="7EF3AD84">
        <w:rPr>
          <w:rFonts w:eastAsia="Calibri" w:cs="Calibri"/>
        </w:rPr>
        <w:t>right-aligned</w:t>
      </w:r>
      <w:proofErr w:type="gramEnd"/>
      <w:r w:rsidRPr="7EF3AD84">
        <w:rPr>
          <w:rFonts w:eastAsia="Calibri" w:cs="Calibri"/>
        </w:rPr>
        <w:t xml:space="preserve"> for quick access.</w:t>
      </w:r>
    </w:p>
    <w:p w:rsidR="0ED05827" w:rsidP="7EF3AD84" w:rsidRDefault="0ED05827" w14:paraId="37A7C31B" w14:textId="454633BB">
      <w:pPr>
        <w:rPr>
          <w:rFonts w:eastAsia="Calibri" w:cs="Calibri"/>
        </w:rPr>
      </w:pPr>
      <w:r w:rsidRPr="7EF3AD84">
        <w:rPr>
          <w:rFonts w:eastAsia="Calibri" w:cs="Calibri"/>
        </w:rPr>
        <w:t>The &lt;nav&gt; is fluid in nature allowing for responsive readjustment on smaller devices:</w:t>
      </w:r>
    </w:p>
    <w:p w:rsidR="0ED05827" w:rsidRDefault="0ED05827" w14:paraId="6406A7DA" w14:textId="28DDBC41">
      <w:r>
        <w:rPr>
          <w:noProof/>
        </w:rPr>
        <w:drawing>
          <wp:inline distT="0" distB="0" distL="0" distR="0" wp14:anchorId="0C946C31" wp14:editId="60ED4EE8">
            <wp:extent cx="5943600" cy="219075"/>
            <wp:effectExtent l="0" t="0" r="0" b="0"/>
            <wp:docPr id="1359768777" name="Picture 1359768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219075"/>
                    </a:xfrm>
                    <a:prstGeom prst="rect">
                      <a:avLst/>
                    </a:prstGeom>
                  </pic:spPr>
                </pic:pic>
              </a:graphicData>
            </a:graphic>
          </wp:inline>
        </w:drawing>
      </w:r>
      <w:r>
        <w:t>Collapsible buttons for mobile display:</w:t>
      </w:r>
    </w:p>
    <w:p w:rsidR="6ABB539E" w:rsidRDefault="6ABB539E" w14:paraId="149AFDE9" w14:textId="0397AF36">
      <w:r>
        <w:rPr>
          <w:noProof/>
        </w:rPr>
        <w:drawing>
          <wp:inline distT="0" distB="0" distL="0" distR="0" wp14:anchorId="40ECDCE3" wp14:editId="7B66AA33">
            <wp:extent cx="5943600" cy="533400"/>
            <wp:effectExtent l="0" t="0" r="0" b="0"/>
            <wp:docPr id="534074329" name="Picture 53407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r>
        <w:t>Session controlled link availability:</w:t>
      </w:r>
    </w:p>
    <w:p w:rsidR="6ABB539E" w:rsidRDefault="6ABB539E" w14:paraId="7A46C22F" w14:textId="0796B3BB">
      <w:r>
        <w:rPr>
          <w:noProof/>
        </w:rPr>
        <w:drawing>
          <wp:inline distT="0" distB="0" distL="0" distR="0" wp14:anchorId="241DFEDE" wp14:editId="58B4201F">
            <wp:extent cx="5943600" cy="2676525"/>
            <wp:effectExtent l="0" t="0" r="0" b="0"/>
            <wp:docPr id="1761898065" name="Picture 1761898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rsidR="09B9E061" w:rsidP="7EF3AD84" w:rsidRDefault="09B9E061" w14:paraId="367DDCC9" w14:textId="71C50384">
      <w:pPr>
        <w:pStyle w:val="Heading3"/>
        <w:rPr/>
      </w:pPr>
      <w:bookmarkStart w:name="_Toc712339435" w:id="703744943"/>
      <w:r w:rsidR="09B9E061">
        <w:rPr/>
        <w:t>Contact us -Jack</w:t>
      </w:r>
      <w:bookmarkEnd w:id="703744943"/>
    </w:p>
    <w:p w:rsidR="6730DC0A" w:rsidP="7EF3AD84" w:rsidRDefault="6730DC0A" w14:paraId="3EE2B046" w14:textId="054A8199">
      <w:r>
        <w:t xml:space="preserve">The contact page contains the same formatting as the previous pages and includes a placeholder image of the client as well as placeholder information (the general Abertay university </w:t>
      </w:r>
      <w:r w:rsidR="5A586934">
        <w:t>contact</w:t>
      </w:r>
      <w:r>
        <w:t>)</w:t>
      </w:r>
      <w:r w:rsidR="421BB759">
        <w:t xml:space="preserve"> in place of the clients.</w:t>
      </w:r>
    </w:p>
    <w:p w:rsidR="421BB759" w:rsidRDefault="421BB759" w14:paraId="7C97EF42" w14:textId="200264F9">
      <w:r>
        <w:rPr>
          <w:noProof/>
        </w:rPr>
        <w:drawing>
          <wp:inline distT="0" distB="0" distL="0" distR="0" wp14:anchorId="753407C6" wp14:editId="407EC61D">
            <wp:extent cx="5943600" cy="2809875"/>
            <wp:effectExtent l="0" t="0" r="0" b="0"/>
            <wp:docPr id="1284736886" name="Picture 128473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r>
        <w:t>Inclusion of social media hyperlinks:</w:t>
      </w:r>
    </w:p>
    <w:p w:rsidR="421BB759" w:rsidRDefault="421BB759" w14:paraId="45D3286E" w14:textId="3E1E0290">
      <w:r>
        <w:rPr>
          <w:noProof/>
        </w:rPr>
        <w:drawing>
          <wp:inline distT="0" distB="0" distL="0" distR="0" wp14:anchorId="2B95F4A3" wp14:editId="631E06D8">
            <wp:extent cx="5305426" cy="2790825"/>
            <wp:effectExtent l="0" t="0" r="0" b="0"/>
            <wp:docPr id="726800091" name="Picture 72680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305426" cy="2790825"/>
                    </a:xfrm>
                    <a:prstGeom prst="rect">
                      <a:avLst/>
                    </a:prstGeom>
                  </pic:spPr>
                </pic:pic>
              </a:graphicData>
            </a:graphic>
          </wp:inline>
        </w:drawing>
      </w:r>
    </w:p>
    <w:p w:rsidR="09B9E061" w:rsidP="7EF3AD84" w:rsidRDefault="09B9E061" w14:paraId="013B9CF8" w14:textId="29756D18">
      <w:pPr>
        <w:pStyle w:val="Heading3"/>
        <w:rPr/>
      </w:pPr>
      <w:bookmarkStart w:name="_Toc741316703" w:id="1412471972"/>
      <w:r w:rsidR="09B9E061">
        <w:rPr/>
        <w:t>GDPR</w:t>
      </w:r>
      <w:r w:rsidR="38C52FAB">
        <w:rPr/>
        <w:t xml:space="preserve"> –</w:t>
      </w:r>
      <w:r w:rsidR="09B9E061">
        <w:rPr/>
        <w:t>Jack</w:t>
      </w:r>
      <w:bookmarkEnd w:id="1412471972"/>
    </w:p>
    <w:p w:rsidR="0871DC98" w:rsidP="7EF3AD84" w:rsidRDefault="0871DC98" w14:paraId="549DF94C" w14:textId="2F00F189">
      <w:r>
        <w:t xml:space="preserve">The GDPR page follows the same format as the previous pages and details </w:t>
      </w:r>
      <w:r w:rsidR="0A8A3CAB">
        <w:t>what data is collected/handled by the website and how its handled in accordance with the law.</w:t>
      </w:r>
    </w:p>
    <w:p w:rsidR="0A8A3CAB" w:rsidRDefault="437A8A3E" w14:paraId="0DDA758C" w14:textId="046F0B5C">
      <w:r>
        <w:rPr>
          <w:noProof/>
        </w:rPr>
        <w:drawing>
          <wp:inline distT="0" distB="0" distL="0" distR="0" wp14:anchorId="1E79A997" wp14:editId="5C8D5809">
            <wp:extent cx="5943600" cy="2847975"/>
            <wp:effectExtent l="0" t="0" r="0" b="0"/>
            <wp:docPr id="1207125089" name="Picture 1207125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125089"/>
                    <pic:cNvPicPr/>
                  </pic:nvPicPr>
                  <pic:blipFill>
                    <a:blip r:embed="rId54">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rsidR="1F214AB9" w:rsidP="7EF3AD84" w:rsidRDefault="1F214AB9" w14:paraId="6C9BAF9A" w14:textId="41B517C5">
      <w:pPr>
        <w:pStyle w:val="Heading3"/>
        <w:rPr/>
      </w:pPr>
      <w:bookmarkStart w:name="_Toc807469713" w:id="1497486970"/>
      <w:r w:rsidR="1F214AB9">
        <w:rPr/>
        <w:t>Feedback/process feedback –Jack</w:t>
      </w:r>
      <w:bookmarkEnd w:id="1497486970"/>
    </w:p>
    <w:p w:rsidR="2EFB772E" w:rsidRDefault="2EFB772E" w14:paraId="76A73077" w14:textId="63E3C3D1">
      <w:r w:rsidRPr="7EF3AD84">
        <w:rPr>
          <w:rFonts w:eastAsia="Calibri" w:cs="Calibri"/>
        </w:rPr>
        <w:t xml:space="preserve">A client-server feedback module enables users to submit comments categorized by type. The front-end in </w:t>
      </w:r>
      <w:proofErr w:type="spellStart"/>
      <w:r w:rsidRPr="7EF3AD84">
        <w:rPr>
          <w:rFonts w:ascii="Consolas" w:hAnsi="Consolas" w:eastAsia="Consolas" w:cs="Consolas"/>
        </w:rPr>
        <w:t>feedback.php</w:t>
      </w:r>
      <w:proofErr w:type="spellEnd"/>
      <w:r w:rsidRPr="7EF3AD84">
        <w:rPr>
          <w:rFonts w:eastAsia="Calibri" w:cs="Calibri"/>
        </w:rPr>
        <w:t xml:space="preserve"> uses a Bootstrap-styled form with real-time character count enforcement and conditional alert banners for feedback validation.</w:t>
      </w:r>
    </w:p>
    <w:p w:rsidR="2EFB772E" w:rsidP="7EF3AD84" w:rsidRDefault="2EFB772E" w14:paraId="0FB4CB81" w14:textId="70209E31">
      <w:pPr>
        <w:rPr>
          <w:rFonts w:eastAsia="Calibri" w:cs="Calibri"/>
        </w:rPr>
      </w:pPr>
      <w:r w:rsidRPr="7EF3AD84">
        <w:rPr>
          <w:rFonts w:eastAsia="Calibri" w:cs="Calibri"/>
        </w:rPr>
        <w:t>Form interface:</w:t>
      </w:r>
    </w:p>
    <w:p w:rsidR="3DD7ECC6" w:rsidRDefault="3DD7ECC6" w14:paraId="251E46AC" w14:textId="18627534">
      <w:r>
        <w:rPr>
          <w:noProof/>
        </w:rPr>
        <w:drawing>
          <wp:inline distT="0" distB="0" distL="0" distR="0" wp14:anchorId="18567A0E" wp14:editId="12828E01">
            <wp:extent cx="5715000" cy="3095625"/>
            <wp:effectExtent l="0" t="0" r="0" b="0"/>
            <wp:docPr id="1967610591" name="Picture 196761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15000" cy="3095625"/>
                    </a:xfrm>
                    <a:prstGeom prst="rect">
                      <a:avLst/>
                    </a:prstGeom>
                  </pic:spPr>
                </pic:pic>
              </a:graphicData>
            </a:graphic>
          </wp:inline>
        </w:drawing>
      </w:r>
    </w:p>
    <w:p w:rsidR="7EF3AD84" w:rsidRDefault="7EF3AD84" w14:paraId="589FF2EA" w14:textId="6E8B9A6A"/>
    <w:p w:rsidR="7EF3AD84" w:rsidRDefault="7EF3AD84" w14:paraId="0D2E38C1" w14:textId="1805D0D4"/>
    <w:p w:rsidR="7EF3AD84" w:rsidRDefault="7EF3AD84" w14:paraId="50EC1051" w14:textId="55DB9E7E"/>
    <w:p w:rsidR="3DD7ECC6" w:rsidRDefault="3DD7ECC6" w14:paraId="002FFFEC" w14:textId="0DB88697">
      <w:r>
        <w:t>Character counter:</w:t>
      </w:r>
    </w:p>
    <w:p w:rsidR="3DD7ECC6" w:rsidRDefault="3DD7ECC6" w14:paraId="6C26243E" w14:textId="79C3F1D1">
      <w:r>
        <w:rPr>
          <w:noProof/>
        </w:rPr>
        <w:drawing>
          <wp:inline distT="0" distB="0" distL="0" distR="0" wp14:anchorId="02979E45" wp14:editId="66F9ED0B">
            <wp:extent cx="5067298" cy="1743075"/>
            <wp:effectExtent l="0" t="0" r="0" b="0"/>
            <wp:docPr id="1411253705" name="Picture 141125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067298" cy="1743075"/>
                    </a:xfrm>
                    <a:prstGeom prst="rect">
                      <a:avLst/>
                    </a:prstGeom>
                  </pic:spPr>
                </pic:pic>
              </a:graphicData>
            </a:graphic>
          </wp:inline>
        </w:drawing>
      </w:r>
    </w:p>
    <w:p w:rsidR="3DD7ECC6" w:rsidRDefault="3DD7ECC6" w14:paraId="7A155D0D" w14:textId="670BCCFB">
      <w:r>
        <w:t>Dynamic alert for feedback response validation:</w:t>
      </w:r>
    </w:p>
    <w:p w:rsidR="26564EAB" w:rsidRDefault="26564EAB" w14:paraId="53688786" w14:textId="76DA5190">
      <w:r>
        <w:rPr>
          <w:noProof/>
        </w:rPr>
        <w:drawing>
          <wp:inline distT="0" distB="0" distL="0" distR="0" wp14:anchorId="19E79524" wp14:editId="1767C03C">
            <wp:extent cx="5943600" cy="2286000"/>
            <wp:effectExtent l="0" t="0" r="0" b="0"/>
            <wp:docPr id="990208725" name="Picture 99020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2286000"/>
                    </a:xfrm>
                    <a:prstGeom prst="rect">
                      <a:avLst/>
                    </a:prstGeom>
                  </pic:spPr>
                </pic:pic>
              </a:graphicData>
            </a:graphic>
          </wp:inline>
        </w:drawing>
      </w:r>
      <w:r>
        <w:t xml:space="preserve"> </w:t>
      </w:r>
      <w:r w:rsidR="703CF4AB">
        <w:t>I</w:t>
      </w:r>
      <w:r w:rsidR="7557657A">
        <w:t xml:space="preserve">nput sanitisation within </w:t>
      </w:r>
      <w:proofErr w:type="spellStart"/>
      <w:r>
        <w:t>processfeedback.php</w:t>
      </w:r>
      <w:proofErr w:type="spellEnd"/>
      <w:r>
        <w:t>:</w:t>
      </w:r>
    </w:p>
    <w:p w:rsidR="276386A0" w:rsidRDefault="276386A0" w14:paraId="6FAB5CF7" w14:textId="53B1B7A7">
      <w:r>
        <w:rPr>
          <w:noProof/>
        </w:rPr>
        <w:drawing>
          <wp:inline distT="0" distB="0" distL="0" distR="0" wp14:anchorId="0EE09C88" wp14:editId="625003C2">
            <wp:extent cx="5857875" cy="1552575"/>
            <wp:effectExtent l="0" t="0" r="0" b="0"/>
            <wp:docPr id="1077193396" name="Picture 107719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857875" cy="1552575"/>
                    </a:xfrm>
                    <a:prstGeom prst="rect">
                      <a:avLst/>
                    </a:prstGeom>
                  </pic:spPr>
                </pic:pic>
              </a:graphicData>
            </a:graphic>
          </wp:inline>
        </w:drawing>
      </w:r>
    </w:p>
    <w:p w:rsidR="276386A0" w:rsidRDefault="276386A0" w14:paraId="1E79D106" w14:textId="42F1CB82">
      <w:r>
        <w:t>Logic to make sure the feedback submitted is valid</w:t>
      </w:r>
      <w:r w:rsidR="1F81FDF0">
        <w:t>:</w:t>
      </w:r>
    </w:p>
    <w:p w:rsidR="1F81FDF0" w:rsidRDefault="1F81FDF0" w14:paraId="438F2615" w14:textId="632FFF3F">
      <w:r>
        <w:rPr>
          <w:noProof/>
        </w:rPr>
        <w:drawing>
          <wp:inline distT="0" distB="0" distL="0" distR="0" wp14:anchorId="27C22C1F" wp14:editId="64DC5EED">
            <wp:extent cx="5848352" cy="1800225"/>
            <wp:effectExtent l="0" t="0" r="0" b="0"/>
            <wp:docPr id="1362924109" name="Picture 136292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848352" cy="1800225"/>
                    </a:xfrm>
                    <a:prstGeom prst="rect">
                      <a:avLst/>
                    </a:prstGeom>
                  </pic:spPr>
                </pic:pic>
              </a:graphicData>
            </a:graphic>
          </wp:inline>
        </w:drawing>
      </w:r>
    </w:p>
    <w:p w:rsidR="7EF3AD84" w:rsidRDefault="7EF3AD84" w14:paraId="6D23C2B8" w14:textId="702606C6"/>
    <w:p w:rsidR="001F309C" w:rsidRDefault="001F309C" w14:paraId="48C0B0F1" w14:textId="77777777"/>
    <w:p w:rsidR="1F81FDF0" w:rsidRDefault="1F81FDF0" w14:paraId="5CC19805" w14:textId="2350D675">
      <w:r>
        <w:t>SQL query to safely update the database:</w:t>
      </w:r>
    </w:p>
    <w:p w:rsidR="1F81FDF0" w:rsidRDefault="08F56ADA" w14:paraId="5ED9A9B5" w14:textId="563C5915">
      <w:r>
        <w:rPr>
          <w:noProof/>
        </w:rPr>
        <w:drawing>
          <wp:inline distT="0" distB="0" distL="0" distR="0" wp14:anchorId="38295BD2" wp14:editId="626AC390">
            <wp:extent cx="5934076" cy="2019300"/>
            <wp:effectExtent l="0" t="0" r="0" b="0"/>
            <wp:docPr id="480722013" name="Picture 48072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722013"/>
                    <pic:cNvPicPr/>
                  </pic:nvPicPr>
                  <pic:blipFill>
                    <a:blip r:embed="rId60">
                      <a:extLst>
                        <a:ext uri="{28A0092B-C50C-407E-A947-70E740481C1C}">
                          <a14:useLocalDpi xmlns:a14="http://schemas.microsoft.com/office/drawing/2010/main" val="0"/>
                        </a:ext>
                      </a:extLst>
                    </a:blip>
                    <a:stretch>
                      <a:fillRect/>
                    </a:stretch>
                  </pic:blipFill>
                  <pic:spPr>
                    <a:xfrm>
                      <a:off x="0" y="0"/>
                      <a:ext cx="5934076" cy="2019300"/>
                    </a:xfrm>
                    <a:prstGeom prst="rect">
                      <a:avLst/>
                    </a:prstGeom>
                  </pic:spPr>
                </pic:pic>
              </a:graphicData>
            </a:graphic>
          </wp:inline>
        </w:drawing>
      </w:r>
    </w:p>
    <w:p w:rsidR="411FF7C9" w:rsidP="7EF3AD84" w:rsidRDefault="1F48C89E" w14:paraId="2B48BE30" w14:textId="32CFCF88">
      <w:pPr>
        <w:pStyle w:val="Heading3"/>
        <w:rPr/>
      </w:pPr>
      <w:bookmarkStart w:name="_Toc720447879" w:id="1424505679"/>
      <w:r w:rsidR="1F48C89E">
        <w:rPr/>
        <w:t>Admin dashboard</w:t>
      </w:r>
      <w:r w:rsidR="264152CD">
        <w:rPr/>
        <w:t xml:space="preserve"> –</w:t>
      </w:r>
      <w:r w:rsidR="1F48C89E">
        <w:rPr/>
        <w:t>Jack</w:t>
      </w:r>
      <w:bookmarkEnd w:id="1424505679"/>
    </w:p>
    <w:p w:rsidR="6AAB2817" w:rsidP="03604AB2" w:rsidRDefault="6AAB2817" w14:paraId="400C1639" w14:textId="48EAE45E">
      <w:r>
        <w:t>The admin dashboard is a clean and easy to navigate webpage that allows an administrator to send a</w:t>
      </w:r>
      <w:r w:rsidR="125D4069">
        <w:t xml:space="preserve"> newsletter out to the registered users of the website </w:t>
      </w:r>
      <w:proofErr w:type="spellStart"/>
      <w:r w:rsidR="125D4069">
        <w:t>aswell</w:t>
      </w:r>
      <w:proofErr w:type="spellEnd"/>
      <w:r w:rsidR="125D4069">
        <w:t xml:space="preserve"> as navigate to the various links present from the custom admin navbar that will be detailed next.</w:t>
      </w:r>
    </w:p>
    <w:p w:rsidR="125D4069" w:rsidRDefault="125D4069" w14:paraId="2369CC61" w14:textId="7DA4FA49">
      <w:r>
        <w:rPr>
          <w:noProof/>
        </w:rPr>
        <w:drawing>
          <wp:inline distT="0" distB="0" distL="0" distR="0" wp14:anchorId="38E4B496" wp14:editId="6FF0C364">
            <wp:extent cx="5943600" cy="2886075"/>
            <wp:effectExtent l="0" t="0" r="0" b="0"/>
            <wp:docPr id="1390076756" name="Picture 139007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rsidR="7343DF4D" w:rsidP="7343DF4D" w:rsidRDefault="125D4069" w14:paraId="4BCEB2A6" w14:textId="7ADAB4DA">
      <w:r>
        <w:t xml:space="preserve">The code related to uploading files restricts the filetype to </w:t>
      </w:r>
      <w:proofErr w:type="spellStart"/>
      <w:r>
        <w:t>exclusivly</w:t>
      </w:r>
      <w:proofErr w:type="spellEnd"/>
      <w:r>
        <w:t xml:space="preserve"> .</w:t>
      </w:r>
      <w:proofErr w:type="spellStart"/>
      <w:r>
        <w:t>png</w:t>
      </w:r>
      <w:proofErr w:type="spellEnd"/>
      <w:r>
        <w:t xml:space="preserve"> meaning even if an admin account was compromised its features could not be used to distribute malicious </w:t>
      </w:r>
      <w:r w:rsidR="37981BC6">
        <w:t>code</w:t>
      </w:r>
      <w:r w:rsidR="4518BBEE">
        <w:t xml:space="preserve"> in the case of an account breach</w:t>
      </w:r>
      <w:r w:rsidR="37981BC6">
        <w:t>.</w:t>
      </w:r>
    </w:p>
    <w:p w:rsidR="37981BC6" w:rsidRDefault="37981BC6" w14:paraId="5A7A29E4" w14:textId="2CE98B1E">
      <w:r>
        <w:rPr>
          <w:noProof/>
        </w:rPr>
        <w:drawing>
          <wp:inline distT="0" distB="0" distL="0" distR="0" wp14:anchorId="486E57EA" wp14:editId="4E691B0F">
            <wp:extent cx="5943600" cy="1600200"/>
            <wp:effectExtent l="0" t="0" r="0" b="0"/>
            <wp:docPr id="138650597" name="Picture 13865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1600200"/>
                    </a:xfrm>
                    <a:prstGeom prst="rect">
                      <a:avLst/>
                    </a:prstGeom>
                  </pic:spPr>
                </pic:pic>
              </a:graphicData>
            </a:graphic>
          </wp:inline>
        </w:drawing>
      </w:r>
    </w:p>
    <w:p w:rsidR="411FF7C9" w:rsidP="7EF3AD84" w:rsidRDefault="411FF7C9" w14:paraId="7A00628B" w14:textId="75647A59">
      <w:pPr>
        <w:pStyle w:val="Heading3"/>
        <w:rPr/>
      </w:pPr>
      <w:bookmarkStart w:name="_Toc1881524764" w:id="1105013450"/>
      <w:r w:rsidR="411FF7C9">
        <w:rPr/>
        <w:t>Admin links/navbar -Jack</w:t>
      </w:r>
      <w:bookmarkEnd w:id="1105013450"/>
    </w:p>
    <w:p w:rsidR="6BAC33DC" w:rsidP="03604AB2" w:rsidRDefault="6BAC33DC" w14:paraId="7F719DAF" w14:textId="67029605">
      <w:r>
        <w:t xml:space="preserve">Upon admin logon the user is presented with a unique navbar that allows the user to navigate to the higher security pages </w:t>
      </w:r>
      <w:r w:rsidR="5F41A2CC">
        <w:t xml:space="preserve">being the </w:t>
      </w:r>
      <w:proofErr w:type="spellStart"/>
      <w:r w:rsidR="5F41A2CC">
        <w:t>challange</w:t>
      </w:r>
      <w:proofErr w:type="spellEnd"/>
      <w:r w:rsidR="5F41A2CC">
        <w:t xml:space="preserve"> and feedback management. The navbar still follows the same structure as the standard with all the same features.</w:t>
      </w:r>
      <w:r w:rsidR="5F41A2CC">
        <w:rPr>
          <w:noProof/>
        </w:rPr>
        <w:drawing>
          <wp:inline distT="0" distB="0" distL="0" distR="0" wp14:anchorId="26C27938" wp14:editId="4906A781">
            <wp:extent cx="5943600" cy="247650"/>
            <wp:effectExtent l="0" t="0" r="0" b="0"/>
            <wp:docPr id="852554510" name="Picture 85255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47650"/>
                    </a:xfrm>
                    <a:prstGeom prst="rect">
                      <a:avLst/>
                    </a:prstGeom>
                  </pic:spPr>
                </pic:pic>
              </a:graphicData>
            </a:graphic>
          </wp:inline>
        </w:drawing>
      </w:r>
      <w:r w:rsidR="5F41A2CC">
        <w:t xml:space="preserve">The admin navbar is only called from within admin pages which require a unique </w:t>
      </w:r>
      <w:proofErr w:type="spellStart"/>
      <w:r w:rsidR="5F41A2CC">
        <w:t>sessiion</w:t>
      </w:r>
      <w:proofErr w:type="spellEnd"/>
      <w:r w:rsidR="5F41A2CC">
        <w:t xml:space="preserve"> id to </w:t>
      </w:r>
      <w:proofErr w:type="spellStart"/>
      <w:r w:rsidR="5F41A2CC">
        <w:t>accsess</w:t>
      </w:r>
      <w:proofErr w:type="spellEnd"/>
      <w:r w:rsidR="5F41A2CC">
        <w:t xml:space="preserve"> meaning these pages can</w:t>
      </w:r>
      <w:r w:rsidR="11FA2DC4">
        <w:t>‘</w:t>
      </w:r>
      <w:r w:rsidR="5F41A2CC">
        <w:t>t be reached</w:t>
      </w:r>
      <w:r w:rsidR="68F37F4A">
        <w:t xml:space="preserve"> by a standard user.</w:t>
      </w:r>
    </w:p>
    <w:p w:rsidR="4D46294A" w:rsidRDefault="4D46294A" w14:paraId="5D4E7444" w14:textId="251B9B0D">
      <w:r>
        <w:rPr>
          <w:noProof/>
        </w:rPr>
        <w:drawing>
          <wp:inline distT="0" distB="0" distL="0" distR="0" wp14:anchorId="3272E68D" wp14:editId="44B67EB8">
            <wp:extent cx="5943600" cy="2428875"/>
            <wp:effectExtent l="0" t="0" r="0" b="0"/>
            <wp:docPr id="1277382563" name="Picture 127738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rsidR="411FF7C9" w:rsidP="7EF3AD84" w:rsidRDefault="4D46294A" w14:paraId="71B2D87A" w14:textId="4118AB88">
      <w:pPr>
        <w:pStyle w:val="Heading3"/>
        <w:rPr/>
      </w:pPr>
      <w:bookmarkStart w:name="_Toc1564024281" w:id="619711344"/>
      <w:r w:rsidR="4D46294A">
        <w:rPr/>
        <w:t>Challenge management</w:t>
      </w:r>
      <w:bookmarkEnd w:id="619711344"/>
    </w:p>
    <w:p w:rsidR="4C754BFB" w:rsidP="03604AB2" w:rsidRDefault="4C754BFB" w14:paraId="266F57D2" w14:textId="2AD27DB9">
      <w:r>
        <w:t xml:space="preserve">The </w:t>
      </w:r>
      <w:proofErr w:type="spellStart"/>
      <w:r>
        <w:t>challange</w:t>
      </w:r>
      <w:proofErr w:type="spellEnd"/>
      <w:r>
        <w:t xml:space="preserve"> management page allows an admin to see a graph for each type of quiz containing the username, time and score for each attempt taken allowing a </w:t>
      </w:r>
      <w:proofErr w:type="spellStart"/>
      <w:r>
        <w:t>students</w:t>
      </w:r>
      <w:proofErr w:type="spellEnd"/>
      <w:r>
        <w:t xml:space="preserve"> progress to be t</w:t>
      </w:r>
      <w:r w:rsidR="49C01E73">
        <w:t>racked. This page also contains a sanitised file upload for changing the quizzes present on the website in a way that could not be manipulated by an attacker. This is done in the same fashion as the newsletter upload.</w:t>
      </w:r>
    </w:p>
    <w:p w:rsidR="49C01E73" w:rsidRDefault="49C01E73" w14:paraId="7C0BC62F" w14:textId="4489C2BB">
      <w:r>
        <w:rPr>
          <w:noProof/>
        </w:rPr>
        <w:drawing>
          <wp:inline distT="0" distB="0" distL="0" distR="0" wp14:anchorId="5C2133EF" wp14:editId="097783C4">
            <wp:extent cx="5943600" cy="2400300"/>
            <wp:effectExtent l="0" t="0" r="0" b="0"/>
            <wp:docPr id="1764818034" name="Picture 176481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rsidR="27E1582D" w:rsidRDefault="27E1582D" w14:paraId="69C17543" w14:textId="0BCD65E0">
      <w:r>
        <w:t xml:space="preserve">The below code uses the graph containers set up in the </w:t>
      </w:r>
      <w:proofErr w:type="spellStart"/>
      <w:r>
        <w:t>css</w:t>
      </w:r>
      <w:proofErr w:type="spellEnd"/>
      <w:r>
        <w:t xml:space="preserve"> to display on the website</w:t>
      </w:r>
      <w:r w:rsidR="442952E6">
        <w:t xml:space="preserve"> translating the </w:t>
      </w:r>
      <w:proofErr w:type="spellStart"/>
      <w:r w:rsidR="442952E6">
        <w:t>sql</w:t>
      </w:r>
      <w:proofErr w:type="spellEnd"/>
      <w:r w:rsidR="442952E6">
        <w:t xml:space="preserve"> table containing the scores into an easy to read format for the admin accounts</w:t>
      </w:r>
      <w:r>
        <w:t>.</w:t>
      </w:r>
    </w:p>
    <w:p w:rsidR="27E1582D" w:rsidRDefault="27E1582D" w14:paraId="52BCAC48" w14:textId="5C0BE086">
      <w:r>
        <w:rPr>
          <w:noProof/>
        </w:rPr>
        <w:drawing>
          <wp:inline distT="0" distB="0" distL="0" distR="0" wp14:anchorId="2A2809E9" wp14:editId="4EAD457F">
            <wp:extent cx="5943600" cy="2276475"/>
            <wp:effectExtent l="0" t="0" r="0" b="0"/>
            <wp:docPr id="1165687387" name="Picture 116568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r>
        <w:rPr>
          <w:noProof/>
        </w:rPr>
        <w:drawing>
          <wp:inline distT="0" distB="0" distL="0" distR="0" wp14:anchorId="726DDC70" wp14:editId="003D6CB6">
            <wp:extent cx="4619626" cy="2743200"/>
            <wp:effectExtent l="0" t="0" r="0" b="0"/>
            <wp:docPr id="741221564" name="Picture 7412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619626" cy="2743200"/>
                    </a:xfrm>
                    <a:prstGeom prst="rect">
                      <a:avLst/>
                    </a:prstGeom>
                  </pic:spPr>
                </pic:pic>
              </a:graphicData>
            </a:graphic>
          </wp:inline>
        </w:drawing>
      </w:r>
    </w:p>
    <w:p w:rsidR="3EA2B659" w:rsidRDefault="3EA2B659" w14:paraId="0AFD27AD" w14:textId="466908D8">
      <w:r>
        <w:t>The file upload sanitisation only permitting the specific filetype/ naming convention used through the website</w:t>
      </w:r>
      <w:r w:rsidR="7BF3DD4D">
        <w:t xml:space="preserve"> to ensure that an error such a misnamed file cant cause the website to </w:t>
      </w:r>
      <w:proofErr w:type="spellStart"/>
      <w:r w:rsidR="7BF3DD4D">
        <w:t>malfuction</w:t>
      </w:r>
      <w:proofErr w:type="spellEnd"/>
      <w:r w:rsidR="7BF3DD4D">
        <w:t xml:space="preserve"> or for any other scripts to be executed.</w:t>
      </w:r>
    </w:p>
    <w:p w:rsidR="50A62318" w:rsidP="03604AB2" w:rsidRDefault="50A62318" w14:paraId="546D1BC1" w14:textId="07BDED10">
      <w:pPr>
        <w:pStyle w:val="code"/>
      </w:pPr>
      <w:r>
        <w:rPr>
          <w:noProof/>
        </w:rPr>
        <w:drawing>
          <wp:inline distT="0" distB="0" distL="0" distR="0" wp14:anchorId="666744B0" wp14:editId="619DD000">
            <wp:extent cx="5943600" cy="1885950"/>
            <wp:effectExtent l="0" t="0" r="0" b="0"/>
            <wp:docPr id="1381083564" name="Picture 138108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1885950"/>
                    </a:xfrm>
                    <a:prstGeom prst="rect">
                      <a:avLst/>
                    </a:prstGeom>
                  </pic:spPr>
                </pic:pic>
              </a:graphicData>
            </a:graphic>
          </wp:inline>
        </w:drawing>
      </w:r>
    </w:p>
    <w:p w:rsidR="03604AB2" w:rsidP="03604AB2" w:rsidRDefault="03604AB2" w14:paraId="3D31E763" w14:textId="7FC983A2">
      <w:pPr>
        <w:pStyle w:val="code"/>
      </w:pPr>
    </w:p>
    <w:p w:rsidR="50A62318" w:rsidP="03604AB2" w:rsidRDefault="50A62318" w14:paraId="0B0BFA60" w14:textId="49D8EA3C">
      <w:pPr>
        <w:pStyle w:val="Heading3"/>
        <w:rPr/>
      </w:pPr>
      <w:bookmarkStart w:name="_Toc505351632" w:id="916995097"/>
      <w:r w:rsidR="50A62318">
        <w:rPr/>
        <w:t>Feedback management</w:t>
      </w:r>
      <w:bookmarkEnd w:id="916995097"/>
    </w:p>
    <w:p w:rsidR="50A62318" w:rsidP="03604AB2" w:rsidRDefault="50A62318" w14:paraId="1AB20E4B" w14:textId="03FDE12B">
      <w:r>
        <w:t xml:space="preserve">The feedback management page </w:t>
      </w:r>
      <w:proofErr w:type="spellStart"/>
      <w:r>
        <w:t>activley</w:t>
      </w:r>
      <w:proofErr w:type="spellEnd"/>
      <w:r>
        <w:t xml:space="preserve"> displays all feedback submitted in order of most recent, alongside this is displays the admins response to eliminate the p</w:t>
      </w:r>
      <w:r w:rsidR="02FB2567">
        <w:t>otential of two admins responding to the same feedback, all admin accounts share the same access to the feedback page</w:t>
      </w:r>
      <w:r w:rsidR="1ACC6939">
        <w:t>.</w:t>
      </w:r>
    </w:p>
    <w:p w:rsidR="38D10CB8" w:rsidRDefault="38D10CB8" w14:paraId="5837382B" w14:textId="2223B923">
      <w:r>
        <w:rPr>
          <w:noProof/>
        </w:rPr>
        <w:drawing>
          <wp:inline distT="0" distB="0" distL="0" distR="0" wp14:anchorId="3C58F2FB" wp14:editId="66BCC6F1">
            <wp:extent cx="5943600" cy="1228725"/>
            <wp:effectExtent l="0" t="0" r="0" b="0"/>
            <wp:docPr id="964029371" name="Picture 96402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228725"/>
                    </a:xfrm>
                    <a:prstGeom prst="rect">
                      <a:avLst/>
                    </a:prstGeom>
                  </pic:spPr>
                </pic:pic>
              </a:graphicData>
            </a:graphic>
          </wp:inline>
        </w:drawing>
      </w:r>
      <w:r>
        <w:t xml:space="preserve">This response updated the </w:t>
      </w:r>
      <w:proofErr w:type="spellStart"/>
      <w:r>
        <w:t>sql</w:t>
      </w:r>
      <w:proofErr w:type="spellEnd"/>
      <w:r>
        <w:t xml:space="preserve"> table for feedback allowing it to </w:t>
      </w:r>
      <w:proofErr w:type="spellStart"/>
      <w:r>
        <w:t>dynamicly</w:t>
      </w:r>
      <w:proofErr w:type="spellEnd"/>
      <w:r>
        <w:t xml:space="preserve"> update the users profile page where they can view </w:t>
      </w:r>
      <w:proofErr w:type="spellStart"/>
      <w:r>
        <w:t>reponses</w:t>
      </w:r>
      <w:proofErr w:type="spellEnd"/>
      <w:r>
        <w:t xml:space="preserve"> to their feedback submissions.</w:t>
      </w:r>
    </w:p>
    <w:p w:rsidR="3BAA9709" w:rsidRDefault="3BAA9709" w14:paraId="72529148" w14:textId="50937DB8">
      <w:r>
        <w:rPr>
          <w:noProof/>
        </w:rPr>
        <w:drawing>
          <wp:inline distT="0" distB="0" distL="0" distR="0" wp14:anchorId="47D533AA" wp14:editId="421A731F">
            <wp:extent cx="5943600" cy="1819275"/>
            <wp:effectExtent l="0" t="0" r="0" b="0"/>
            <wp:docPr id="261135322" name="Picture 26113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inline>
        </w:drawing>
      </w:r>
      <w:r w:rsidR="4468F8C0">
        <w:t xml:space="preserve">When the feedback is displayed on the admin page it is encoded in a way so that even if script is managed to be uploaded via feedback response from the user accounts (which </w:t>
      </w:r>
      <w:proofErr w:type="spellStart"/>
      <w:r w:rsidR="4468F8C0">
        <w:t>shoudnt</w:t>
      </w:r>
      <w:proofErr w:type="spellEnd"/>
      <w:r w:rsidR="4468F8C0">
        <w:t xml:space="preserve"> be possible) it is </w:t>
      </w:r>
      <w:proofErr w:type="spellStart"/>
      <w:r w:rsidR="4468F8C0">
        <w:t>porevent</w:t>
      </w:r>
      <w:proofErr w:type="spellEnd"/>
      <w:r w:rsidR="4468F8C0">
        <w:t xml:space="preserve"> from running on admin side where the most potential </w:t>
      </w:r>
      <w:r w:rsidR="2955E5E2">
        <w:t>harm could be caused.</w:t>
      </w:r>
    </w:p>
    <w:p w:rsidR="2955E5E2" w:rsidRDefault="2955E5E2" w14:paraId="4A7D63E1" w14:textId="4824BEAE">
      <w:r>
        <w:rPr>
          <w:noProof/>
        </w:rPr>
        <w:drawing>
          <wp:inline distT="0" distB="0" distL="0" distR="0" wp14:anchorId="18C94CAC" wp14:editId="6C59159E">
            <wp:extent cx="5943600" cy="2324100"/>
            <wp:effectExtent l="0" t="0" r="0" b="0"/>
            <wp:docPr id="1893228102" name="Picture 1893228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
    <w:p w:rsidRPr="00675EE3" w:rsidR="004D7B3D" w:rsidP="009525A9" w:rsidRDefault="3E6C932A" w14:paraId="142938B1" w14:textId="77777777">
      <w:pPr>
        <w:pStyle w:val="Heading1"/>
        <w:rPr/>
      </w:pPr>
      <w:bookmarkStart w:name="_Toc616301080" w:id="1624594405"/>
      <w:r w:rsidR="3E6C932A">
        <w:rPr/>
        <w:t>Results</w:t>
      </w:r>
      <w:bookmarkEnd w:id="1624594405"/>
    </w:p>
    <w:p w:rsidRPr="001F309C" w:rsidR="5EBE1E19" w:rsidP="5EBE1E19" w:rsidRDefault="3E6C932A" w14:paraId="4D83B75F" w14:textId="5A816697">
      <w:pPr>
        <w:pStyle w:val="Heading2"/>
        <w:rPr/>
      </w:pPr>
      <w:bookmarkStart w:name="_Toc1315655188" w:id="596390171"/>
      <w:r w:rsidR="3E6C932A">
        <w:rPr/>
        <w:t xml:space="preserve">Results </w:t>
      </w:r>
      <w:r w:rsidR="20985259">
        <w:rPr/>
        <w:t>- written by Harvey Williams</w:t>
      </w:r>
      <w:bookmarkEnd w:id="596390171"/>
    </w:p>
    <w:p w:rsidR="0ADF0CBF" w:rsidP="7EF3AD84" w:rsidRDefault="581E3A87" w14:paraId="421F7F5A" w14:textId="3822B020">
      <w:pPr>
        <w:spacing w:after="0" w:line="263" w:lineRule="auto"/>
      </w:pPr>
      <w:r w:rsidRPr="5EBE1E19">
        <w:rPr>
          <w:rFonts w:eastAsia="Calibri" w:cs="Calibri"/>
        </w:rPr>
        <w:t xml:space="preserve">To evaluate the functionality, performance, and usability of our website prototype, a range of tests and data collection methods were conducted. </w:t>
      </w:r>
      <w:r w:rsidRPr="5EBE1E19" w:rsidR="135D197B">
        <w:rPr>
          <w:rFonts w:eastAsia="Calibri" w:cs="Calibri"/>
        </w:rPr>
        <w:t>This included functionality</w:t>
      </w:r>
      <w:r w:rsidRPr="5EBE1E19">
        <w:rPr>
          <w:rFonts w:eastAsia="Calibri" w:cs="Calibri"/>
        </w:rPr>
        <w:t xml:space="preserve"> testing across all key pages, performance checks (such as </w:t>
      </w:r>
      <w:r w:rsidRPr="5EBE1E19" w:rsidR="5ABA9BF1">
        <w:rPr>
          <w:rFonts w:eastAsia="Calibri" w:cs="Calibri"/>
        </w:rPr>
        <w:t>responsiveness of the pages</w:t>
      </w:r>
      <w:r w:rsidRPr="5EBE1E19">
        <w:rPr>
          <w:rFonts w:eastAsia="Calibri" w:cs="Calibri"/>
        </w:rPr>
        <w:t xml:space="preserve">), a basic security analysis, and early usability feedback. Our goal was to identify potential issues, assess how well the website performs under typical usage scenarios, and ensure a positive user experience. Below, </w:t>
      </w:r>
      <w:r w:rsidRPr="5EBE1E19" w:rsidR="7E505B4E">
        <w:rPr>
          <w:rFonts w:eastAsia="Calibri" w:cs="Calibri"/>
        </w:rPr>
        <w:t>are the</w:t>
      </w:r>
      <w:r w:rsidRPr="5EBE1E19">
        <w:rPr>
          <w:rFonts w:eastAsia="Calibri" w:cs="Calibri"/>
        </w:rPr>
        <w:t xml:space="preserve"> findings, supported by screenshots, gathered during the testing phase.</w:t>
      </w:r>
    </w:p>
    <w:p w:rsidR="7EF3AD84" w:rsidP="5EBE1E19" w:rsidRDefault="7EF3AD84" w14:paraId="041579D5" w14:textId="251738DC">
      <w:pPr>
        <w:spacing w:after="0" w:line="263" w:lineRule="auto"/>
        <w:jc w:val="both"/>
        <w:rPr>
          <w:rFonts w:eastAsia="Calibri" w:cs="Calibri"/>
        </w:rPr>
      </w:pPr>
    </w:p>
    <w:p w:rsidR="7EF3AD84" w:rsidP="5EBE1E19" w:rsidRDefault="73FB907F" w14:paraId="6B09181D" w14:textId="2938C411">
      <w:pPr>
        <w:pStyle w:val="Heading3"/>
        <w:jc w:val="both"/>
        <w:rPr/>
      </w:pPr>
      <w:bookmarkStart w:name="_Toc320681214" w:id="106386286"/>
      <w:r w:rsidR="73FB907F">
        <w:rPr/>
        <w:t>Functionality</w:t>
      </w:r>
      <w:bookmarkEnd w:id="106386286"/>
    </w:p>
    <w:p w:rsidR="6FEAD6FC" w:rsidP="5EBE1E19" w:rsidRDefault="3003B6EE" w14:paraId="7D36F217" w14:textId="2B2BE38B">
      <w:pPr>
        <w:jc w:val="both"/>
        <w:rPr>
          <w:rFonts w:eastAsia="Calibri" w:cs="Calibri"/>
        </w:rPr>
      </w:pPr>
      <w:r>
        <w:t>As the</w:t>
      </w:r>
      <w:r w:rsidR="4AE27677">
        <w:t xml:space="preserve"> website the group designed was a prototype</w:t>
      </w:r>
      <w:r w:rsidR="2193CD06">
        <w:t>,</w:t>
      </w:r>
      <w:r w:rsidR="4AE27677">
        <w:t xml:space="preserve"> the website contains only the main pages</w:t>
      </w:r>
      <w:r w:rsidR="2A4A3A52">
        <w:t xml:space="preserve"> needed</w:t>
      </w:r>
      <w:r w:rsidR="4AE27677">
        <w:t xml:space="preserve"> to provide a solid base for further </w:t>
      </w:r>
      <w:r w:rsidR="58906B5D">
        <w:t>development</w:t>
      </w:r>
      <w:r w:rsidR="4AE27677">
        <w:t xml:space="preserve"> </w:t>
      </w:r>
      <w:r w:rsidR="33B580C1">
        <w:t>to take place</w:t>
      </w:r>
      <w:r w:rsidR="291914F0">
        <w:t xml:space="preserve">, these pages include features </w:t>
      </w:r>
      <w:r w:rsidR="79D617F2">
        <w:t>like</w:t>
      </w:r>
      <w:r w:rsidR="291914F0">
        <w:t xml:space="preserve"> </w:t>
      </w:r>
      <w:r w:rsidRPr="5EBE1E19" w:rsidR="291914F0">
        <w:rPr>
          <w:rFonts w:eastAsia="Calibri" w:cs="Calibri"/>
        </w:rPr>
        <w:t xml:space="preserve">including user authentication, quizzes, and profile management. Each page was </w:t>
      </w:r>
      <w:r w:rsidRPr="5EBE1E19" w:rsidR="29D5CC79">
        <w:rPr>
          <w:rFonts w:eastAsia="Calibri" w:cs="Calibri"/>
        </w:rPr>
        <w:t>tested to ensure that it performed as intended and met the goals set by the project.</w:t>
      </w:r>
    </w:p>
    <w:p w:rsidR="7104313E" w:rsidP="5EBE1E19" w:rsidRDefault="5C5761C7" w14:paraId="6D077C18" w14:textId="78C6C71B">
      <w:pPr>
        <w:jc w:val="center"/>
      </w:pPr>
      <w:r>
        <w:rPr>
          <w:noProof/>
        </w:rPr>
        <w:drawing>
          <wp:inline distT="0" distB="0" distL="0" distR="0" wp14:anchorId="59631B66" wp14:editId="55DC0E9E">
            <wp:extent cx="5943600" cy="3076575"/>
            <wp:effectExtent l="0" t="0" r="0" b="0"/>
            <wp:docPr id="497422448" name="Picture 49742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422448"/>
                    <pic:cNvPicPr/>
                  </pic:nvPicPr>
                  <pic:blipFill>
                    <a:blip r:embed="rId72">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r w:rsidRPr="5EBE1E19" w:rsidR="16133D5D">
        <w:rPr>
          <w:i/>
          <w:iCs/>
        </w:rPr>
        <w:t>Figure 1</w:t>
      </w:r>
      <w:r w:rsidRPr="5EBE1E19" w:rsidR="0F2D4051">
        <w:rPr>
          <w:i/>
          <w:iCs/>
        </w:rPr>
        <w:t xml:space="preserve"> – Main page</w:t>
      </w:r>
    </w:p>
    <w:p w:rsidR="20FE95F1" w:rsidP="5EBE1E19" w:rsidRDefault="2BC88187" w14:paraId="0294BCE0" w14:textId="5FD88F53">
      <w:pPr>
        <w:jc w:val="both"/>
      </w:pPr>
      <w:r>
        <w:t>The first page that the user is met with after visiting the website is the home page</w:t>
      </w:r>
      <w:r w:rsidR="552D4399">
        <w:t xml:space="preserve"> (seen in figure 1)</w:t>
      </w:r>
      <w:r>
        <w:t xml:space="preserve">.  This page </w:t>
      </w:r>
      <w:r w:rsidR="7DD80DF8">
        <w:t>allows the user to navigate to other aspects of the website using the navigation bar (Nav bar)</w:t>
      </w:r>
      <w:r w:rsidR="49917D52">
        <w:t xml:space="preserve">. As the user </w:t>
      </w:r>
      <w:r w:rsidR="4F2E8D3F">
        <w:t>won't</w:t>
      </w:r>
      <w:r w:rsidR="49917D52">
        <w:t xml:space="preserve"> be logged in at this point there will only be four pages accessible to them, which are the</w:t>
      </w:r>
      <w:r w:rsidR="34AE4308">
        <w:t xml:space="preserve"> home page, contact page, registration page, and the login page.</w:t>
      </w:r>
    </w:p>
    <w:p w:rsidR="4E95C358" w:rsidP="5EBE1E19" w:rsidRDefault="327C7E2B" w14:paraId="48242318" w14:textId="36B0A0C7">
      <w:pPr>
        <w:jc w:val="center"/>
      </w:pPr>
      <w:r>
        <w:rPr>
          <w:noProof/>
        </w:rPr>
        <w:drawing>
          <wp:inline distT="0" distB="0" distL="0" distR="0" wp14:anchorId="35E58CEE" wp14:editId="34F932AD">
            <wp:extent cx="5943600" cy="3076575"/>
            <wp:effectExtent l="0" t="0" r="0" b="0"/>
            <wp:docPr id="1890420787" name="Picture 189042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420787"/>
                    <pic:cNvPicPr/>
                  </pic:nvPicPr>
                  <pic:blipFill>
                    <a:blip r:embed="rId73">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r w:rsidRPr="5EBE1E19" w:rsidR="6B73D067">
        <w:rPr>
          <w:i/>
          <w:iCs/>
        </w:rPr>
        <w:t>Figure 2</w:t>
      </w:r>
      <w:r w:rsidRPr="5EBE1E19" w:rsidR="1FE31A69">
        <w:rPr>
          <w:i/>
          <w:iCs/>
        </w:rPr>
        <w:t xml:space="preserve"> – Contact page</w:t>
      </w:r>
    </w:p>
    <w:p w:rsidR="14986204" w:rsidP="5EBE1E19" w:rsidRDefault="5C2E1EC9" w14:paraId="3F7FB1D3" w14:textId="35BE8305">
      <w:pPr>
        <w:jc w:val="both"/>
      </w:pPr>
      <w:r>
        <w:t>If the user navigates to the</w:t>
      </w:r>
      <w:r w:rsidR="22D4111E">
        <w:t xml:space="preserve"> ‘contact us’ page</w:t>
      </w:r>
      <w:r w:rsidR="666B89B7">
        <w:t xml:space="preserve"> (figure 2)</w:t>
      </w:r>
      <w:r w:rsidR="22D4111E">
        <w:t xml:space="preserve"> they will be greeted with our client's contact information as well as </w:t>
      </w:r>
      <w:r w:rsidR="636154D2">
        <w:t>all</w:t>
      </w:r>
      <w:r w:rsidR="22D4111E">
        <w:t xml:space="preserve"> the university’s social media</w:t>
      </w:r>
      <w:r w:rsidR="58E47EDD">
        <w:t xml:space="preserve"> links which are fully functional and takes the user to the corresponding media platform.</w:t>
      </w:r>
    </w:p>
    <w:p w:rsidR="27FBCD70" w:rsidP="5EBE1E19" w:rsidRDefault="50DC3AB8" w14:paraId="3756FD3C" w14:textId="6AA99900">
      <w:pPr>
        <w:jc w:val="center"/>
      </w:pPr>
      <w:r>
        <w:rPr>
          <w:noProof/>
        </w:rPr>
        <w:drawing>
          <wp:inline distT="0" distB="0" distL="0" distR="0" wp14:anchorId="29EC503F" wp14:editId="2F1BD02B">
            <wp:extent cx="5943600" cy="3076575"/>
            <wp:effectExtent l="0" t="0" r="0" b="0"/>
            <wp:docPr id="1826168963" name="Picture 182616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168963"/>
                    <pic:cNvPicPr/>
                  </pic:nvPicPr>
                  <pic:blipFill>
                    <a:blip r:embed="rId74">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r w:rsidRPr="5EBE1E19" w:rsidR="7C8A7218">
        <w:rPr>
          <w:i/>
          <w:iCs/>
        </w:rPr>
        <w:t>Figure 3</w:t>
      </w:r>
      <w:r w:rsidRPr="5EBE1E19" w:rsidR="5EC77CE5">
        <w:rPr>
          <w:i/>
          <w:iCs/>
        </w:rPr>
        <w:t xml:space="preserve"> – Registration page</w:t>
      </w:r>
    </w:p>
    <w:p w:rsidR="726CCA14" w:rsidP="5EBE1E19" w:rsidRDefault="4D353879" w14:paraId="62476BEC" w14:textId="746C2181">
      <w:pPr>
        <w:jc w:val="both"/>
      </w:pPr>
      <w:r>
        <w:t xml:space="preserve">The </w:t>
      </w:r>
      <w:r w:rsidR="208DFE54">
        <w:t>r</w:t>
      </w:r>
      <w:r>
        <w:t>egistration page</w:t>
      </w:r>
      <w:r w:rsidR="2062BEC5">
        <w:t xml:space="preserve"> is</w:t>
      </w:r>
      <w:r>
        <w:t xml:space="preserve"> where new users will have to input their</w:t>
      </w:r>
      <w:r w:rsidR="25288570">
        <w:t xml:space="preserve"> student number, email, and a password of their choice into the text fields to </w:t>
      </w:r>
      <w:r w:rsidR="40C577B7">
        <w:t>register</w:t>
      </w:r>
      <w:r w:rsidR="25288570">
        <w:t xml:space="preserve"> on the site, which will allow them access to the hidden pages</w:t>
      </w:r>
      <w:r w:rsidR="0B5AC01D">
        <w:t xml:space="preserve">. The website </w:t>
      </w:r>
      <w:r w:rsidR="29F07A89">
        <w:t>will then store this information in the database</w:t>
      </w:r>
      <w:r w:rsidR="12BF87C1">
        <w:t xml:space="preserve"> and the passwords are encrypted, meaning they are secure. On this page there is also the GDPR page</w:t>
      </w:r>
      <w:r w:rsidR="652F079B">
        <w:t xml:space="preserve"> link (seen in figure 3)</w:t>
      </w:r>
      <w:r w:rsidR="12BF87C1">
        <w:t xml:space="preserve"> where </w:t>
      </w:r>
      <w:r w:rsidR="51D2B932">
        <w:t>the user can read the legal legislation, so they know how their data is being used</w:t>
      </w:r>
      <w:r w:rsidR="3BCC8C8C">
        <w:t>.</w:t>
      </w:r>
    </w:p>
    <w:p w:rsidR="4DCB8F61" w:rsidP="5EBE1E19" w:rsidRDefault="7F0A357F" w14:paraId="38E8B795" w14:textId="22FB50A0">
      <w:pPr>
        <w:jc w:val="center"/>
      </w:pPr>
      <w:r>
        <w:rPr>
          <w:noProof/>
        </w:rPr>
        <w:drawing>
          <wp:inline distT="0" distB="0" distL="0" distR="0" wp14:anchorId="624A59DE" wp14:editId="3FB564CE">
            <wp:extent cx="5943600" cy="3086100"/>
            <wp:effectExtent l="0" t="0" r="0" b="0"/>
            <wp:docPr id="636560417" name="Picture 63656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560417"/>
                    <pic:cNvPicPr/>
                  </pic:nvPicPr>
                  <pic:blipFill>
                    <a:blip r:embed="rId75">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r w:rsidRPr="5EBE1E19" w:rsidR="47693E3E">
        <w:rPr>
          <w:i/>
          <w:iCs/>
        </w:rPr>
        <w:t>Figure 4</w:t>
      </w:r>
      <w:r w:rsidRPr="5EBE1E19" w:rsidR="2750B02B">
        <w:rPr>
          <w:i/>
          <w:iCs/>
        </w:rPr>
        <w:t xml:space="preserve"> – Login page</w:t>
      </w:r>
    </w:p>
    <w:p w:rsidR="04A26EDB" w:rsidP="5EBE1E19" w:rsidRDefault="66502728" w14:paraId="3D7E8A28" w14:textId="2E24C8CB">
      <w:pPr>
        <w:jc w:val="both"/>
      </w:pPr>
      <w:r>
        <w:t>The final page the user has access to if not logged in is the login page</w:t>
      </w:r>
      <w:r w:rsidR="1DC8294A">
        <w:t>,</w:t>
      </w:r>
      <w:r>
        <w:t xml:space="preserve"> which the user wi</w:t>
      </w:r>
      <w:r w:rsidR="1BF9B88A">
        <w:t>ll</w:t>
      </w:r>
      <w:r>
        <w:t xml:space="preserve"> also be redirected to after they have successfully registered on the previous pag</w:t>
      </w:r>
      <w:r w:rsidR="4440054C">
        <w:t>e.</w:t>
      </w:r>
      <w:r w:rsidR="25D09100">
        <w:t xml:space="preserve"> In </w:t>
      </w:r>
      <w:r w:rsidR="1564B116">
        <w:t>figure 4</w:t>
      </w:r>
      <w:r w:rsidR="25D09100">
        <w:t xml:space="preserve"> there is a test account’s information being shown</w:t>
      </w:r>
      <w:r w:rsidR="34625D76">
        <w:t>.</w:t>
      </w:r>
    </w:p>
    <w:p w:rsidR="7EF3AD84" w:rsidP="5EBE1E19" w:rsidRDefault="7EF3AD84" w14:paraId="0645577D" w14:textId="65404EE2">
      <w:pPr>
        <w:jc w:val="both"/>
      </w:pPr>
    </w:p>
    <w:p w:rsidR="1E5D747D" w:rsidP="5EBE1E19" w:rsidRDefault="34625D76" w14:paraId="337476FC" w14:textId="35FB9372">
      <w:pPr>
        <w:jc w:val="center"/>
      </w:pPr>
      <w:r>
        <w:rPr>
          <w:noProof/>
        </w:rPr>
        <w:drawing>
          <wp:inline distT="0" distB="0" distL="0" distR="0" wp14:anchorId="7DEBC8B6" wp14:editId="55F83529">
            <wp:extent cx="5943600" cy="3038475"/>
            <wp:effectExtent l="0" t="0" r="0" b="0"/>
            <wp:docPr id="1520756515" name="Picture 152075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756515"/>
                    <pic:cNvPicPr/>
                  </pic:nvPicPr>
                  <pic:blipFill>
                    <a:blip r:embed="rId76">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r w:rsidRPr="5EBE1E19" w:rsidR="1D403773">
        <w:rPr>
          <w:i/>
          <w:iCs/>
        </w:rPr>
        <w:t>Figure 5</w:t>
      </w:r>
      <w:r w:rsidRPr="5EBE1E19" w:rsidR="4AB60242">
        <w:rPr>
          <w:i/>
          <w:iCs/>
        </w:rPr>
        <w:t xml:space="preserve"> – User profile page</w:t>
      </w:r>
    </w:p>
    <w:p w:rsidR="1E5D747D" w:rsidP="5EBE1E19" w:rsidRDefault="6E09B7AE" w14:paraId="5CFF3C13" w14:textId="0EFB547E">
      <w:pPr>
        <w:jc w:val="both"/>
      </w:pPr>
      <w:r>
        <w:t>After successfully logg</w:t>
      </w:r>
      <w:r w:rsidR="7916FE5F">
        <w:t>ing</w:t>
      </w:r>
      <w:r>
        <w:t xml:space="preserve"> </w:t>
      </w:r>
      <w:r w:rsidR="4706BD81">
        <w:t>in,</w:t>
      </w:r>
      <w:r w:rsidR="55731C2D">
        <w:t xml:space="preserve"> the</w:t>
      </w:r>
      <w:r w:rsidR="0285B919">
        <w:t xml:space="preserve"> user is</w:t>
      </w:r>
      <w:r w:rsidR="55731C2D">
        <w:t xml:space="preserve"> taken to their user profile page</w:t>
      </w:r>
      <w:r w:rsidR="790DBDDF">
        <w:t xml:space="preserve"> (figure 5)</w:t>
      </w:r>
      <w:r w:rsidR="55731C2D">
        <w:t xml:space="preserve"> where they can see stats about themselves and the top 10 users who have gotten the highest scores on the quizzes.</w:t>
      </w:r>
      <w:r w:rsidR="2E6AEFC3">
        <w:t xml:space="preserve"> There</w:t>
      </w:r>
      <w:r w:rsidR="2C24740A">
        <w:t>’</w:t>
      </w:r>
      <w:r w:rsidR="2E6AEFC3">
        <w:t xml:space="preserve">s also the feedback box that will allow for the administrator to </w:t>
      </w:r>
      <w:r w:rsidR="2ABD1DEB">
        <w:t>respond</w:t>
      </w:r>
      <w:r w:rsidR="2E6AEFC3">
        <w:t xml:space="preserve"> to any feedback </w:t>
      </w:r>
      <w:r w:rsidR="2092EB84">
        <w:t>the user has</w:t>
      </w:r>
      <w:r w:rsidR="2E6AEFC3">
        <w:t xml:space="preserve"> provided using the feedback page.</w:t>
      </w:r>
    </w:p>
    <w:p w:rsidR="6876B177" w:rsidP="5EBE1E19" w:rsidRDefault="29FDAA22" w14:paraId="137D0FB3" w14:textId="73B80C2B">
      <w:pPr>
        <w:jc w:val="center"/>
      </w:pPr>
      <w:r>
        <w:rPr>
          <w:noProof/>
        </w:rPr>
        <w:drawing>
          <wp:inline distT="0" distB="0" distL="0" distR="0" wp14:anchorId="5BF598B5" wp14:editId="1A28F0C6">
            <wp:extent cx="5943600" cy="3086100"/>
            <wp:effectExtent l="0" t="0" r="0" b="0"/>
            <wp:docPr id="1155158922" name="Picture 115515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158922"/>
                    <pic:cNvPicPr/>
                  </pic:nvPicPr>
                  <pic:blipFill>
                    <a:blip r:embed="rId77">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r w:rsidRPr="5EBE1E19" w:rsidR="3D677B90">
        <w:rPr>
          <w:i/>
          <w:iCs/>
        </w:rPr>
        <w:t>Figure 6</w:t>
      </w:r>
      <w:r w:rsidRPr="5EBE1E19" w:rsidR="576C7CEF">
        <w:rPr>
          <w:i/>
          <w:iCs/>
        </w:rPr>
        <w:t xml:space="preserve"> – Feedback page</w:t>
      </w:r>
    </w:p>
    <w:p w:rsidR="6876B177" w:rsidP="5EBE1E19" w:rsidRDefault="3D677B90" w14:paraId="0AD50CD7" w14:textId="5965DFE2">
      <w:pPr>
        <w:jc w:val="both"/>
      </w:pPr>
      <w:r>
        <w:t>Shown in figure 6 t</w:t>
      </w:r>
      <w:r w:rsidR="29FDAA22">
        <w:t>he user feedback page is a page where the user can provide feedback to the administrator</w:t>
      </w:r>
      <w:r w:rsidR="057FAB7E">
        <w:t xml:space="preserve"> while selecting the option they wish to provide feedback on</w:t>
      </w:r>
      <w:r w:rsidR="632B7F68">
        <w:t xml:space="preserve">. This is decided by the user using the dropdown menu above the text box where they can then </w:t>
      </w:r>
      <w:r w:rsidR="523AC193">
        <w:t>submit a message that the administrator can then see on the admin page.</w:t>
      </w:r>
    </w:p>
    <w:p w:rsidR="2028F6AE" w:rsidP="5EBE1E19" w:rsidRDefault="7F223E65" w14:paraId="1F2D6C23" w14:textId="6BD97A6E">
      <w:pPr>
        <w:jc w:val="center"/>
      </w:pPr>
      <w:r>
        <w:rPr>
          <w:noProof/>
        </w:rPr>
        <w:drawing>
          <wp:inline distT="0" distB="0" distL="0" distR="0" wp14:anchorId="20DDAC18" wp14:editId="68540065">
            <wp:extent cx="5943600" cy="3086100"/>
            <wp:effectExtent l="0" t="0" r="0" b="0"/>
            <wp:docPr id="661085839" name="Picture 66108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085839"/>
                    <pic:cNvPicPr/>
                  </pic:nvPicPr>
                  <pic:blipFill>
                    <a:blip r:embed="rId78">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r w:rsidRPr="5EBE1E19" w:rsidR="66C9E9E3">
        <w:rPr>
          <w:i/>
          <w:iCs/>
        </w:rPr>
        <w:t>Figure 7</w:t>
      </w:r>
      <w:r w:rsidRPr="5EBE1E19" w:rsidR="0939AEDA">
        <w:rPr>
          <w:i/>
          <w:iCs/>
        </w:rPr>
        <w:t xml:space="preserve"> – The admin dashboard</w:t>
      </w:r>
    </w:p>
    <w:p w:rsidR="2028F6AE" w:rsidP="5EBE1E19" w:rsidRDefault="7F223E65" w14:paraId="1A0EA382" w14:textId="24E769A8">
      <w:pPr>
        <w:jc w:val="both"/>
      </w:pPr>
      <w:r>
        <w:t xml:space="preserve">When </w:t>
      </w:r>
      <w:r w:rsidR="5E1E559E">
        <w:t xml:space="preserve">first accessing </w:t>
      </w:r>
      <w:r>
        <w:t>the admin page</w:t>
      </w:r>
      <w:r w:rsidR="427B6988">
        <w:t xml:space="preserve"> (seen in figure 7)</w:t>
      </w:r>
      <w:r>
        <w:t xml:space="preserve"> the</w:t>
      </w:r>
      <w:r w:rsidR="45E7A430">
        <w:t xml:space="preserve"> user</w:t>
      </w:r>
      <w:r>
        <w:t xml:space="preserve"> will be greeted with a few options with them </w:t>
      </w:r>
      <w:r w:rsidR="1AFB0EFF">
        <w:t>being</w:t>
      </w:r>
      <w:r w:rsidR="11377C84">
        <w:t xml:space="preserve"> newsletter </w:t>
      </w:r>
      <w:proofErr w:type="spellStart"/>
      <w:r w:rsidR="11377C84">
        <w:t>sendout</w:t>
      </w:r>
      <w:proofErr w:type="spellEnd"/>
      <w:r w:rsidR="11377C84">
        <w:t>, challenge management, and feedback management. These options</w:t>
      </w:r>
      <w:r w:rsidR="2B4D9098">
        <w:t xml:space="preserve"> will allow an admin to change aspect</w:t>
      </w:r>
      <w:r w:rsidR="482AE7D7">
        <w:t>s</w:t>
      </w:r>
      <w:r w:rsidR="2B4D9098">
        <w:t xml:space="preserve"> of the websites as well as responding to feedback (</w:t>
      </w:r>
      <w:r w:rsidR="1B33E307">
        <w:t>as mentioned in figure 6</w:t>
      </w:r>
      <w:r w:rsidR="2B4D9098">
        <w:t>)</w:t>
      </w:r>
      <w:r w:rsidR="549981DD">
        <w:t>.</w:t>
      </w:r>
    </w:p>
    <w:p w:rsidR="1168FD5F" w:rsidP="5EBE1E19" w:rsidRDefault="549981DD" w14:paraId="263D19A6" w14:textId="415CC2B0">
      <w:pPr>
        <w:jc w:val="center"/>
      </w:pPr>
      <w:r>
        <w:rPr>
          <w:noProof/>
        </w:rPr>
        <w:drawing>
          <wp:inline distT="0" distB="0" distL="0" distR="0" wp14:anchorId="6E1C0672" wp14:editId="3CFABE2C">
            <wp:extent cx="5943600" cy="3095625"/>
            <wp:effectExtent l="0" t="0" r="0" b="0"/>
            <wp:docPr id="222224286" name="Picture 22222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24286"/>
                    <pic:cNvPicPr/>
                  </pic:nvPicPr>
                  <pic:blipFill>
                    <a:blip r:embed="rId79">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r w:rsidRPr="5EBE1E19" w:rsidR="4330AAB9">
        <w:rPr>
          <w:i/>
          <w:iCs/>
        </w:rPr>
        <w:t>Figure 8</w:t>
      </w:r>
      <w:r w:rsidRPr="5EBE1E19" w:rsidR="1068480B">
        <w:rPr>
          <w:i/>
          <w:iCs/>
        </w:rPr>
        <w:t xml:space="preserve"> – Feedback response page</w:t>
      </w:r>
    </w:p>
    <w:p w:rsidR="1168FD5F" w:rsidP="5EBE1E19" w:rsidRDefault="623EBA2F" w14:paraId="1B0AEDC4" w14:textId="46927E2E">
      <w:pPr>
        <w:jc w:val="both"/>
      </w:pPr>
      <w:r>
        <w:t xml:space="preserve">Figure 8 is a </w:t>
      </w:r>
      <w:r w:rsidR="549981DD">
        <w:t xml:space="preserve">page that allows for direct communication between the admin and the </w:t>
      </w:r>
      <w:r w:rsidR="74F89237">
        <w:t>user</w:t>
      </w:r>
      <w:r w:rsidR="549981DD">
        <w:t xml:space="preserve"> on the site is the feedback response page</w:t>
      </w:r>
      <w:r w:rsidR="109359AC">
        <w:t>.</w:t>
      </w:r>
      <w:r w:rsidR="23240C84">
        <w:t xml:space="preserve"> This page like mentioned above is</w:t>
      </w:r>
      <w:r w:rsidR="6959DC23">
        <w:t xml:space="preserve"> a place for users to provide feedback good or bad which the admin can access in one place with an </w:t>
      </w:r>
      <w:r w:rsidR="657A3F14">
        <w:t>easy-to-read</w:t>
      </w:r>
      <w:r w:rsidR="6959DC23">
        <w:t xml:space="preserve"> format as well as the page </w:t>
      </w:r>
      <w:r w:rsidR="7241F6FE">
        <w:t>categorises</w:t>
      </w:r>
      <w:r w:rsidR="6959DC23">
        <w:t xml:space="preserve"> it and allows for a </w:t>
      </w:r>
      <w:r w:rsidR="49F7FFF5">
        <w:t>response</w:t>
      </w:r>
      <w:r w:rsidR="6959DC23">
        <w:t xml:space="preserve"> </w:t>
      </w:r>
      <w:r w:rsidR="425142D7">
        <w:t>to be sent if need be</w:t>
      </w:r>
      <w:r w:rsidR="7FF1A1BC">
        <w:t>.</w:t>
      </w:r>
    </w:p>
    <w:p w:rsidR="161820FD" w:rsidP="5EBE1E19" w:rsidRDefault="7FF1A1BC" w14:paraId="114BCC18" w14:textId="4DBD06BF">
      <w:pPr>
        <w:jc w:val="center"/>
      </w:pPr>
      <w:r>
        <w:rPr>
          <w:noProof/>
        </w:rPr>
        <w:drawing>
          <wp:inline distT="0" distB="0" distL="0" distR="0" wp14:anchorId="56B5F6DD" wp14:editId="3E3FC0E6">
            <wp:extent cx="5943600" cy="3086100"/>
            <wp:effectExtent l="0" t="0" r="0" b="0"/>
            <wp:docPr id="1735819813" name="Picture 173581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5819813"/>
                    <pic:cNvPicPr/>
                  </pic:nvPicPr>
                  <pic:blipFill>
                    <a:blip r:embed="rId80">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r w:rsidRPr="5EBE1E19" w:rsidR="1A11CF31">
        <w:rPr>
          <w:i/>
          <w:iCs/>
        </w:rPr>
        <w:t>Figure 9</w:t>
      </w:r>
      <w:r w:rsidRPr="5EBE1E19" w:rsidR="4760DA06">
        <w:rPr>
          <w:i/>
          <w:iCs/>
        </w:rPr>
        <w:t xml:space="preserve"> – Analytics page</w:t>
      </w:r>
    </w:p>
    <w:p w:rsidR="4EC807A1" w:rsidP="5EBE1E19" w:rsidRDefault="47D8A043" w14:paraId="465349D7" w14:textId="36EA07D6">
      <w:pPr>
        <w:jc w:val="both"/>
      </w:pPr>
      <w:r>
        <w:t>The</w:t>
      </w:r>
      <w:r w:rsidR="2E52AD70">
        <w:t xml:space="preserve"> final page that the administrator has access to</w:t>
      </w:r>
      <w:r w:rsidR="2352440F">
        <w:t xml:space="preserve"> (figure 9)</w:t>
      </w:r>
      <w:r w:rsidR="2E52AD70">
        <w:t xml:space="preserve"> is the score management page where they can see all the data collected from the </w:t>
      </w:r>
      <w:r w:rsidR="6A921717">
        <w:t>quizzes</w:t>
      </w:r>
      <w:r w:rsidR="3B7B2D0C">
        <w:t>, this data being the number of questions the users got right. This allows for the administrator to see what questions people are struggling with and which one's people are getting right. Ther</w:t>
      </w:r>
      <w:r w:rsidR="68F90FA1">
        <w:t>e’</w:t>
      </w:r>
      <w:r w:rsidR="3B7B2D0C">
        <w:t>s also an optio</w:t>
      </w:r>
      <w:r w:rsidR="41C0F692">
        <w:t>n for the administrator to add a new quiz simply by upload</w:t>
      </w:r>
      <w:r w:rsidR="5DC59C48">
        <w:t>ing</w:t>
      </w:r>
      <w:r w:rsidR="41C0F692">
        <w:t xml:space="preserve"> a file with the new quiz inside.</w:t>
      </w:r>
    </w:p>
    <w:p w:rsidR="701FADB4" w:rsidP="5EBE1E19" w:rsidRDefault="3FDF822E" w14:paraId="31D819A4" w14:textId="78CC1C26">
      <w:pPr>
        <w:jc w:val="center"/>
      </w:pPr>
      <w:r>
        <w:rPr>
          <w:noProof/>
        </w:rPr>
        <w:drawing>
          <wp:inline distT="0" distB="0" distL="0" distR="0" wp14:anchorId="348F88FF" wp14:editId="133D8223">
            <wp:extent cx="5943600" cy="3114675"/>
            <wp:effectExtent l="0" t="0" r="0" b="0"/>
            <wp:docPr id="1380876807" name="Picture 138087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876807"/>
                    <pic:cNvPicPr/>
                  </pic:nvPicPr>
                  <pic:blipFill>
                    <a:blip r:embed="rId81">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r w:rsidRPr="5EBE1E19" w:rsidR="5F2DB6F4">
        <w:rPr>
          <w:i/>
          <w:iCs/>
        </w:rPr>
        <w:t>Figure 10</w:t>
      </w:r>
      <w:r w:rsidRPr="5EBE1E19" w:rsidR="60352514">
        <w:rPr>
          <w:i/>
          <w:iCs/>
        </w:rPr>
        <w:t xml:space="preserve"> – Challenge choosing page</w:t>
      </w:r>
    </w:p>
    <w:p w:rsidR="701FADB4" w:rsidP="5EBE1E19" w:rsidRDefault="7159C911" w14:paraId="65E2C055" w14:textId="41EB75E0">
      <w:pPr>
        <w:jc w:val="both"/>
      </w:pPr>
      <w:r>
        <w:t>The final page that a user will have access to from the nav bar is the challenge’s home page</w:t>
      </w:r>
      <w:r w:rsidR="668005C0">
        <w:t xml:space="preserve"> (seen in figure 10)</w:t>
      </w:r>
      <w:r>
        <w:t xml:space="preserve"> where they are able to pick which challenge they would like to undertake. </w:t>
      </w:r>
      <w:r w:rsidR="5BDCD7AC">
        <w:t xml:space="preserve">There are currently two challenges to pick from as on the current state of the website, the cyber quiz and the coding quiz, both designed to test the </w:t>
      </w:r>
      <w:r w:rsidR="2B62E662">
        <w:t>user's</w:t>
      </w:r>
      <w:r w:rsidR="5BDCD7AC">
        <w:t xml:space="preserve"> knowledge </w:t>
      </w:r>
      <w:r w:rsidR="1BA6DC15">
        <w:t>using</w:t>
      </w:r>
      <w:r w:rsidR="5BDCD7AC">
        <w:t xml:space="preserve"> </w:t>
      </w:r>
      <w:r w:rsidR="16BF2260">
        <w:t>multiple-choice</w:t>
      </w:r>
      <w:r w:rsidR="5BDCD7AC">
        <w:t xml:space="preserve"> </w:t>
      </w:r>
      <w:r w:rsidR="1250615B">
        <w:t>questions</w:t>
      </w:r>
      <w:r w:rsidR="4BE8EFBE">
        <w:t>.</w:t>
      </w:r>
    </w:p>
    <w:p w:rsidR="701FADB4" w:rsidP="5EBE1E19" w:rsidRDefault="3FDF822E" w14:paraId="53FE917E" w14:textId="55EF7DD5">
      <w:pPr>
        <w:jc w:val="center"/>
      </w:pPr>
      <w:r>
        <w:rPr>
          <w:noProof/>
        </w:rPr>
        <w:drawing>
          <wp:inline distT="0" distB="0" distL="0" distR="0" wp14:anchorId="408992C1" wp14:editId="3D0DB7E9">
            <wp:extent cx="5943600" cy="3124200"/>
            <wp:effectExtent l="0" t="0" r="0" b="0"/>
            <wp:docPr id="1282034583" name="Picture 128203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034583"/>
                    <pic:cNvPicPr/>
                  </pic:nvPicPr>
                  <pic:blipFill>
                    <a:blip r:embed="rId82">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r w:rsidRPr="5EBE1E19" w:rsidR="19882704">
        <w:rPr>
          <w:i/>
          <w:iCs/>
        </w:rPr>
        <w:t>Figure 11</w:t>
      </w:r>
      <w:r w:rsidRPr="5EBE1E19" w:rsidR="6943E6CF">
        <w:rPr>
          <w:i/>
          <w:iCs/>
        </w:rPr>
        <w:t xml:space="preserve"> – Informational page</w:t>
      </w:r>
    </w:p>
    <w:p w:rsidR="701FADB4" w:rsidP="5EBE1E19" w:rsidRDefault="41A881CE" w14:paraId="77826401" w14:textId="0E843A57">
      <w:pPr>
        <w:jc w:val="both"/>
      </w:pPr>
      <w:r>
        <w:t>When the user clicks on a quiz (in this example the cyber quiz) they are greeted with an informational page where t</w:t>
      </w:r>
      <w:r w:rsidR="5700E2DA">
        <w:t>he</w:t>
      </w:r>
      <w:r>
        <w:t xml:space="preserve"> quiz is </w:t>
      </w:r>
      <w:r w:rsidR="2F0D3A68">
        <w:t>explain</w:t>
      </w:r>
      <w:r w:rsidR="69FF477A">
        <w:t>ed</w:t>
      </w:r>
      <w:r>
        <w:t xml:space="preserve"> to them to make sure that they are fully </w:t>
      </w:r>
      <w:r w:rsidR="576B772A">
        <w:t xml:space="preserve">aware of what to </w:t>
      </w:r>
      <w:r w:rsidR="5F88E55D">
        <w:t>expect</w:t>
      </w:r>
      <w:r w:rsidR="576B772A">
        <w:t xml:space="preserve"> from the quiz</w:t>
      </w:r>
      <w:r w:rsidR="298300BE">
        <w:t>, these instructions can be seen in figure 11</w:t>
      </w:r>
      <w:r w:rsidR="3C955294">
        <w:t>.</w:t>
      </w:r>
    </w:p>
    <w:p w:rsidR="701FADB4" w:rsidP="5EBE1E19" w:rsidRDefault="3FDF822E" w14:paraId="201A301E" w14:textId="6051FB8D">
      <w:pPr>
        <w:jc w:val="center"/>
      </w:pPr>
      <w:r>
        <w:rPr>
          <w:noProof/>
        </w:rPr>
        <w:drawing>
          <wp:inline distT="0" distB="0" distL="0" distR="0" wp14:anchorId="4EA80D7E" wp14:editId="4DD5B62C">
            <wp:extent cx="5943600" cy="3086100"/>
            <wp:effectExtent l="0" t="0" r="0" b="0"/>
            <wp:docPr id="121259420" name="Picture 12125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59420"/>
                    <pic:cNvPicPr/>
                  </pic:nvPicPr>
                  <pic:blipFill>
                    <a:blip r:embed="rId83">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r w:rsidRPr="5EBE1E19" w:rsidR="0E8E8EFE">
        <w:rPr>
          <w:i/>
          <w:iCs/>
        </w:rPr>
        <w:t>Figure 12</w:t>
      </w:r>
      <w:r w:rsidRPr="5EBE1E19" w:rsidR="1F009D98">
        <w:rPr>
          <w:i/>
          <w:iCs/>
        </w:rPr>
        <w:t xml:space="preserve"> – The Quiz</w:t>
      </w:r>
    </w:p>
    <w:p w:rsidR="7EF3AD84" w:rsidP="5EBE1E19" w:rsidRDefault="1691B998" w14:paraId="22A3D0E9" w14:textId="68CB07A7">
      <w:pPr>
        <w:jc w:val="both"/>
      </w:pPr>
      <w:r>
        <w:t>A</w:t>
      </w:r>
      <w:r w:rsidR="4C0DAE56">
        <w:t>fter reading through the informational page and the user has clicked submit, they are taken to the final part of the website, the quiz</w:t>
      </w:r>
      <w:r w:rsidR="264AEFCA">
        <w:t xml:space="preserve"> (seen in figure 12)</w:t>
      </w:r>
      <w:r w:rsidR="4C0DAE56">
        <w:t>. This page consists of 10 multiple choice questions that only appear after the pr</w:t>
      </w:r>
      <w:r w:rsidR="231F41B8">
        <w:t>evious one has been completed, this once complete will provide the user with their score as well</w:t>
      </w:r>
      <w:r w:rsidR="5531B6DE">
        <w:t xml:space="preserve"> as providing the answer for any questions they got wrong.</w:t>
      </w:r>
      <w:r w:rsidR="1CC9479B">
        <w:t xml:space="preserve"> As seen in figure 13.</w:t>
      </w:r>
    </w:p>
    <w:p w:rsidR="7EF3AD84" w:rsidP="5EBE1E19" w:rsidRDefault="5531B6DE" w14:paraId="6D2399BC" w14:textId="3718E8F2">
      <w:pPr>
        <w:jc w:val="center"/>
      </w:pPr>
      <w:r>
        <w:rPr>
          <w:noProof/>
        </w:rPr>
        <w:drawing>
          <wp:inline distT="0" distB="0" distL="0" distR="0" wp14:anchorId="0FD6FB82" wp14:editId="1A4CA58B">
            <wp:extent cx="5943600" cy="762000"/>
            <wp:effectExtent l="0" t="0" r="0" b="0"/>
            <wp:docPr id="1686261186" name="Picture 168626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26118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762000"/>
                    </a:xfrm>
                    <a:prstGeom prst="rect">
                      <a:avLst/>
                    </a:prstGeom>
                  </pic:spPr>
                </pic:pic>
              </a:graphicData>
            </a:graphic>
          </wp:inline>
        </w:drawing>
      </w:r>
      <w:r w:rsidRPr="5EBE1E19" w:rsidR="122CE642">
        <w:rPr>
          <w:i/>
          <w:iCs/>
        </w:rPr>
        <w:t>Figure 13</w:t>
      </w:r>
      <w:r w:rsidRPr="5EBE1E19" w:rsidR="7884AADF">
        <w:rPr>
          <w:i/>
          <w:iCs/>
        </w:rPr>
        <w:t xml:space="preserve"> – Final score at the end of the quiz</w:t>
      </w:r>
    </w:p>
    <w:p w:rsidR="7EF3AD84" w:rsidP="5EBE1E19" w:rsidRDefault="7EF3AD84" w14:paraId="3CDB41E1" w14:textId="085CC66C">
      <w:pPr>
        <w:jc w:val="both"/>
      </w:pPr>
    </w:p>
    <w:p w:rsidR="49C88D53" w:rsidP="5EBE1E19" w:rsidRDefault="73FB907F" w14:paraId="68851DEA" w14:textId="15426E98">
      <w:pPr>
        <w:pStyle w:val="Heading3"/>
        <w:jc w:val="both"/>
        <w:rPr>
          <w:rFonts w:ascii="Calibri" w:hAnsi="Calibri" w:eastAsia="Calibri" w:cs="Calibri"/>
        </w:rPr>
      </w:pPr>
      <w:bookmarkStart w:name="_Toc1171872161" w:id="604593359"/>
      <w:r w:rsidR="73FB907F">
        <w:rPr/>
        <w:t>Useability testing</w:t>
      </w:r>
      <w:bookmarkEnd w:id="604593359"/>
    </w:p>
    <w:p w:rsidR="7EF3AD84" w:rsidP="5EBE1E19" w:rsidRDefault="7EF3AD84" w14:paraId="14B1D923" w14:textId="773D96AF">
      <w:pPr>
        <w:jc w:val="both"/>
      </w:pPr>
    </w:p>
    <w:p w:rsidR="7EF3AD84" w:rsidP="5EBE1E19" w:rsidRDefault="7659FFE4" w14:paraId="5EEEBF4D" w14:textId="5A797BB6">
      <w:pPr>
        <w:jc w:val="both"/>
      </w:pPr>
      <w:r>
        <w:t xml:space="preserve"> As this website is going to be run on many different devices it is important that the website </w:t>
      </w:r>
      <w:r w:rsidR="7819BF95">
        <w:t>can</w:t>
      </w:r>
      <w:r>
        <w:t xml:space="preserve"> run on smaller device</w:t>
      </w:r>
      <w:r w:rsidR="7B256B84">
        <w:t>s. To accommodate for this the website uses bootstrap to make the pages responsive</w:t>
      </w:r>
      <w:r w:rsidR="40C794CB">
        <w:t xml:space="preserve"> and to show this the user profile screen is used as an example (seen in figure</w:t>
      </w:r>
      <w:r w:rsidR="4F275CCC">
        <w:t xml:space="preserve"> 14</w:t>
      </w:r>
      <w:r w:rsidR="40C794CB">
        <w:t xml:space="preserve">) where the website is running on an </w:t>
      </w:r>
      <w:r w:rsidR="606E500C">
        <w:t>iPhone</w:t>
      </w:r>
      <w:r w:rsidR="40C794CB">
        <w:t xml:space="preserve"> se</w:t>
      </w:r>
      <w:r w:rsidR="1FFF2FD1">
        <w:t xml:space="preserve"> and the site changes to accommodate the smaller screen</w:t>
      </w:r>
      <w:r w:rsidR="012247FA">
        <w:t>.</w:t>
      </w:r>
    </w:p>
    <w:p w:rsidR="7EF3AD84" w:rsidP="5EBE1E19" w:rsidRDefault="40C794CB" w14:paraId="10426C1E" w14:textId="6F89BECA">
      <w:pPr>
        <w:spacing w:after="0" w:line="263" w:lineRule="auto"/>
        <w:jc w:val="center"/>
      </w:pPr>
      <w:r>
        <w:rPr>
          <w:noProof/>
        </w:rPr>
        <w:drawing>
          <wp:inline distT="0" distB="0" distL="0" distR="0" wp14:anchorId="293CC297" wp14:editId="70A39ADD">
            <wp:extent cx="3314700" cy="5943600"/>
            <wp:effectExtent l="0" t="0" r="0" b="0"/>
            <wp:docPr id="173114557" name="Picture 17311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14557"/>
                    <pic:cNvPicPr/>
                  </pic:nvPicPr>
                  <pic:blipFill>
                    <a:blip r:embed="rId85">
                      <a:extLst>
                        <a:ext uri="{28A0092B-C50C-407E-A947-70E740481C1C}">
                          <a14:useLocalDpi xmlns:a14="http://schemas.microsoft.com/office/drawing/2010/main" val="0"/>
                        </a:ext>
                      </a:extLst>
                    </a:blip>
                    <a:stretch>
                      <a:fillRect/>
                    </a:stretch>
                  </pic:blipFill>
                  <pic:spPr>
                    <a:xfrm>
                      <a:off x="0" y="0"/>
                      <a:ext cx="3314700" cy="5943600"/>
                    </a:xfrm>
                    <a:prstGeom prst="rect">
                      <a:avLst/>
                    </a:prstGeom>
                  </pic:spPr>
                </pic:pic>
              </a:graphicData>
            </a:graphic>
          </wp:inline>
        </w:drawing>
      </w:r>
    </w:p>
    <w:p w:rsidR="7EF3AD84" w:rsidP="5EBE1E19" w:rsidRDefault="20AC3703" w14:paraId="0321271D" w14:textId="1B80C268">
      <w:pPr>
        <w:spacing w:after="0" w:line="263" w:lineRule="auto"/>
        <w:jc w:val="center"/>
        <w:rPr>
          <w:i/>
          <w:iCs/>
        </w:rPr>
      </w:pPr>
      <w:r w:rsidRPr="5EBE1E19">
        <w:rPr>
          <w:i/>
          <w:iCs/>
        </w:rPr>
        <w:t>Figure 14</w:t>
      </w:r>
      <w:r w:rsidRPr="5EBE1E19" w:rsidR="5D955D86">
        <w:rPr>
          <w:i/>
          <w:iCs/>
        </w:rPr>
        <w:t xml:space="preserve"> – Website as seen on an </w:t>
      </w:r>
      <w:proofErr w:type="spellStart"/>
      <w:r w:rsidRPr="5EBE1E19" w:rsidR="5D955D86">
        <w:rPr>
          <w:i/>
          <w:iCs/>
        </w:rPr>
        <w:t>Iphone</w:t>
      </w:r>
      <w:proofErr w:type="spellEnd"/>
    </w:p>
    <w:p w:rsidR="7EF3AD84" w:rsidP="5EBE1E19" w:rsidRDefault="7EF3AD84" w14:paraId="508FD771" w14:textId="3C5A4614">
      <w:pPr>
        <w:spacing w:after="0" w:line="263" w:lineRule="auto"/>
        <w:jc w:val="both"/>
      </w:pPr>
    </w:p>
    <w:p w:rsidR="7EF3AD84" w:rsidP="5EBE1E19" w:rsidRDefault="6ED69413" w14:paraId="7281A9C6" w14:textId="37122DC4">
      <w:pPr>
        <w:spacing w:after="0" w:line="263" w:lineRule="auto"/>
        <w:jc w:val="both"/>
      </w:pPr>
      <w:r>
        <w:t xml:space="preserve">There was also a test done using Lighthouse. This is an </w:t>
      </w:r>
      <w:r w:rsidR="5F7652F8">
        <w:t>open-source</w:t>
      </w:r>
      <w:r>
        <w:t xml:space="preserve"> </w:t>
      </w:r>
      <w:r w:rsidR="7459998F">
        <w:t xml:space="preserve">tool that allows for testing of performance and </w:t>
      </w:r>
      <w:r w:rsidR="3E808612">
        <w:t>accessibility and can be accessed on google chrome through the developer tools. In figure</w:t>
      </w:r>
      <w:r w:rsidR="2BD73A85">
        <w:t xml:space="preserve"> 15</w:t>
      </w:r>
      <w:r w:rsidR="3E808612">
        <w:t xml:space="preserve"> </w:t>
      </w:r>
      <w:r w:rsidR="6E26E042">
        <w:t>the setup for this process can be seen.</w:t>
      </w:r>
    </w:p>
    <w:p w:rsidR="7EF3AD84" w:rsidP="5EBE1E19" w:rsidRDefault="6ED69413" w14:paraId="4F93FF6D" w14:textId="20969058">
      <w:pPr>
        <w:spacing w:after="0" w:line="263" w:lineRule="auto"/>
        <w:jc w:val="both"/>
      </w:pPr>
      <w:r>
        <w:rPr>
          <w:noProof/>
        </w:rPr>
        <w:drawing>
          <wp:inline distT="0" distB="0" distL="0" distR="0" wp14:anchorId="13382344" wp14:editId="409A5648">
            <wp:extent cx="5229225" cy="3837257"/>
            <wp:effectExtent l="0" t="0" r="0" b="0"/>
            <wp:docPr id="518796032" name="Picture 518796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796032"/>
                    <pic:cNvPicPr/>
                  </pic:nvPicPr>
                  <pic:blipFill>
                    <a:blip r:embed="rId86">
                      <a:extLst>
                        <a:ext uri="{28A0092B-C50C-407E-A947-70E740481C1C}">
                          <a14:useLocalDpi xmlns:a14="http://schemas.microsoft.com/office/drawing/2010/main" val="0"/>
                        </a:ext>
                      </a:extLst>
                    </a:blip>
                    <a:srcRect b="14102"/>
                    <a:stretch>
                      <a:fillRect/>
                    </a:stretch>
                  </pic:blipFill>
                  <pic:spPr>
                    <a:xfrm>
                      <a:off x="0" y="0"/>
                      <a:ext cx="5229225" cy="3837257"/>
                    </a:xfrm>
                    <a:prstGeom prst="rect">
                      <a:avLst/>
                    </a:prstGeom>
                  </pic:spPr>
                </pic:pic>
              </a:graphicData>
            </a:graphic>
          </wp:inline>
        </w:drawing>
      </w:r>
    </w:p>
    <w:p w:rsidR="34BD2791" w:rsidP="5EBE1E19" w:rsidRDefault="34BD2791" w14:paraId="265DE9F3" w14:textId="40C46010">
      <w:pPr>
        <w:spacing w:after="0" w:line="263" w:lineRule="auto"/>
        <w:jc w:val="center"/>
        <w:rPr>
          <w:i/>
          <w:iCs/>
        </w:rPr>
      </w:pPr>
      <w:r w:rsidRPr="5EBE1E19">
        <w:rPr>
          <w:i/>
          <w:iCs/>
        </w:rPr>
        <w:t>Figure 15</w:t>
      </w:r>
      <w:r w:rsidRPr="5EBE1E19" w:rsidR="5E93BCB6">
        <w:rPr>
          <w:i/>
          <w:iCs/>
        </w:rPr>
        <w:t xml:space="preserve"> – Lighthouse setup</w:t>
      </w:r>
    </w:p>
    <w:p w:rsidR="7EF3AD84" w:rsidP="5EBE1E19" w:rsidRDefault="408D6C8D" w14:paraId="32DEDCFF" w14:textId="28B48516">
      <w:pPr>
        <w:spacing w:after="0" w:line="263" w:lineRule="auto"/>
        <w:jc w:val="both"/>
      </w:pPr>
      <w:r>
        <w:t>After finishing the scan, it provides easy to read indicators for how well the site is runni</w:t>
      </w:r>
      <w:r w:rsidR="4D4E5588">
        <w:t xml:space="preserve">ng and from the testing it shows that the website </w:t>
      </w:r>
      <w:r w:rsidR="37CF2579">
        <w:t>performed very well with it getting a 100 on performance and the lo</w:t>
      </w:r>
      <w:r w:rsidR="3E54A6F5">
        <w:t>w</w:t>
      </w:r>
      <w:r w:rsidR="37CF2579">
        <w:t>est score being in SEO</w:t>
      </w:r>
      <w:r w:rsidR="4CD6C302">
        <w:t xml:space="preserve"> (seen in figure 16)</w:t>
      </w:r>
      <w:r w:rsidR="37CF2579">
        <w:t xml:space="preserve"> which checks if the website is following basi</w:t>
      </w:r>
      <w:r w:rsidR="383840FF">
        <w:t>c search engine optimisation, which as a prototype is bound to happen.</w:t>
      </w:r>
      <w:r w:rsidR="5196B265">
        <w:t xml:space="preserve"> Further information can be found in the discussion section.</w:t>
      </w:r>
    </w:p>
    <w:p w:rsidR="7EF3AD84" w:rsidP="5EBE1E19" w:rsidRDefault="37CF2579" w14:paraId="352F9AB7" w14:textId="06336A83">
      <w:pPr>
        <w:spacing w:after="0" w:line="263" w:lineRule="auto"/>
        <w:jc w:val="center"/>
      </w:pPr>
      <w:r>
        <w:t xml:space="preserve"> </w:t>
      </w:r>
      <w:r w:rsidR="408D6C8D">
        <w:rPr>
          <w:noProof/>
        </w:rPr>
        <w:drawing>
          <wp:inline distT="0" distB="0" distL="0" distR="0" wp14:anchorId="5DC803F8" wp14:editId="5912D488">
            <wp:extent cx="5943600" cy="3133725"/>
            <wp:effectExtent l="0" t="0" r="0" b="0"/>
            <wp:docPr id="2072821955" name="Picture 207282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821955"/>
                    <pic:cNvPicPr/>
                  </pic:nvPicPr>
                  <pic:blipFill>
                    <a:blip r:embed="rId87">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r w:rsidRPr="5EBE1E19" w:rsidR="6F299559">
        <w:rPr>
          <w:i/>
          <w:iCs/>
        </w:rPr>
        <w:t>figure 16</w:t>
      </w:r>
      <w:r w:rsidRPr="5EBE1E19" w:rsidR="4DA449AA">
        <w:rPr>
          <w:i/>
          <w:iCs/>
        </w:rPr>
        <w:t xml:space="preserve"> – Lighthouse scores</w:t>
      </w:r>
    </w:p>
    <w:p w:rsidRPr="00675EE3" w:rsidR="00D828F5" w:rsidP="00865937" w:rsidRDefault="00341658" w14:paraId="765A68E5" w14:textId="14117230">
      <w:pPr>
        <w:pStyle w:val="Heading1"/>
        <w:rPr>
          <w:lang w:eastAsia="en-US"/>
        </w:rPr>
      </w:pPr>
      <w:bookmarkStart w:name="_Toc749166235" w:id="1018450792"/>
      <w:r w:rsidRPr="2ED4B822" w:rsidR="00341658">
        <w:rPr>
          <w:lang w:eastAsia="en-US"/>
        </w:rPr>
        <w:t>Discussion</w:t>
      </w:r>
      <w:bookmarkEnd w:id="1018450792"/>
    </w:p>
    <w:p w:rsidRPr="00675EE3" w:rsidR="00AC0458" w:rsidP="7526E435" w:rsidRDefault="00493395" w14:paraId="4494AF55" w14:textId="25A0FE2B">
      <w:pPr>
        <w:pStyle w:val="Heading2"/>
        <w:spacing w:after="158"/>
        <w:rPr>
          <w:rFonts w:eastAsia="Times New Roman"/>
          <w:lang w:eastAsia="en-US"/>
        </w:rPr>
      </w:pPr>
      <w:bookmarkStart w:name="_Toc1745390832" w:id="1211297593"/>
      <w:r w:rsidRPr="2ED4B822" w:rsidR="00493395">
        <w:rPr>
          <w:rFonts w:eastAsia="Times New Roman"/>
          <w:lang w:eastAsia="en-US"/>
        </w:rPr>
        <w:t>General Discussion</w:t>
      </w:r>
      <w:bookmarkEnd w:id="1211297593"/>
    </w:p>
    <w:p w:rsidRPr="00675EE3" w:rsidR="00AC0458" w:rsidP="00AC0458" w:rsidRDefault="00AC0458" w14:paraId="171730D7" w14:textId="77777777">
      <w:pPr>
        <w:pStyle w:val="ListParagraph"/>
        <w:spacing w:after="158"/>
        <w:ind w:left="142"/>
        <w:rPr>
          <w:sz w:val="10"/>
          <w:szCs w:val="10"/>
        </w:rPr>
      </w:pPr>
    </w:p>
    <w:p w:rsidR="53F179CC" w:rsidP="5EBE1E19" w:rsidRDefault="7764571A" w14:paraId="34C08DDA" w14:textId="2FFB20E4">
      <w:pPr>
        <w:pStyle w:val="NoSpacing"/>
      </w:pPr>
      <w:r w:rsidRPr="5EBE1E19">
        <w:rPr>
          <w:lang w:val="en-GB"/>
        </w:rPr>
        <w:t xml:space="preserve">The web app has been very successful with minimal issues. </w:t>
      </w:r>
      <w:r w:rsidRPr="5EBE1E19" w:rsidR="612FC811">
        <w:rPr>
          <w:lang w:val="en-GB"/>
        </w:rPr>
        <w:t xml:space="preserve"> </w:t>
      </w:r>
      <w:r w:rsidRPr="5EBE1E19" w:rsidR="03A57C66">
        <w:rPr>
          <w:lang w:val="en-GB"/>
        </w:rPr>
        <w:t>The web app adheres to the Mobile Web</w:t>
      </w:r>
    </w:p>
    <w:p w:rsidR="53F179CC" w:rsidP="5EBE1E19" w:rsidRDefault="03A57C66" w14:paraId="3DFF979F" w14:textId="25DB6C3A">
      <w:pPr>
        <w:pStyle w:val="NoSpacing"/>
      </w:pPr>
      <w:r w:rsidRPr="5EBE1E19">
        <w:rPr>
          <w:lang w:val="en-GB"/>
        </w:rPr>
        <w:t>App Best Practices (2010) (W3C, 2010)</w:t>
      </w:r>
      <w:r w:rsidRPr="5EBE1E19" w:rsidR="404EC628">
        <w:rPr>
          <w:lang w:val="en-GB"/>
        </w:rPr>
        <w:t xml:space="preserve"> </w:t>
      </w:r>
      <w:r w:rsidRPr="5EBE1E19" w:rsidR="13CA4B00">
        <w:rPr>
          <w:lang w:val="en-GB"/>
        </w:rPr>
        <w:t xml:space="preserve"> On the initial download, the app will present the permission</w:t>
      </w:r>
    </w:p>
    <w:p w:rsidR="53F179CC" w:rsidP="5EBE1E19" w:rsidRDefault="13CA4B00" w14:paraId="0BDCD3C2" w14:textId="6C509A7C">
      <w:pPr>
        <w:pStyle w:val="NoSpacing"/>
      </w:pPr>
      <w:r>
        <w:t xml:space="preserve"> statement,</w:t>
      </w:r>
      <w:r w:rsidR="7BF92B5C">
        <w:t xml:space="preserve"> explaining the data it requires.</w:t>
      </w:r>
      <w:r>
        <w:t xml:space="preserve"> This gives the user control. </w:t>
      </w:r>
      <w:r w:rsidR="17A025E2">
        <w:t>A</w:t>
      </w:r>
      <w:r>
        <w:t xml:space="preserve"> website </w:t>
      </w:r>
      <w:r w:rsidR="36632E48">
        <w:t>privacy policy and</w:t>
      </w:r>
      <w:r>
        <w:t xml:space="preserve"> </w:t>
      </w:r>
    </w:p>
    <w:p w:rsidR="53F179CC" w:rsidP="5EBE1E19" w:rsidRDefault="13CA4B00" w14:paraId="3A4E2116" w14:textId="03EAD56A">
      <w:pPr>
        <w:pStyle w:val="NoSpacing"/>
      </w:pPr>
      <w:r>
        <w:t xml:space="preserve"> GDPR</w:t>
      </w:r>
      <w:r w:rsidR="1170700A">
        <w:t xml:space="preserve"> compliance </w:t>
      </w:r>
      <w:proofErr w:type="gramStart"/>
      <w:r w:rsidR="1170700A">
        <w:t>statement</w:t>
      </w:r>
      <w:proofErr w:type="gramEnd"/>
      <w:r w:rsidR="1170700A">
        <w:t xml:space="preserve"> are included.</w:t>
      </w:r>
      <w:r>
        <w:t xml:space="preserve"> </w:t>
      </w:r>
      <w:r w:rsidRPr="5EBE1E19" w:rsidR="40C9F3C4">
        <w:rPr>
          <w:lang w:val="en-GB"/>
        </w:rPr>
        <w:t>(European Union, 2016)</w:t>
      </w:r>
    </w:p>
    <w:p w:rsidR="0089FF5E" w:rsidP="5EBE1E19" w:rsidRDefault="7D17B9DE" w14:paraId="47C0FAB6" w14:textId="4FCD12BB">
      <w:pPr>
        <w:pStyle w:val="NoSpacing"/>
      </w:pPr>
      <w:r>
        <w:t>User details</w:t>
      </w:r>
      <w:r w:rsidR="13CA4B00">
        <w:t xml:space="preserve"> and game/scores information are </w:t>
      </w:r>
      <w:r w:rsidR="5F13F7F2">
        <w:t>securely</w:t>
      </w:r>
      <w:r w:rsidR="13CA4B00">
        <w:t xml:space="preserve"> on the SQL database. A major risk is SQL </w:t>
      </w:r>
      <w:proofErr w:type="gramStart"/>
      <w:r w:rsidR="13CA4B00">
        <w:t>injection,</w:t>
      </w:r>
      <w:proofErr w:type="gramEnd"/>
      <w:r w:rsidR="13CA4B00">
        <w:t xml:space="preserve"> we have prevented this by sanitizing and validating user inputs.</w:t>
      </w:r>
      <w:r w:rsidRPr="5EBE1E19" w:rsidR="15542E5D">
        <w:rPr>
          <w:lang w:val="en-GB"/>
        </w:rPr>
        <w:t xml:space="preserve"> (OWASP, 2021).</w:t>
      </w:r>
      <w:r w:rsidR="13CA4B00">
        <w:t xml:space="preserve"> </w:t>
      </w:r>
      <w:r w:rsidR="501ECD82">
        <w:t xml:space="preserve">Passwords are </w:t>
      </w:r>
      <w:proofErr w:type="spellStart"/>
      <w:r w:rsidR="773420B4">
        <w:t>securley</w:t>
      </w:r>
      <w:proofErr w:type="spellEnd"/>
      <w:r w:rsidR="501ECD82">
        <w:t xml:space="preserve"> salted and hashe</w:t>
      </w:r>
      <w:r w:rsidR="224FBD81">
        <w:t>d</w:t>
      </w:r>
      <w:r w:rsidR="501ECD82">
        <w:t>.</w:t>
      </w:r>
      <w:r w:rsidR="24914C7A">
        <w:t xml:space="preserve"> The database can only be accessed by the admin accounts only; there are no delete rights on the user side to the database.</w:t>
      </w:r>
    </w:p>
    <w:p w:rsidR="47B09283" w:rsidP="2DEE0EB5" w:rsidRDefault="13CA4B00" w14:paraId="36C25744" w14:textId="47E679B1">
      <w:pPr>
        <w:spacing w:after="158"/>
      </w:pPr>
      <w:r>
        <w:t xml:space="preserve">The integration of user analytics will give the client valuable insights into the student behaviour and engagement with the app., when it comes to assignments or tests then they can properly see if there has been a positive impact. Based on the </w:t>
      </w:r>
      <w:r w:rsidR="0607CDC5">
        <w:t>research the</w:t>
      </w:r>
      <w:r>
        <w:t xml:space="preserve"> outlook for success is very promising. The web app was tested </w:t>
      </w:r>
      <w:r w:rsidR="28DC7298">
        <w:t>using Lighthouse</w:t>
      </w:r>
      <w:r w:rsidR="2F49135A">
        <w:t>.</w:t>
      </w:r>
      <w:r w:rsidR="701FE1B8">
        <w:t xml:space="preserve"> </w:t>
      </w:r>
      <w:r w:rsidRPr="5EBE1E19" w:rsidR="701FE1B8">
        <w:rPr>
          <w:i/>
          <w:iCs/>
        </w:rPr>
        <w:t>Chrome Lighthouse (2025)</w:t>
      </w:r>
      <w:r w:rsidR="2F49135A">
        <w:t xml:space="preserve"> This is a tool built into Google that tests web sites and web </w:t>
      </w:r>
      <w:r w:rsidR="6811FFFE">
        <w:t>apps,</w:t>
      </w:r>
      <w:r w:rsidR="368E2CCF">
        <w:t xml:space="preserve"> if there are any problems it lets you know. The test</w:t>
      </w:r>
      <w:r w:rsidR="6811FFFE">
        <w:t xml:space="preserve"> giv</w:t>
      </w:r>
      <w:r w:rsidR="5BCC1561">
        <w:t xml:space="preserve">es </w:t>
      </w:r>
      <w:r w:rsidR="2F49135A">
        <w:t>a score back on 5 key areas</w:t>
      </w:r>
      <w:r w:rsidR="0D0E24C3">
        <w:t>.</w:t>
      </w:r>
      <w:r>
        <w:t xml:space="preserve">  After testing the score was 73/100 which is good.</w:t>
      </w:r>
      <w:r w:rsidR="3475A300">
        <w:t xml:space="preserve"> </w:t>
      </w:r>
      <w:r w:rsidR="0D5F08DA">
        <w:t>T</w:t>
      </w:r>
      <w:r w:rsidR="3EF63219">
        <w:t>he SEO</w:t>
      </w:r>
      <w:r w:rsidR="0F78B937">
        <w:t xml:space="preserve"> </w:t>
      </w:r>
      <w:r w:rsidR="49D84020">
        <w:t xml:space="preserve"> </w:t>
      </w:r>
      <w:r w:rsidR="18A6624A">
        <w:t xml:space="preserve">score of </w:t>
      </w:r>
      <w:r w:rsidR="49D84020">
        <w:t xml:space="preserve">58 </w:t>
      </w:r>
      <w:r w:rsidR="77659576">
        <w:t xml:space="preserve">indicates </w:t>
      </w:r>
      <w:r w:rsidR="49D84020">
        <w:t>room for improvement such as meta tags, descriptive link text and improved page structure. This would improv</w:t>
      </w:r>
      <w:r w:rsidR="0B0D87BE">
        <w:t xml:space="preserve">e </w:t>
      </w:r>
      <w:r w:rsidR="31CC0BBA">
        <w:t>discover</w:t>
      </w:r>
      <w:r w:rsidR="0B0D87BE">
        <w:t>ability.</w:t>
      </w:r>
    </w:p>
    <w:p w:rsidR="669B5AA0" w:rsidP="2DEE0EB5" w:rsidRDefault="2D72F0DC" w14:paraId="7C7D7D92" w14:textId="23E87A0C">
      <w:pPr>
        <w:spacing w:after="158"/>
      </w:pPr>
      <w:r>
        <w:t>Performance – How fast the website loads and responds.</w:t>
      </w:r>
      <w:r w:rsidR="7143DE2E">
        <w:t xml:space="preserve"> 100/100</w:t>
      </w:r>
    </w:p>
    <w:p w:rsidR="669B5AA0" w:rsidP="2DEE0EB5" w:rsidRDefault="2D72F0DC" w14:paraId="3C221921" w14:textId="5F78A58C">
      <w:pPr>
        <w:spacing w:after="158"/>
      </w:pPr>
      <w:r>
        <w:t xml:space="preserve">Accessibility </w:t>
      </w:r>
      <w:r w:rsidR="2D524B16">
        <w:t>- Is</w:t>
      </w:r>
      <w:r w:rsidR="2C2E4DFD">
        <w:t xml:space="preserve"> </w:t>
      </w:r>
      <w:r w:rsidR="504C5B4F">
        <w:t>it inclusive</w:t>
      </w:r>
      <w:r w:rsidR="2C2E4DFD">
        <w:t>?</w:t>
      </w:r>
      <w:r w:rsidR="7F67F067">
        <w:t xml:space="preserve"> </w:t>
      </w:r>
      <w:r w:rsidR="2C2E4DFD">
        <w:t xml:space="preserve"> There should be no barriers </w:t>
      </w:r>
      <w:r w:rsidR="370FF721">
        <w:t>to accessing</w:t>
      </w:r>
      <w:r w:rsidR="021290D8">
        <w:t xml:space="preserve"> the web to people who may </w:t>
      </w:r>
      <w:r w:rsidR="0867A0AD">
        <w:t>have physical</w:t>
      </w:r>
      <w:r w:rsidR="373E6191">
        <w:t xml:space="preserve"> </w:t>
      </w:r>
      <w:r w:rsidR="582943DC">
        <w:t>or situational</w:t>
      </w:r>
      <w:r w:rsidR="2C2E4DFD">
        <w:t xml:space="preserve"> </w:t>
      </w:r>
      <w:r w:rsidR="253F7602">
        <w:t>disabilities.</w:t>
      </w:r>
      <w:r w:rsidR="2BADBB41">
        <w:t xml:space="preserve"> </w:t>
      </w:r>
      <w:r w:rsidR="1E5A39B9">
        <w:t>78</w:t>
      </w:r>
      <w:r w:rsidR="2BADBB41">
        <w:t>/100</w:t>
      </w:r>
    </w:p>
    <w:p w:rsidR="41E66D09" w:rsidP="2DEE0EB5" w:rsidRDefault="72E503ED" w14:paraId="00DC1D5A" w14:textId="4FE106D7">
      <w:pPr>
        <w:spacing w:after="158"/>
      </w:pPr>
      <w:r>
        <w:t>Best Practices – If the website uses safe and modern coding standards.</w:t>
      </w:r>
      <w:r w:rsidR="7FF298FE">
        <w:t xml:space="preserve"> 89/100</w:t>
      </w:r>
    </w:p>
    <w:p w:rsidR="41E66D09" w:rsidP="2DEE0EB5" w:rsidRDefault="72E503ED" w14:paraId="0451909F" w14:textId="51846CA9">
      <w:pPr>
        <w:spacing w:after="158"/>
      </w:pPr>
      <w:r>
        <w:t>SEO- Search Engine Optimization, can search engines find and understand the web app.</w:t>
      </w:r>
      <w:r w:rsidR="2266AEEE">
        <w:t xml:space="preserve"> 58/100</w:t>
      </w:r>
    </w:p>
    <w:p w:rsidR="7A46E08F" w:rsidP="2DA333AF" w:rsidRDefault="5ABB740D" w14:paraId="30BA136E" w14:textId="76C2F768">
      <w:pPr>
        <w:spacing w:after="158"/>
      </w:pPr>
      <w:r>
        <w:t>Progressive Web App (PWA) - If it works like an app on phones.</w:t>
      </w:r>
      <w:r w:rsidR="32493459">
        <w:t xml:space="preserve"> No score available.</w:t>
      </w:r>
    </w:p>
    <w:p w:rsidR="2DEE0EB5" w:rsidP="2DEE0EB5" w:rsidRDefault="2DEE0EB5" w14:paraId="62EC87D2" w14:textId="228C16B4">
      <w:pPr>
        <w:pStyle w:val="ListParagraph"/>
        <w:spacing w:after="158"/>
        <w:ind w:left="426" w:hanging="426"/>
      </w:pPr>
    </w:p>
    <w:p w:rsidRPr="00675EE3" w:rsidR="009525A9" w:rsidP="5EBE1E19" w:rsidRDefault="5030F6AE" w14:paraId="4134D438" w14:textId="3D4EC4C3">
      <w:pPr>
        <w:pStyle w:val="NoSpacing"/>
        <w:rPr>
          <w:rFonts w:eastAsia="Calibri" w:cs="Calibri"/>
        </w:rPr>
      </w:pPr>
      <w:r>
        <w:t xml:space="preserve"> </w:t>
      </w:r>
      <w:r w:rsidR="5C687D3C">
        <w:t xml:space="preserve">A study by Cigdem et al. (2024) explored the impact of leaderboard gamification on student engagement and academic achievement in engineering education. </w:t>
      </w:r>
      <w:r w:rsidR="69EB321A">
        <w:t>and published last year 2024.</w:t>
      </w:r>
      <w:r w:rsidR="574BC2BA">
        <w:t xml:space="preserve"> </w:t>
      </w:r>
    </w:p>
    <w:p w:rsidRPr="00675EE3" w:rsidR="009525A9" w:rsidP="5EBE1E19" w:rsidRDefault="5030F6AE" w14:paraId="6FB95D3A" w14:textId="317B9310">
      <w:pPr>
        <w:pStyle w:val="NoSpacing"/>
      </w:pPr>
      <w:r w:rsidRPr="5EBE1E19">
        <w:rPr>
          <w:lang w:val="en-GB"/>
        </w:rPr>
        <w:t xml:space="preserve"> </w:t>
      </w:r>
      <w:r w:rsidRPr="5EBE1E19" w:rsidR="69CCFDF8">
        <w:rPr>
          <w:lang w:val="en-GB"/>
        </w:rPr>
        <w:t>At</w:t>
      </w:r>
      <w:r w:rsidRPr="5EBE1E19">
        <w:rPr>
          <w:lang w:val="en-GB"/>
        </w:rPr>
        <w:t xml:space="preserve"> </w:t>
      </w:r>
      <w:r w:rsidRPr="5EBE1E19" w:rsidR="00A82B13">
        <w:rPr>
          <w:lang w:val="en-GB"/>
        </w:rPr>
        <w:t xml:space="preserve">a military university in </w:t>
      </w:r>
      <w:r w:rsidRPr="5EBE1E19" w:rsidR="568E7F7F">
        <w:rPr>
          <w:lang w:val="en-GB"/>
        </w:rPr>
        <w:t>T</w:t>
      </w:r>
      <w:r w:rsidRPr="5EBE1E19" w:rsidR="00A82B13">
        <w:rPr>
          <w:lang w:val="en-GB"/>
        </w:rPr>
        <w:t>urkey with 159 2nd Year Engineering student</w:t>
      </w:r>
      <w:r w:rsidRPr="5EBE1E19" w:rsidR="49C930BE">
        <w:rPr>
          <w:lang w:val="en-GB"/>
        </w:rPr>
        <w:t>s.</w:t>
      </w:r>
      <w:r w:rsidRPr="5EBE1E19" w:rsidR="00A82B13">
        <w:rPr>
          <w:lang w:val="en-GB"/>
        </w:rPr>
        <w:t xml:space="preserve"> Groups were split in 2 78/81 </w:t>
      </w:r>
      <w:r w:rsidRPr="5EBE1E19" w:rsidR="3A756510">
        <w:rPr>
          <w:lang w:val="en-GB"/>
        </w:rPr>
        <w:t>the</w:t>
      </w:r>
      <w:r w:rsidRPr="5EBE1E19" w:rsidR="00A82B13">
        <w:rPr>
          <w:lang w:val="en-GB"/>
        </w:rPr>
        <w:t xml:space="preserve"> data was </w:t>
      </w:r>
      <w:r w:rsidRPr="5EBE1E19" w:rsidR="75274D9B">
        <w:rPr>
          <w:lang w:val="en-GB"/>
        </w:rPr>
        <w:t>a</w:t>
      </w:r>
      <w:r w:rsidRPr="5EBE1E19" w:rsidR="5F2CD0F4">
        <w:rPr>
          <w:lang w:val="en-GB"/>
        </w:rPr>
        <w:t>djusted</w:t>
      </w:r>
      <w:r w:rsidRPr="5EBE1E19" w:rsidR="00A82B13">
        <w:rPr>
          <w:lang w:val="en-GB"/>
        </w:rPr>
        <w:t xml:space="preserve"> </w:t>
      </w:r>
      <w:r w:rsidRPr="5EBE1E19" w:rsidR="325731BB">
        <w:rPr>
          <w:lang w:val="en-GB"/>
        </w:rPr>
        <w:t>using</w:t>
      </w:r>
      <w:r w:rsidRPr="5EBE1E19" w:rsidR="00A82B13">
        <w:rPr>
          <w:lang w:val="en-GB"/>
        </w:rPr>
        <w:t xml:space="preserve"> </w:t>
      </w:r>
      <w:r w:rsidRPr="5EBE1E19" w:rsidR="68085FBA">
        <w:rPr>
          <w:lang w:val="en-GB"/>
        </w:rPr>
        <w:t>ANCOVA,</w:t>
      </w:r>
      <w:r w:rsidRPr="5EBE1E19" w:rsidR="63160640">
        <w:rPr>
          <w:lang w:val="en-GB"/>
        </w:rPr>
        <w:t xml:space="preserve"> so that both groups had baseline knowledge.</w:t>
      </w:r>
      <w:r w:rsidRPr="5EBE1E19" w:rsidR="288B923A">
        <w:rPr>
          <w:lang w:val="en-GB"/>
        </w:rPr>
        <w:t xml:space="preserve"> The</w:t>
      </w:r>
      <w:r w:rsidRPr="5EBE1E19" w:rsidR="00A82B13">
        <w:rPr>
          <w:lang w:val="en-GB"/>
        </w:rPr>
        <w:t xml:space="preserve"> experimental group had </w:t>
      </w:r>
      <w:r w:rsidRPr="5EBE1E19" w:rsidR="285F5DE1">
        <w:rPr>
          <w:lang w:val="en-GB"/>
        </w:rPr>
        <w:t>a</w:t>
      </w:r>
      <w:r w:rsidRPr="5EBE1E19" w:rsidR="00A82B13">
        <w:rPr>
          <w:lang w:val="en-GB"/>
        </w:rPr>
        <w:t xml:space="preserve"> gamified </w:t>
      </w:r>
      <w:r w:rsidRPr="5EBE1E19" w:rsidR="11B8C457">
        <w:rPr>
          <w:lang w:val="en-GB"/>
        </w:rPr>
        <w:t>web app</w:t>
      </w:r>
      <w:r w:rsidRPr="5EBE1E19" w:rsidR="00A82B13">
        <w:rPr>
          <w:lang w:val="en-GB"/>
        </w:rPr>
        <w:t xml:space="preserve"> with </w:t>
      </w:r>
      <w:r w:rsidRPr="5EBE1E19" w:rsidR="31EBE056">
        <w:rPr>
          <w:lang w:val="en-GB"/>
        </w:rPr>
        <w:t>a leaderboard</w:t>
      </w:r>
      <w:r w:rsidRPr="5EBE1E19" w:rsidR="00A82B13">
        <w:rPr>
          <w:lang w:val="en-GB"/>
        </w:rPr>
        <w:t xml:space="preserve">. </w:t>
      </w:r>
      <w:r w:rsidRPr="5EBE1E19" w:rsidR="4B67DD40">
        <w:rPr>
          <w:lang w:val="en-GB"/>
        </w:rPr>
        <w:t>The other group Control</w:t>
      </w:r>
      <w:r w:rsidRPr="5EBE1E19" w:rsidR="00A82B13">
        <w:rPr>
          <w:lang w:val="en-GB"/>
        </w:rPr>
        <w:t xml:space="preserve"> only had text quizzes. This</w:t>
      </w:r>
      <w:r w:rsidRPr="5EBE1E19" w:rsidR="0E1B9308">
        <w:rPr>
          <w:lang w:val="en-GB"/>
        </w:rPr>
        <w:t xml:space="preserve"> </w:t>
      </w:r>
      <w:r w:rsidRPr="5EBE1E19" w:rsidR="402E8DDF">
        <w:rPr>
          <w:lang w:val="en-GB"/>
        </w:rPr>
        <w:t xml:space="preserve">study </w:t>
      </w:r>
      <w:r w:rsidRPr="5EBE1E19" w:rsidR="593FB170">
        <w:rPr>
          <w:lang w:val="en-GB"/>
        </w:rPr>
        <w:t>was carried</w:t>
      </w:r>
      <w:r w:rsidRPr="5EBE1E19" w:rsidR="00A82B13">
        <w:rPr>
          <w:lang w:val="en-GB"/>
        </w:rPr>
        <w:t xml:space="preserve"> out over 8wks</w:t>
      </w:r>
      <w:r w:rsidRPr="5EBE1E19" w:rsidR="103F8460">
        <w:rPr>
          <w:lang w:val="en-GB"/>
        </w:rPr>
        <w:t xml:space="preserve">. The end results show the students with the gamified and leaderboard app completed more quizzes, </w:t>
      </w:r>
      <w:r w:rsidRPr="5EBE1E19" w:rsidR="0B13EBA1">
        <w:rPr>
          <w:lang w:val="en-GB"/>
        </w:rPr>
        <w:t>and engaged more with the app. The test at the end of 8</w:t>
      </w:r>
      <w:r w:rsidRPr="5EBE1E19" w:rsidR="60D3C11E">
        <w:rPr>
          <w:lang w:val="en-GB"/>
        </w:rPr>
        <w:t>wks included</w:t>
      </w:r>
      <w:r w:rsidRPr="5EBE1E19" w:rsidR="73DB3C86">
        <w:rPr>
          <w:lang w:val="en-GB"/>
        </w:rPr>
        <w:t xml:space="preserve"> practical work and an exam. </w:t>
      </w:r>
      <w:r w:rsidRPr="5EBE1E19" w:rsidR="63F70798">
        <w:rPr>
          <w:lang w:val="en-GB"/>
        </w:rPr>
        <w:t xml:space="preserve"> These results are from the </w:t>
      </w:r>
      <w:r w:rsidRPr="5EBE1E19" w:rsidR="2C44BF4E">
        <w:rPr>
          <w:lang w:val="en-GB"/>
        </w:rPr>
        <w:t>test</w:t>
      </w:r>
      <w:r w:rsidRPr="5EBE1E19" w:rsidR="7AD7A280">
        <w:rPr>
          <w:lang w:val="en-GB"/>
        </w:rPr>
        <w:t>. The</w:t>
      </w:r>
      <w:r w:rsidRPr="5EBE1E19" w:rsidR="63F70798">
        <w:rPr>
          <w:lang w:val="en-GB"/>
        </w:rPr>
        <w:t xml:space="preserve"> control group with a text quiz average score was 60.51, the group that had the </w:t>
      </w:r>
      <w:r w:rsidRPr="5EBE1E19" w:rsidR="36A6A656">
        <w:rPr>
          <w:lang w:val="en-GB"/>
        </w:rPr>
        <w:t xml:space="preserve">gamification and the leaderboard </w:t>
      </w:r>
      <w:r w:rsidRPr="5EBE1E19" w:rsidR="4F9AD937">
        <w:rPr>
          <w:lang w:val="en-GB"/>
        </w:rPr>
        <w:t xml:space="preserve">their average score was 68.20, showing </w:t>
      </w:r>
      <w:r w:rsidRPr="5EBE1E19" w:rsidR="3DC2D9A3">
        <w:rPr>
          <w:lang w:val="en-GB"/>
        </w:rPr>
        <w:t xml:space="preserve">almost 8 points between them which is a </w:t>
      </w:r>
      <w:r w:rsidRPr="5EBE1E19" w:rsidR="4F9AD937">
        <w:rPr>
          <w:lang w:val="en-GB"/>
        </w:rPr>
        <w:t xml:space="preserve">significant </w:t>
      </w:r>
      <w:r w:rsidRPr="5EBE1E19" w:rsidR="4690C939">
        <w:rPr>
          <w:lang w:val="en-GB"/>
        </w:rPr>
        <w:t>difference</w:t>
      </w:r>
      <w:r w:rsidRPr="5EBE1E19" w:rsidR="4F9AD937">
        <w:rPr>
          <w:lang w:val="en-GB"/>
        </w:rPr>
        <w:t xml:space="preserve">. </w:t>
      </w:r>
      <w:r w:rsidRPr="5EBE1E19" w:rsidR="73DB3C86">
        <w:rPr>
          <w:lang w:val="en-GB"/>
        </w:rPr>
        <w:t xml:space="preserve">Results show the gamified group scored higher in both and </w:t>
      </w:r>
      <w:r w:rsidRPr="5EBE1E19" w:rsidR="08CC0766">
        <w:rPr>
          <w:lang w:val="en-GB"/>
        </w:rPr>
        <w:t xml:space="preserve">their answers were consistent. </w:t>
      </w:r>
      <w:r w:rsidRPr="5EBE1E19" w:rsidR="0B13EBA1">
        <w:rPr>
          <w:lang w:val="en-GB"/>
        </w:rPr>
        <w:t xml:space="preserve"> </w:t>
      </w:r>
      <w:r w:rsidRPr="5EBE1E19" w:rsidR="34540425">
        <w:rPr>
          <w:lang w:val="en-GB"/>
        </w:rPr>
        <w:t>This confirms that gamified web apps that have a leaderboard will help the students stay engaged in learning</w:t>
      </w:r>
      <w:r w:rsidRPr="5EBE1E19" w:rsidR="293135C3">
        <w:rPr>
          <w:lang w:val="en-GB"/>
        </w:rPr>
        <w:t xml:space="preserve"> and have </w:t>
      </w:r>
      <w:r w:rsidRPr="5EBE1E19" w:rsidR="3859B692">
        <w:rPr>
          <w:lang w:val="en-GB"/>
        </w:rPr>
        <w:t xml:space="preserve">better results </w:t>
      </w:r>
      <w:r w:rsidRPr="5EBE1E19" w:rsidR="451152FC">
        <w:rPr>
          <w:lang w:val="en-GB"/>
        </w:rPr>
        <w:t>in coursework</w:t>
      </w:r>
      <w:r w:rsidRPr="5EBE1E19" w:rsidR="293135C3">
        <w:rPr>
          <w:lang w:val="en-GB"/>
        </w:rPr>
        <w:t>.</w:t>
      </w:r>
    </w:p>
    <w:p w:rsidR="6A59329D" w:rsidP="2DEE0EB5" w:rsidRDefault="6A59329D" w14:paraId="13064826" w14:textId="739838E1">
      <w:pPr>
        <w:spacing w:after="158"/>
      </w:pPr>
      <w:r>
        <w:t>By providing the gamified system, complex technical topics become more approachable and enjoyable</w:t>
      </w:r>
      <w:r w:rsidR="55AB293B">
        <w:t xml:space="preserve">. There is </w:t>
      </w:r>
      <w:r w:rsidR="6095A9DA">
        <w:t>a</w:t>
      </w:r>
      <w:r w:rsidR="55AB293B">
        <w:t xml:space="preserve"> trend in education to use these learning apps, from young children all through adult</w:t>
      </w:r>
      <w:r w:rsidR="6A8F59F2">
        <w:t>hood.</w:t>
      </w:r>
    </w:p>
    <w:p w:rsidR="2DA333AF" w:rsidP="2DA333AF" w:rsidRDefault="2DA333AF" w14:paraId="1A3D7EE0" w14:textId="2A5312B0">
      <w:pPr>
        <w:spacing w:after="158"/>
      </w:pPr>
    </w:p>
    <w:p w:rsidR="6A8F59F2" w:rsidP="2DA333AF" w:rsidRDefault="6A8F59F2" w14:paraId="4F7F5B60" w14:textId="64C28EDC">
      <w:pPr>
        <w:spacing w:after="158"/>
      </w:pPr>
      <w:r>
        <w:t>Performance Testing Results.</w:t>
      </w:r>
    </w:p>
    <w:p w:rsidR="1985B6BB" w:rsidRDefault="0B154A08" w14:paraId="3167527D" w14:textId="4D0C3474">
      <w:r>
        <w:t xml:space="preserve">Lighthouse is the tool that was used in the testing and auditing process, it </w:t>
      </w:r>
      <w:r w:rsidR="664B559B">
        <w:t>helps</w:t>
      </w:r>
      <w:r>
        <w:t xml:space="preserve"> you to understand how well the web app is performing across key areas.</w:t>
      </w:r>
      <w:r w:rsidR="323F0A11">
        <w:t xml:space="preserve"> </w:t>
      </w:r>
      <w:r w:rsidR="61B9FDC8">
        <w:t xml:space="preserve">Lighthouse is a </w:t>
      </w:r>
      <w:r w:rsidR="53409846">
        <w:t>free</w:t>
      </w:r>
      <w:r w:rsidR="323F0A11">
        <w:t xml:space="preserve"> tool within Google Chrome under </w:t>
      </w:r>
      <w:proofErr w:type="spellStart"/>
      <w:r w:rsidR="323F0A11">
        <w:t>DevTools</w:t>
      </w:r>
      <w:proofErr w:type="spellEnd"/>
      <w:r w:rsidR="25BD49EC">
        <w:t>.</w:t>
      </w:r>
      <w:r w:rsidR="0AC83A28">
        <w:t xml:space="preserve"> </w:t>
      </w:r>
      <w:r w:rsidR="5BB0EE7C">
        <w:t>Multiple audits were performed with the results in the appendix. Early performance tests</w:t>
      </w:r>
      <w:r w:rsidR="0A07A795">
        <w:t xml:space="preserve"> </w:t>
      </w:r>
      <w:r w:rsidR="5BB0EE7C">
        <w:t>provided a</w:t>
      </w:r>
      <w:r w:rsidR="1CD53B2C">
        <w:t xml:space="preserve"> score of 73</w:t>
      </w:r>
      <w:r w:rsidR="7DE59C7B">
        <w:t>. Audits taken later showed the majority 100% scores.</w:t>
      </w:r>
      <w:r w:rsidR="36135BA1">
        <w:t xml:space="preserve"> The pages are tested manually as Lighthouse is not designed to test the whole web app at once.</w:t>
      </w:r>
      <w:r w:rsidRPr="5EBE1E19" w:rsidR="1BDB0B87">
        <w:rPr>
          <w:rFonts w:ascii="Aptos" w:hAnsi="Aptos" w:eastAsia="Aptos" w:cs="Aptos"/>
          <w:i/>
          <w:iCs/>
        </w:rPr>
        <w:t xml:space="preserve"> Google Developers. (2024</w:t>
      </w:r>
    </w:p>
    <w:p w:rsidR="0E34709C" w:rsidRDefault="7DE59C7B" w14:paraId="3ADE0545" w14:textId="5FBB8D8B">
      <w:r>
        <w:t xml:space="preserve"> </w:t>
      </w:r>
      <w:r w:rsidR="700E9E80">
        <w:t>F</w:t>
      </w:r>
      <w:r w:rsidR="42CCDA9D">
        <w:t xml:space="preserve">ig </w:t>
      </w:r>
      <w:r w:rsidR="700E9E80">
        <w:t>1</w:t>
      </w:r>
      <w:r w:rsidR="1D63F920">
        <w:t xml:space="preserve">6 </w:t>
      </w:r>
      <w:r w:rsidR="0AC83A28">
        <w:t>The overall performance test shows the web application loads quickly, memory usage while the page loaded was stable, with JavaScript completed in under 1 second. This is a great result for web responsiveness and efficiency, and exactly what the client asked for in a fast friendly web app.</w:t>
      </w:r>
    </w:p>
    <w:p w:rsidR="2DA333AF" w:rsidP="2DA333AF" w:rsidRDefault="2DA333AF" w14:paraId="1838BCBF" w14:textId="149323B7">
      <w:pPr>
        <w:spacing w:after="158"/>
      </w:pPr>
    </w:p>
    <w:p w:rsidR="7526E435" w:rsidP="7526E435" w:rsidRDefault="7526E435" w14:paraId="02132D19" w14:textId="7FF9E4C4">
      <w:pPr>
        <w:spacing w:after="158"/>
      </w:pPr>
    </w:p>
    <w:p w:rsidR="7526E435" w:rsidP="7526E435" w:rsidRDefault="7526E435" w14:paraId="6FA364FA" w14:textId="3462A057">
      <w:pPr>
        <w:spacing w:after="158"/>
      </w:pPr>
    </w:p>
    <w:p w:rsidRPr="00675EE3" w:rsidR="009525A9" w:rsidP="002A7DAB" w:rsidRDefault="009525A9" w14:paraId="353A71F5" w14:textId="77777777">
      <w:pPr>
        <w:pStyle w:val="ListParagraph"/>
        <w:spacing w:after="158"/>
        <w:ind w:left="426" w:hanging="426"/>
        <w:rPr>
          <w:sz w:val="18"/>
          <w:szCs w:val="18"/>
        </w:rPr>
      </w:pPr>
      <w:r>
        <w:t xml:space="preserve"> </w:t>
      </w:r>
    </w:p>
    <w:p w:rsidR="7526E435" w:rsidP="7526E435" w:rsidRDefault="7526E435" w14:paraId="35211F45" w14:textId="36BA01FA">
      <w:pPr>
        <w:pStyle w:val="ListParagraph"/>
        <w:spacing w:after="158"/>
        <w:ind w:left="426" w:hanging="426"/>
      </w:pPr>
    </w:p>
    <w:p w:rsidR="7526E435" w:rsidP="7526E435" w:rsidRDefault="7526E435" w14:paraId="6382CBC5" w14:textId="17FCD567">
      <w:pPr>
        <w:pStyle w:val="ListParagraph"/>
        <w:spacing w:after="158"/>
        <w:ind w:left="426" w:hanging="426"/>
      </w:pPr>
    </w:p>
    <w:p w:rsidRPr="00675EE3" w:rsidR="00E935C0" w:rsidP="2DEE0EB5" w:rsidRDefault="00E935C0" w14:paraId="1E328F76" w14:textId="5E93F04F">
      <w:pPr>
        <w:pStyle w:val="ListParagraph"/>
        <w:spacing w:after="158"/>
        <w:ind w:left="0"/>
      </w:pPr>
    </w:p>
    <w:p w:rsidR="61D6CFA2" w:rsidP="2DA333AF" w:rsidRDefault="61D6CFA2" w14:paraId="422069FD" w14:textId="47E3DD7E">
      <w:pPr>
        <w:spacing w:after="158"/>
        <w:jc w:val="center"/>
      </w:pPr>
      <w:r>
        <w:rPr>
          <w:noProof/>
        </w:rPr>
        <w:drawing>
          <wp:inline distT="0" distB="0" distL="0" distR="0" wp14:anchorId="150E854F" wp14:editId="5051153D">
            <wp:extent cx="4293768" cy="2320400"/>
            <wp:effectExtent l="0" t="0" r="0" b="0"/>
            <wp:docPr id="759029909" name="Picture 75902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029909"/>
                    <pic:cNvPicPr/>
                  </pic:nvPicPr>
                  <pic:blipFill>
                    <a:blip r:embed="rId88">
                      <a:extLst>
                        <a:ext uri="{28A0092B-C50C-407E-A947-70E740481C1C}">
                          <a14:useLocalDpi xmlns:a14="http://schemas.microsoft.com/office/drawing/2010/main" val="0"/>
                        </a:ext>
                      </a:extLst>
                    </a:blip>
                    <a:stretch>
                      <a:fillRect/>
                    </a:stretch>
                  </pic:blipFill>
                  <pic:spPr>
                    <a:xfrm>
                      <a:off x="0" y="0"/>
                      <a:ext cx="4293768" cy="2320400"/>
                    </a:xfrm>
                    <a:prstGeom prst="rect">
                      <a:avLst/>
                    </a:prstGeom>
                  </pic:spPr>
                </pic:pic>
              </a:graphicData>
            </a:graphic>
          </wp:inline>
        </w:drawing>
      </w:r>
    </w:p>
    <w:p w:rsidRPr="00675EE3" w:rsidR="00EE0B6B" w:rsidP="2DA333AF" w:rsidRDefault="4F0A1783" w14:paraId="34067ED2" w14:textId="6C37625D">
      <w:pPr>
        <w:spacing w:after="158"/>
        <w:jc w:val="center"/>
      </w:pPr>
      <w:r w:rsidRPr="5EBE1E19">
        <w:rPr>
          <w:i/>
          <w:iCs/>
        </w:rPr>
        <w:t>Figure 1</w:t>
      </w:r>
      <w:r w:rsidRPr="5EBE1E19" w:rsidR="152741F9">
        <w:rPr>
          <w:i/>
          <w:iCs/>
        </w:rPr>
        <w:t>7</w:t>
      </w:r>
      <w:r>
        <w:t>: Lighthouse Technical Test</w:t>
      </w:r>
      <w:r w:rsidR="4E40965F">
        <w:t xml:space="preserve"> </w:t>
      </w:r>
      <w:r w:rsidR="7C087DCD">
        <w:t>(Google Lighthouse, 2025)</w:t>
      </w:r>
    </w:p>
    <w:p w:rsidRPr="00675EE3" w:rsidR="00EE0B6B" w:rsidP="2DA333AF" w:rsidRDefault="00EE0B6B" w14:paraId="1303AF2A" w14:textId="75FC1F32">
      <w:pPr>
        <w:spacing w:after="158"/>
        <w:jc w:val="center"/>
      </w:pPr>
    </w:p>
    <w:p w:rsidRPr="00675EE3" w:rsidR="00EE0B6B" w:rsidP="2DA333AF" w:rsidRDefault="00EE0B6B" w14:paraId="72AE333D" w14:textId="2B7A1BC4">
      <w:pPr>
        <w:spacing w:after="158"/>
        <w:jc w:val="center"/>
      </w:pPr>
    </w:p>
    <w:p w:rsidRPr="00675EE3" w:rsidR="00EE0B6B" w:rsidP="2DA333AF" w:rsidRDefault="7B69D08E" w14:paraId="07D0F0BC" w14:textId="058ECAE2">
      <w:pPr>
        <w:spacing w:after="158"/>
        <w:jc w:val="center"/>
      </w:pPr>
      <w:r>
        <w:rPr>
          <w:noProof/>
        </w:rPr>
        <w:drawing>
          <wp:inline distT="0" distB="0" distL="0" distR="0" wp14:anchorId="5A9B91B1" wp14:editId="6559C442">
            <wp:extent cx="5400675" cy="3280218"/>
            <wp:effectExtent l="0" t="0" r="0" b="0"/>
            <wp:docPr id="33183900" name="Picture 33183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83900"/>
                    <pic:cNvPicPr/>
                  </pic:nvPicPr>
                  <pic:blipFill>
                    <a:blip r:embed="rId89">
                      <a:extLst>
                        <a:ext uri="{28A0092B-C50C-407E-A947-70E740481C1C}">
                          <a14:useLocalDpi xmlns:a14="http://schemas.microsoft.com/office/drawing/2010/main" val="0"/>
                        </a:ext>
                      </a:extLst>
                    </a:blip>
                    <a:stretch>
                      <a:fillRect/>
                    </a:stretch>
                  </pic:blipFill>
                  <pic:spPr>
                    <a:xfrm>
                      <a:off x="0" y="0"/>
                      <a:ext cx="5400675" cy="3280218"/>
                    </a:xfrm>
                    <a:prstGeom prst="rect">
                      <a:avLst/>
                    </a:prstGeom>
                  </pic:spPr>
                </pic:pic>
              </a:graphicData>
            </a:graphic>
          </wp:inline>
        </w:drawing>
      </w:r>
    </w:p>
    <w:p w:rsidR="7F4545D0" w:rsidP="5EBE1E19" w:rsidRDefault="7F4545D0" w14:paraId="5F3F2ED6" w14:textId="147898DF">
      <w:pPr>
        <w:spacing w:after="158"/>
        <w:jc w:val="center"/>
      </w:pPr>
      <w:r>
        <w:t>Figure 1</w:t>
      </w:r>
      <w:r w:rsidR="5010761E">
        <w:t>8</w:t>
      </w:r>
      <w:r>
        <w:t xml:space="preserve">: Performance score </w:t>
      </w:r>
      <w:r w:rsidR="382F2BBF">
        <w:t>(Google Lighthouse, 2025)</w:t>
      </w:r>
    </w:p>
    <w:p w:rsidR="5EBE1E19" w:rsidP="5EBE1E19" w:rsidRDefault="5EBE1E19" w14:paraId="2FFD73D5" w14:textId="686E78DB">
      <w:pPr>
        <w:spacing w:after="158"/>
        <w:jc w:val="center"/>
      </w:pPr>
    </w:p>
    <w:p w:rsidR="5EBE1E19" w:rsidP="5EBE1E19" w:rsidRDefault="5EBE1E19" w14:paraId="51947C15" w14:textId="2CA0A9C4">
      <w:pPr>
        <w:spacing w:after="158"/>
        <w:jc w:val="center"/>
      </w:pPr>
    </w:p>
    <w:p w:rsidR="6455B911" w:rsidP="5EBE1E19" w:rsidRDefault="6455B911" w14:paraId="7EE26138" w14:textId="24C2F1A6">
      <w:pPr>
        <w:pStyle w:val="NoSpacing"/>
      </w:pPr>
      <w:r>
        <w:rPr>
          <w:noProof/>
        </w:rPr>
        <w:drawing>
          <wp:inline distT="0" distB="0" distL="0" distR="0" wp14:anchorId="05A407E1" wp14:editId="2CAD957D">
            <wp:extent cx="5943600" cy="3381375"/>
            <wp:effectExtent l="0" t="0" r="0" b="0"/>
            <wp:docPr id="1948805217" name="Picture 194880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80521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r w:rsidRPr="5EBE1E19" w:rsidR="106D2B90">
        <w:rPr>
          <w:lang w:val="en-GB"/>
        </w:rPr>
        <w:t xml:space="preserve">    </w:t>
      </w:r>
    </w:p>
    <w:p w:rsidRPr="00675EE3" w:rsidR="00EE0B6B" w:rsidP="2DA333AF" w:rsidRDefault="7F2C7BE8" w14:paraId="198FBC44" w14:textId="3178A6B9">
      <w:pPr>
        <w:spacing w:after="158"/>
        <w:jc w:val="center"/>
      </w:pPr>
      <w:r>
        <w:t>Figure 19: Lighthouse performance audit. (Google Ligh</w:t>
      </w:r>
      <w:r w:rsidR="570EDFAC">
        <w:t>thouse, 2025)</w:t>
      </w:r>
    </w:p>
    <w:p w:rsidR="5EBE1E19" w:rsidP="5EBE1E19" w:rsidRDefault="5EBE1E19" w14:paraId="2067AFBA" w14:textId="3570E320">
      <w:pPr>
        <w:spacing w:after="158"/>
        <w:jc w:val="center"/>
      </w:pPr>
    </w:p>
    <w:p w:rsidRPr="00675EE3" w:rsidR="00EE0B6B" w:rsidP="2DA333AF" w:rsidRDefault="00EE0B6B" w14:paraId="18D3B7ED" w14:textId="78A17368">
      <w:pPr>
        <w:pStyle w:val="ListParagraph"/>
      </w:pPr>
    </w:p>
    <w:p w:rsidRPr="00675EE3" w:rsidR="00EE0B6B" w:rsidP="2DA333AF" w:rsidRDefault="0970088B" w14:paraId="2D82D6E0" w14:textId="61FFA441">
      <w:pPr>
        <w:pStyle w:val="ListParagraph"/>
      </w:pPr>
      <w:r>
        <w:t xml:space="preserve"> </w:t>
      </w:r>
      <w:r w:rsidR="4318D6D8">
        <w:t>The standards used for the implementation of this web application is OWASP top 10</w:t>
      </w:r>
      <w:r w:rsidR="46216AE4">
        <w:t xml:space="preserve">. This web page </w:t>
      </w:r>
      <w:r w:rsidR="441E0A11">
        <w:t>has information</w:t>
      </w:r>
      <w:r w:rsidR="46216AE4">
        <w:t xml:space="preserve"> on all aspects of security and design strategies to produce</w:t>
      </w:r>
      <w:r w:rsidR="099A6096">
        <w:t xml:space="preserve"> a secure web app.</w:t>
      </w:r>
      <w:r w:rsidR="34F0CF57">
        <w:t xml:space="preserve">  </w:t>
      </w:r>
      <w:r w:rsidR="538E6F86">
        <w:t xml:space="preserve">The web app went through a comprehensive test, failing on </w:t>
      </w:r>
      <w:r w:rsidR="608AC809">
        <w:t>two,</w:t>
      </w:r>
      <w:r w:rsidR="538E6F86">
        <w:t xml:space="preserve"> both of which need access to the server. </w:t>
      </w:r>
      <w:r w:rsidR="6F994385">
        <w:t>Otherwise,</w:t>
      </w:r>
      <w:r w:rsidR="538E6F86">
        <w:t xml:space="preserve"> it would have been a pass.</w:t>
      </w:r>
      <w:r w:rsidR="3C8BA0A3">
        <w:t xml:space="preserve"> </w:t>
      </w:r>
      <w:r w:rsidR="395ECA89">
        <w:t>Advice is to sign up to the email alerts for security information</w:t>
      </w:r>
      <w:r w:rsidR="5041A4AD">
        <w:t>.</w:t>
      </w:r>
    </w:p>
    <w:p w:rsidRPr="00675EE3" w:rsidR="00EE0B6B" w:rsidP="2DA333AF" w:rsidRDefault="34F0CF57" w14:paraId="656BCB95" w14:textId="7DD86BAE">
      <w:pPr>
        <w:pStyle w:val="ListParagraph"/>
      </w:pPr>
      <w:r>
        <w:t xml:space="preserve"> Injection – </w:t>
      </w:r>
      <w:r w:rsidR="08DB8FDC">
        <w:t xml:space="preserve">This includes SQL database we </w:t>
      </w:r>
      <w:r>
        <w:t>have tested the site against this.</w:t>
      </w:r>
    </w:p>
    <w:p w:rsidR="5D9EFE6C" w:rsidP="2DA333AF" w:rsidRDefault="5D9EFE6C" w14:paraId="148D1E0E" w14:textId="3BEA03F1">
      <w:pPr>
        <w:pStyle w:val="ListParagraph"/>
      </w:pPr>
      <w:r>
        <w:t>Vulnerable and Outdated Components – Updating software is paramount</w:t>
      </w:r>
      <w:r w:rsidR="49A76EC8">
        <w:t xml:space="preserve">, inclusive of the server, web app and </w:t>
      </w:r>
      <w:r w:rsidR="7642E658">
        <w:t>the database</w:t>
      </w:r>
      <w:r w:rsidR="031556A6">
        <w:t xml:space="preserve">. The versions of the components we have used are </w:t>
      </w:r>
      <w:r w:rsidR="14372B96">
        <w:t>included.</w:t>
      </w:r>
      <w:r w:rsidR="49A76EC8">
        <w:t xml:space="preserve"> </w:t>
      </w:r>
    </w:p>
    <w:p w:rsidR="2DA333AF" w:rsidP="2DA333AF" w:rsidRDefault="2DA333AF" w14:paraId="0DFCD49B" w14:textId="4415248F">
      <w:pPr>
        <w:pStyle w:val="ListParagraph"/>
      </w:pPr>
    </w:p>
    <w:p w:rsidR="0B95CEB2" w:rsidP="2DA333AF" w:rsidRDefault="0B95CEB2" w14:paraId="70172FA5" w14:textId="2D5A391A">
      <w:pPr>
        <w:pStyle w:val="ListParagraph"/>
        <w:rPr>
          <w:u w:val="single"/>
        </w:rPr>
      </w:pPr>
      <w:r w:rsidRPr="2DA333AF">
        <w:rPr>
          <w:u w:val="single"/>
        </w:rPr>
        <w:t>Key Performance Indicators.</w:t>
      </w:r>
    </w:p>
    <w:p w:rsidR="2DA333AF" w:rsidP="2DA333AF" w:rsidRDefault="2DA333AF" w14:paraId="367600B9" w14:textId="3AE23324">
      <w:pPr>
        <w:pStyle w:val="ListParagraph"/>
        <w:rPr>
          <w:u w:val="single"/>
        </w:rPr>
      </w:pPr>
    </w:p>
    <w:p w:rsidR="0B95CEB2" w:rsidP="2DA333AF" w:rsidRDefault="4D653127" w14:paraId="0E4C7F7C" w14:textId="5D790C34">
      <w:pPr>
        <w:pStyle w:val="ListParagraph"/>
      </w:pPr>
      <w:r>
        <w:t>A</w:t>
      </w:r>
      <w:r w:rsidR="3EB4EE20">
        <w:t xml:space="preserve"> </w:t>
      </w:r>
      <w:r>
        <w:t>key performance is that web ap</w:t>
      </w:r>
      <w:r w:rsidR="441C7359">
        <w:t>p</w:t>
      </w:r>
      <w:r>
        <w:t xml:space="preserve"> </w:t>
      </w:r>
      <w:r w:rsidR="32E3553B">
        <w:t>a</w:t>
      </w:r>
      <w:r w:rsidR="3BADF99A">
        <w:t>lign</w:t>
      </w:r>
      <w:r w:rsidR="6FC4C030">
        <w:t>s</w:t>
      </w:r>
      <w:r w:rsidR="3BADF99A">
        <w:t xml:space="preserve"> with the current student </w:t>
      </w:r>
      <w:r w:rsidR="5E815B9A">
        <w:t xml:space="preserve">portal </w:t>
      </w:r>
      <w:r w:rsidR="3BADF99A">
        <w:t>w</w:t>
      </w:r>
      <w:r w:rsidR="3D810393">
        <w:t xml:space="preserve">hich </w:t>
      </w:r>
      <w:r w:rsidR="3BADF99A">
        <w:t>centralize</w:t>
      </w:r>
      <w:r w:rsidR="4DC79E9A">
        <w:t>s</w:t>
      </w:r>
      <w:r w:rsidR="3BADF99A">
        <w:t xml:space="preserve"> access to the </w:t>
      </w:r>
      <w:r w:rsidR="4ED17346">
        <w:t>students'</w:t>
      </w:r>
      <w:r w:rsidR="3BADF99A">
        <w:t xml:space="preserve"> academic resour</w:t>
      </w:r>
      <w:r w:rsidR="5360A896">
        <w:t xml:space="preserve">ces, </w:t>
      </w:r>
      <w:r w:rsidR="221A41B4">
        <w:t>and the campus digital services.</w:t>
      </w:r>
      <w:r w:rsidR="0066820E">
        <w:t xml:space="preserve"> From a business perspective the web app is expected to reduce administrative duty by automating some of the educational materials which will help staff save time and money. The design reduces the need for extensive training.</w:t>
      </w:r>
    </w:p>
    <w:p w:rsidR="0B95CEB2" w:rsidP="2DA333AF" w:rsidRDefault="0B95CEB2" w14:paraId="10510E8A" w14:textId="3CCB5018">
      <w:pPr>
        <w:pStyle w:val="ListParagraph"/>
      </w:pPr>
    </w:p>
    <w:p w:rsidR="7526E435" w:rsidP="7526E435" w:rsidRDefault="7526E435" w14:paraId="01EC9350" w14:textId="1CD41765">
      <w:pPr>
        <w:pStyle w:val="ListParagraph"/>
        <w:spacing w:after="158"/>
        <w:ind w:left="426" w:hanging="426"/>
      </w:pPr>
    </w:p>
    <w:tbl>
      <w:tblPr>
        <w:tblStyle w:val="TableGrid"/>
        <w:tblW w:w="0" w:type="auto"/>
        <w:tblInd w:w="426" w:type="dxa"/>
        <w:tblLayout w:type="fixed"/>
        <w:tblLook w:val="06A0" w:firstRow="1" w:lastRow="0" w:firstColumn="1" w:lastColumn="0" w:noHBand="1" w:noVBand="1"/>
      </w:tblPr>
      <w:tblGrid>
        <w:gridCol w:w="2975"/>
        <w:gridCol w:w="2975"/>
        <w:gridCol w:w="2975"/>
      </w:tblGrid>
      <w:tr w:rsidR="7526E435" w:rsidTr="2DEE0EB5" w14:paraId="40B7B529" w14:textId="77777777">
        <w:trPr>
          <w:trHeight w:val="300"/>
        </w:trPr>
        <w:tc>
          <w:tcPr>
            <w:tcW w:w="2975" w:type="dxa"/>
          </w:tcPr>
          <w:p w:rsidR="6F9CAED9" w:rsidP="7526E435" w:rsidRDefault="6F9CAED9" w14:paraId="628FA1D4" w14:textId="38DD8565">
            <w:pPr>
              <w:pStyle w:val="ListParagraph"/>
            </w:pPr>
            <w:r>
              <w:t>Client Requirement</w:t>
            </w:r>
          </w:p>
        </w:tc>
        <w:tc>
          <w:tcPr>
            <w:tcW w:w="2975" w:type="dxa"/>
          </w:tcPr>
          <w:p w:rsidR="6F9CAED9" w:rsidP="7526E435" w:rsidRDefault="6F9CAED9" w14:paraId="690D5FD8" w14:textId="557377F4">
            <w:pPr>
              <w:pStyle w:val="ListParagraph"/>
            </w:pPr>
            <w:r>
              <w:t>Performance Indicator</w:t>
            </w:r>
          </w:p>
        </w:tc>
        <w:tc>
          <w:tcPr>
            <w:tcW w:w="2975" w:type="dxa"/>
          </w:tcPr>
          <w:p w:rsidR="6F9CAED9" w:rsidP="7526E435" w:rsidRDefault="6F9CAED9" w14:paraId="169746D9" w14:textId="29346CEB">
            <w:pPr>
              <w:pStyle w:val="ListParagraph"/>
            </w:pPr>
            <w:r>
              <w:t>How It Was Measured</w:t>
            </w:r>
          </w:p>
        </w:tc>
      </w:tr>
      <w:tr w:rsidR="7526E435" w:rsidTr="2DEE0EB5" w14:paraId="005CC63B" w14:textId="77777777">
        <w:trPr>
          <w:trHeight w:val="300"/>
        </w:trPr>
        <w:tc>
          <w:tcPr>
            <w:tcW w:w="2975" w:type="dxa"/>
          </w:tcPr>
          <w:p w:rsidR="6F9CAED9" w:rsidP="7526E435" w:rsidRDefault="6F9CAED9" w14:paraId="547E06C1" w14:textId="4640BD3E">
            <w:pPr>
              <w:pStyle w:val="ListParagraph"/>
            </w:pPr>
            <w:r>
              <w:t>Easy to use web app</w:t>
            </w:r>
          </w:p>
        </w:tc>
        <w:tc>
          <w:tcPr>
            <w:tcW w:w="2975" w:type="dxa"/>
          </w:tcPr>
          <w:p w:rsidR="6F9CAED9" w:rsidP="7526E435" w:rsidRDefault="6F9CAED9" w14:paraId="705D7A49" w14:textId="49B172FB">
            <w:pPr>
              <w:pStyle w:val="ListParagraph"/>
            </w:pPr>
            <w:r>
              <w:t xml:space="preserve"> (SUS) Score &gt; 68</w:t>
            </w:r>
          </w:p>
        </w:tc>
        <w:tc>
          <w:tcPr>
            <w:tcW w:w="2975" w:type="dxa"/>
          </w:tcPr>
          <w:p w:rsidR="6F9CAED9" w:rsidP="7526E435" w:rsidRDefault="6F9CAED9" w14:paraId="7AE5DD86" w14:textId="470FD807">
            <w:pPr>
              <w:pStyle w:val="ListParagraph"/>
            </w:pPr>
            <w:r>
              <w:t>System Usability Scale survey with users</w:t>
            </w:r>
          </w:p>
        </w:tc>
      </w:tr>
      <w:tr w:rsidR="7526E435" w:rsidTr="2DEE0EB5" w14:paraId="2C27458E" w14:textId="77777777">
        <w:trPr>
          <w:trHeight w:val="300"/>
        </w:trPr>
        <w:tc>
          <w:tcPr>
            <w:tcW w:w="2975" w:type="dxa"/>
          </w:tcPr>
          <w:p w:rsidR="6F9CAED9" w:rsidP="7526E435" w:rsidRDefault="6F9CAED9" w14:paraId="6C5C3B7B" w14:textId="58E615DC">
            <w:pPr>
              <w:pStyle w:val="ListParagraph"/>
            </w:pPr>
            <w:r>
              <w:t xml:space="preserve">Improve student engagement </w:t>
            </w:r>
          </w:p>
        </w:tc>
        <w:tc>
          <w:tcPr>
            <w:tcW w:w="2975" w:type="dxa"/>
          </w:tcPr>
          <w:p w:rsidR="6F9CAED9" w:rsidP="7526E435" w:rsidRDefault="6F9CAED9" w14:paraId="34AFFD14" w14:textId="57CA384B">
            <w:pPr>
              <w:pStyle w:val="ListParagraph"/>
            </w:pPr>
            <w:r>
              <w:t>Increased number of quizzes completed</w:t>
            </w:r>
          </w:p>
        </w:tc>
        <w:tc>
          <w:tcPr>
            <w:tcW w:w="2975" w:type="dxa"/>
          </w:tcPr>
          <w:p w:rsidR="6F9CAED9" w:rsidP="7526E435" w:rsidRDefault="6F9CAED9" w14:paraId="093D85A1" w14:textId="02BDF908">
            <w:pPr>
              <w:pStyle w:val="ListParagraph"/>
            </w:pPr>
            <w:r>
              <w:t>Data analysis from SUS</w:t>
            </w:r>
          </w:p>
        </w:tc>
      </w:tr>
      <w:tr w:rsidR="7526E435" w:rsidTr="2DEE0EB5" w14:paraId="4696E50D" w14:textId="77777777">
        <w:trPr>
          <w:trHeight w:val="300"/>
        </w:trPr>
        <w:tc>
          <w:tcPr>
            <w:tcW w:w="2975" w:type="dxa"/>
          </w:tcPr>
          <w:p w:rsidR="6F9CAED9" w:rsidP="7526E435" w:rsidRDefault="6F9CAED9" w14:paraId="46E93864" w14:textId="1D8EE232">
            <w:pPr>
              <w:pStyle w:val="ListParagraph"/>
            </w:pPr>
            <w:r>
              <w:t>Fast web app</w:t>
            </w:r>
          </w:p>
        </w:tc>
        <w:tc>
          <w:tcPr>
            <w:tcW w:w="2975" w:type="dxa"/>
          </w:tcPr>
          <w:p w:rsidR="6F9CAED9" w:rsidP="7526E435" w:rsidRDefault="6F9CAED9" w14:paraId="6CDD4F8B" w14:textId="164FD1F6">
            <w:pPr>
              <w:pStyle w:val="ListParagraph"/>
            </w:pPr>
            <w:r>
              <w:t>Score &gt;80</w:t>
            </w:r>
          </w:p>
        </w:tc>
        <w:tc>
          <w:tcPr>
            <w:tcW w:w="2975" w:type="dxa"/>
          </w:tcPr>
          <w:p w:rsidR="6F9CAED9" w:rsidP="7526E435" w:rsidRDefault="6F9CAED9" w14:paraId="16E90DF3" w14:textId="1374F8DB">
            <w:pPr>
              <w:pStyle w:val="ListParagraph"/>
            </w:pPr>
            <w:r>
              <w:t>Google Lighthouse audit</w:t>
            </w:r>
          </w:p>
        </w:tc>
      </w:tr>
      <w:tr w:rsidR="7526E435" w:rsidTr="2DEE0EB5" w14:paraId="627E04F2" w14:textId="77777777">
        <w:trPr>
          <w:trHeight w:val="300"/>
        </w:trPr>
        <w:tc>
          <w:tcPr>
            <w:tcW w:w="2975" w:type="dxa"/>
          </w:tcPr>
          <w:p w:rsidR="5A8F325F" w:rsidP="7526E435" w:rsidRDefault="5A8F325F" w14:paraId="748364CB" w14:textId="050D2D80">
            <w:pPr>
              <w:pStyle w:val="ListParagraph"/>
            </w:pPr>
            <w:r>
              <w:t>Boost student learning and outcomes</w:t>
            </w:r>
          </w:p>
        </w:tc>
        <w:tc>
          <w:tcPr>
            <w:tcW w:w="2975" w:type="dxa"/>
          </w:tcPr>
          <w:p w:rsidR="5A8F325F" w:rsidP="7526E435" w:rsidRDefault="5A8F325F" w14:paraId="41BA5F5F" w14:textId="18B32F27">
            <w:pPr>
              <w:pStyle w:val="ListParagraph"/>
            </w:pPr>
            <w:r>
              <w:t>Higher scores in tests</w:t>
            </w:r>
          </w:p>
        </w:tc>
        <w:tc>
          <w:tcPr>
            <w:tcW w:w="2975" w:type="dxa"/>
          </w:tcPr>
          <w:p w:rsidR="5A8F325F" w:rsidP="7526E435" w:rsidRDefault="5A8F325F" w14:paraId="729BAAC1" w14:textId="05714B82">
            <w:pPr>
              <w:pStyle w:val="ListParagraph"/>
            </w:pPr>
            <w:r>
              <w:t>Research before and after test</w:t>
            </w:r>
          </w:p>
        </w:tc>
      </w:tr>
      <w:tr w:rsidR="7526E435" w:rsidTr="2DEE0EB5" w14:paraId="238306E6" w14:textId="77777777">
        <w:trPr>
          <w:trHeight w:val="300"/>
        </w:trPr>
        <w:tc>
          <w:tcPr>
            <w:tcW w:w="2975" w:type="dxa"/>
          </w:tcPr>
          <w:p w:rsidR="5A8F325F" w:rsidP="7526E435" w:rsidRDefault="5A8F325F" w14:paraId="21ECE77C" w14:textId="68AD43A0">
            <w:pPr>
              <w:pStyle w:val="ListParagraph"/>
            </w:pPr>
            <w:r>
              <w:t>Mobile compatibility</w:t>
            </w:r>
          </w:p>
        </w:tc>
        <w:tc>
          <w:tcPr>
            <w:tcW w:w="2975" w:type="dxa"/>
          </w:tcPr>
          <w:p w:rsidR="5A8F325F" w:rsidP="7526E435" w:rsidRDefault="5A8F325F" w14:paraId="0846BDB2" w14:textId="09E3DE33">
            <w:pPr>
              <w:pStyle w:val="ListParagraph"/>
            </w:pPr>
            <w:r>
              <w:t>Mobile responsive design</w:t>
            </w:r>
          </w:p>
        </w:tc>
        <w:tc>
          <w:tcPr>
            <w:tcW w:w="2975" w:type="dxa"/>
          </w:tcPr>
          <w:p w:rsidR="5A8F325F" w:rsidP="7526E435" w:rsidRDefault="5A8F325F" w14:paraId="27B1A9BA" w14:textId="207FD34E">
            <w:pPr>
              <w:pStyle w:val="ListParagraph"/>
            </w:pPr>
            <w:r>
              <w:t>Tested on different devices</w:t>
            </w:r>
          </w:p>
        </w:tc>
      </w:tr>
      <w:tr w:rsidR="7526E435" w:rsidTr="2DEE0EB5" w14:paraId="18445F23" w14:textId="77777777">
        <w:trPr>
          <w:trHeight w:val="300"/>
        </w:trPr>
        <w:tc>
          <w:tcPr>
            <w:tcW w:w="2975" w:type="dxa"/>
          </w:tcPr>
          <w:p w:rsidR="7526E435" w:rsidP="7526E435" w:rsidRDefault="506613D8" w14:paraId="78400915" w14:textId="4C153BD5">
            <w:pPr>
              <w:pStyle w:val="ListParagraph"/>
            </w:pPr>
            <w:r>
              <w:t>Protect personal data.</w:t>
            </w:r>
          </w:p>
        </w:tc>
        <w:tc>
          <w:tcPr>
            <w:tcW w:w="2975" w:type="dxa"/>
          </w:tcPr>
          <w:p w:rsidR="7526E435" w:rsidP="7526E435" w:rsidRDefault="506613D8" w14:paraId="73F69B2F" w14:textId="042D316C">
            <w:pPr>
              <w:pStyle w:val="ListParagraph"/>
            </w:pPr>
            <w:r>
              <w:t>Official Certificate GDPR</w:t>
            </w:r>
          </w:p>
        </w:tc>
        <w:tc>
          <w:tcPr>
            <w:tcW w:w="2975" w:type="dxa"/>
          </w:tcPr>
          <w:p w:rsidR="7526E435" w:rsidP="7526E435" w:rsidRDefault="506613D8" w14:paraId="08A656CC" w14:textId="075545E1">
            <w:pPr>
              <w:pStyle w:val="ListParagraph"/>
            </w:pPr>
            <w:r>
              <w:t>GDPR Certificate</w:t>
            </w:r>
          </w:p>
        </w:tc>
      </w:tr>
    </w:tbl>
    <w:p w:rsidR="2DEE0EB5" w:rsidP="2DEE0EB5" w:rsidRDefault="47E6409B" w14:paraId="7B031CE3" w14:textId="13D5CBA7">
      <w:pPr>
        <w:pStyle w:val="ListParagraph"/>
        <w:spacing w:after="158"/>
        <w:ind w:left="426" w:hanging="426"/>
      </w:pPr>
      <w:r>
        <w:t xml:space="preserve">                                                             </w:t>
      </w:r>
      <w:r w:rsidRPr="5EBE1E19">
        <w:rPr>
          <w:i/>
          <w:iCs/>
        </w:rPr>
        <w:t xml:space="preserve"> Figure </w:t>
      </w:r>
      <w:r w:rsidRPr="5EBE1E19" w:rsidR="61F54782">
        <w:rPr>
          <w:i/>
          <w:iCs/>
        </w:rPr>
        <w:t>20</w:t>
      </w:r>
      <w:r>
        <w:t>: Key Performance Indicators</w:t>
      </w:r>
    </w:p>
    <w:p w:rsidR="2DEE0EB5" w:rsidP="2DEE0EB5" w:rsidRDefault="2DEE0EB5" w14:paraId="623138A5" w14:textId="03309FBF">
      <w:pPr>
        <w:pStyle w:val="ListParagraph"/>
        <w:spacing w:after="158"/>
        <w:ind w:left="426" w:hanging="426"/>
      </w:pPr>
    </w:p>
    <w:p w:rsidRPr="00675EE3" w:rsidR="00EE0B6B" w:rsidP="2DA333AF" w:rsidRDefault="00EE0B6B" w14:paraId="736E04F1" w14:textId="77777777">
      <w:pPr>
        <w:pStyle w:val="ListParagraph"/>
        <w:ind w:left="426" w:hanging="426"/>
        <w:rPr>
          <w:color w:val="FF0000"/>
          <w:sz w:val="32"/>
          <w:szCs w:val="32"/>
        </w:rPr>
      </w:pPr>
    </w:p>
    <w:p w:rsidRPr="00675EE3" w:rsidR="00EE0B6B" w:rsidP="7526E435" w:rsidRDefault="00EE0B6B" w14:paraId="4EF0D428" w14:textId="51B260E9">
      <w:pPr>
        <w:pStyle w:val="ListParagraph"/>
        <w:spacing w:after="158"/>
        <w:ind w:left="426" w:hanging="426"/>
      </w:pPr>
    </w:p>
    <w:p w:rsidRPr="00675EE3" w:rsidR="009525A9" w:rsidP="009525A9" w:rsidRDefault="009525A9" w14:paraId="524087F0" w14:textId="77777777">
      <w:pPr>
        <w:pStyle w:val="Heading2"/>
        <w:rPr>
          <w:rFonts w:eastAsia="Times New Roman"/>
          <w:lang w:eastAsia="en-US"/>
        </w:rPr>
      </w:pPr>
      <w:bookmarkStart w:name="_Toc66686024" w:id="150189191"/>
      <w:r w:rsidRPr="2ED4B822" w:rsidR="009525A9">
        <w:rPr>
          <w:rFonts w:eastAsia="Times New Roman"/>
          <w:lang w:eastAsia="en-US"/>
        </w:rPr>
        <w:t>Conclusions</w:t>
      </w:r>
      <w:bookmarkEnd w:id="150189191"/>
    </w:p>
    <w:p w:rsidRPr="00675EE3" w:rsidR="00AF132C" w:rsidP="009E24D4" w:rsidRDefault="23F5F8AF" w14:paraId="10ABD4B0" w14:textId="775DC866">
      <w:pPr>
        <w:pStyle w:val="ListParagraph"/>
        <w:numPr>
          <w:ilvl w:val="0"/>
          <w:numId w:val="9"/>
        </w:numPr>
        <w:spacing w:after="158"/>
        <w:ind w:left="426" w:hanging="426"/>
      </w:pPr>
      <w:r>
        <w:t xml:space="preserve">It </w:t>
      </w:r>
      <w:r w:rsidR="2FA5839E">
        <w:t>provides user</w:t>
      </w:r>
      <w:r>
        <w:t xml:space="preserve"> satisfaction with an intuitive and </w:t>
      </w:r>
      <w:r w:rsidR="28B4BD4E">
        <w:t>responsive</w:t>
      </w:r>
      <w:r>
        <w:t xml:space="preserve"> design, safeguarding the </w:t>
      </w:r>
      <w:r w:rsidR="11D3C4C6">
        <w:t>clients position</w:t>
      </w:r>
      <w:r>
        <w:t xml:space="preserve"> in the education market</w:t>
      </w:r>
      <w:r w:rsidR="24F8A169">
        <w:t>.</w:t>
      </w:r>
    </w:p>
    <w:p w:rsidR="6A2F4B6B" w:rsidP="2DEE0EB5" w:rsidRDefault="6A2F4B6B" w14:paraId="7C565E2F" w14:textId="0F53E7E6">
      <w:pPr>
        <w:pStyle w:val="ListParagraph"/>
        <w:numPr>
          <w:ilvl w:val="0"/>
          <w:numId w:val="9"/>
        </w:numPr>
        <w:spacing w:after="158"/>
        <w:ind w:left="426" w:hanging="426"/>
      </w:pPr>
      <w:r>
        <w:t>Data analytics provide valuable insights to the users who may be struggling/excelling</w:t>
      </w:r>
      <w:r w:rsidR="5498D41B">
        <w:t>.</w:t>
      </w:r>
    </w:p>
    <w:p w:rsidR="757687E8" w:rsidP="7526E435" w:rsidRDefault="757687E8" w14:paraId="7EE8DFFC" w14:textId="00728F39">
      <w:pPr>
        <w:pStyle w:val="ListParagraph"/>
        <w:numPr>
          <w:ilvl w:val="0"/>
          <w:numId w:val="9"/>
        </w:numPr>
        <w:spacing w:after="158"/>
        <w:ind w:left="426" w:hanging="426"/>
      </w:pPr>
      <w:r>
        <w:t>It has the flexibility to grow and support other degree programmes.</w:t>
      </w:r>
    </w:p>
    <w:p w:rsidRPr="00675EE3" w:rsidR="009525A9" w:rsidP="009E24D4" w:rsidRDefault="4811323B" w14:paraId="04F74F41" w14:textId="0EA3CFDD">
      <w:pPr>
        <w:pStyle w:val="ListParagraph"/>
        <w:numPr>
          <w:ilvl w:val="0"/>
          <w:numId w:val="9"/>
        </w:numPr>
        <w:spacing w:after="158"/>
        <w:ind w:left="426" w:hanging="426"/>
      </w:pPr>
      <w:r>
        <w:t>Feedback from the user test data confirmed the app is well received.</w:t>
      </w:r>
    </w:p>
    <w:p w:rsidR="5001CBC1" w:rsidP="2DEE0EB5" w:rsidRDefault="5001CBC1" w14:paraId="249D6D80" w14:textId="0090BABD">
      <w:pPr>
        <w:pStyle w:val="ListParagraph"/>
        <w:numPr>
          <w:ilvl w:val="0"/>
          <w:numId w:val="9"/>
        </w:numPr>
        <w:spacing w:after="158"/>
        <w:ind w:left="426" w:hanging="426"/>
        <w:rPr>
          <w:sz w:val="18"/>
          <w:szCs w:val="18"/>
        </w:rPr>
      </w:pPr>
      <w:r>
        <w:t>Safeguards user data and is up to date with cyber security standards.</w:t>
      </w:r>
    </w:p>
    <w:p w:rsidR="2DEE0EB5" w:rsidP="2DEE0EB5" w:rsidRDefault="2DEE0EB5" w14:paraId="3ED90444" w14:textId="53167590">
      <w:pPr>
        <w:pStyle w:val="ListParagraph"/>
        <w:spacing w:after="158"/>
        <w:ind w:left="0"/>
      </w:pPr>
    </w:p>
    <w:p w:rsidRPr="00675EE3" w:rsidR="009525A9" w:rsidP="009525A9" w:rsidRDefault="009525A9" w14:paraId="1EA82EA8" w14:textId="014578C9">
      <w:pPr>
        <w:pStyle w:val="Heading2"/>
        <w:rPr>
          <w:rFonts w:eastAsia="Times New Roman"/>
          <w:lang w:eastAsia="en-US"/>
        </w:rPr>
      </w:pPr>
      <w:bookmarkStart w:name="_Toc1956313087" w:id="1624420153"/>
      <w:r w:rsidRPr="2ED4B822" w:rsidR="009525A9">
        <w:rPr>
          <w:rFonts w:eastAsia="Times New Roman"/>
          <w:lang w:eastAsia="en-US"/>
        </w:rPr>
        <w:t>Future Wor</w:t>
      </w:r>
      <w:r w:rsidRPr="2ED4B822" w:rsidR="00A8058A">
        <w:rPr>
          <w:rFonts w:eastAsia="Times New Roman"/>
          <w:lang w:eastAsia="en-US"/>
        </w:rPr>
        <w:t>k or Countermeasures</w:t>
      </w:r>
      <w:bookmarkEnd w:id="1624420153"/>
    </w:p>
    <w:p w:rsidR="2E3C1484" w:rsidP="2DEE0EB5" w:rsidRDefault="2E3C1484" w14:paraId="683DCBA5" w14:textId="3E976CD1">
      <w:pPr>
        <w:pStyle w:val="ListParagraph"/>
        <w:numPr>
          <w:ilvl w:val="0"/>
          <w:numId w:val="1"/>
        </w:numPr>
      </w:pPr>
      <w:r>
        <w:t xml:space="preserve">Upgrade the security when we </w:t>
      </w:r>
      <w:r w:rsidR="13FEA820">
        <w:t>gain access</w:t>
      </w:r>
      <w:r>
        <w:t xml:space="preserve"> to the </w:t>
      </w:r>
      <w:r w:rsidR="199E73FC">
        <w:t>client's</w:t>
      </w:r>
      <w:r>
        <w:t xml:space="preserve"> server</w:t>
      </w:r>
      <w:r w:rsidR="202005B3">
        <w:t>.</w:t>
      </w:r>
    </w:p>
    <w:p w:rsidR="617F9EBE" w:rsidP="2DEE0EB5" w:rsidRDefault="617F9EBE" w14:paraId="69A0BBC8" w14:textId="45F7E8C2">
      <w:pPr>
        <w:pStyle w:val="ListParagraph"/>
        <w:numPr>
          <w:ilvl w:val="0"/>
          <w:numId w:val="1"/>
        </w:numPr>
      </w:pPr>
      <w:r>
        <w:t>Advanced data analysis, for more insights into user behaviour.</w:t>
      </w:r>
    </w:p>
    <w:p w:rsidR="143CB210" w:rsidP="2DEE0EB5" w:rsidRDefault="20FC25DE" w14:paraId="1928E58D" w14:textId="5ADB2064">
      <w:pPr>
        <w:pStyle w:val="ListParagraph"/>
        <w:numPr>
          <w:ilvl w:val="0"/>
          <w:numId w:val="1"/>
        </w:numPr>
      </w:pPr>
      <w:r>
        <w:t>Storing the games in the database</w:t>
      </w:r>
      <w:r w:rsidR="199AFC61">
        <w:t>.</w:t>
      </w:r>
    </w:p>
    <w:p w:rsidR="09CB20D6" w:rsidP="2DEE0EB5" w:rsidRDefault="09CB20D6" w14:paraId="3EFACBC3" w14:textId="69873E55">
      <w:pPr>
        <w:pStyle w:val="ListParagraph"/>
        <w:numPr>
          <w:ilvl w:val="0"/>
          <w:numId w:val="1"/>
        </w:numPr>
        <w:spacing w:after="0" w:line="257" w:lineRule="auto"/>
        <w:rPr>
          <w:rFonts w:eastAsia="Calibri" w:cs="Calibri"/>
        </w:rPr>
      </w:pPr>
      <w:r w:rsidRPr="2DEE0EB5">
        <w:rPr>
          <w:rFonts w:eastAsia="Calibri" w:cs="Calibri"/>
        </w:rPr>
        <w:t>Advice the client to familiarise themselves with OWASP Top 10, also to download and use the OWASP Dependency Check Tool, this scans for security issues in 3</w:t>
      </w:r>
      <w:r w:rsidRPr="2DEE0EB5">
        <w:rPr>
          <w:rFonts w:eastAsia="Calibri" w:cs="Calibri"/>
          <w:vertAlign w:val="superscript"/>
        </w:rPr>
        <w:t>rd</w:t>
      </w:r>
      <w:r w:rsidRPr="2DEE0EB5">
        <w:rPr>
          <w:rFonts w:eastAsia="Calibri" w:cs="Calibri"/>
        </w:rPr>
        <w:t xml:space="preserve"> party libraries that the web app uses., it can be used automatically</w:t>
      </w:r>
    </w:p>
    <w:p w:rsidR="2DEE0EB5" w:rsidRDefault="2DEE0EB5" w14:paraId="35362BA7" w14:textId="763E3EF5"/>
    <w:p w:rsidR="7526E435" w:rsidP="7526E435" w:rsidRDefault="7526E435" w14:paraId="48AE2B1B" w14:textId="7DE50617"/>
    <w:p w:rsidRPr="00675EE3" w:rsidR="00BC7FA6" w:rsidP="00BC7FA6" w:rsidRDefault="00D57588" w14:paraId="6FA514A3" w14:textId="77777777">
      <w:pPr>
        <w:pStyle w:val="Heading2"/>
        <w:rPr>
          <w:rFonts w:eastAsia="Times New Roman"/>
          <w:lang w:eastAsia="en-US"/>
        </w:rPr>
      </w:pPr>
      <w:bookmarkStart w:name="_Toc1000546656" w:id="1407054353"/>
      <w:r w:rsidRPr="2ED4B822" w:rsidR="00D57588">
        <w:rPr>
          <w:rFonts w:eastAsia="Times New Roman"/>
          <w:lang w:eastAsia="en-US"/>
        </w:rPr>
        <w:t>C</w:t>
      </w:r>
      <w:r w:rsidRPr="2ED4B822" w:rsidR="00BC7FA6">
        <w:rPr>
          <w:rFonts w:eastAsia="Times New Roman"/>
          <w:lang w:eastAsia="en-US"/>
        </w:rPr>
        <w:t>all to action</w:t>
      </w:r>
      <w:bookmarkEnd w:id="1407054353"/>
    </w:p>
    <w:p w:rsidRPr="00675EE3" w:rsidR="00E56045" w:rsidP="7526E435" w:rsidRDefault="354396B3" w14:paraId="36B923CF" w14:textId="4E0F24AB">
      <w:pPr>
        <w:pStyle w:val="ListParagraph"/>
        <w:numPr>
          <w:ilvl w:val="0"/>
          <w:numId w:val="5"/>
        </w:numPr>
        <w:ind w:left="426"/>
        <w:rPr>
          <w:lang w:eastAsia="en-US"/>
        </w:rPr>
      </w:pPr>
      <w:r>
        <w:t>We would like to offer 3 months technical support</w:t>
      </w:r>
      <w:r w:rsidR="72B17685">
        <w:t>.</w:t>
      </w:r>
    </w:p>
    <w:p w:rsidRPr="00675EE3" w:rsidR="00E56045" w:rsidP="7526E435" w:rsidRDefault="72B17685" w14:paraId="2B15A581" w14:textId="6D756087">
      <w:pPr>
        <w:pStyle w:val="ListParagraph"/>
        <w:numPr>
          <w:ilvl w:val="0"/>
          <w:numId w:val="5"/>
        </w:numPr>
        <w:ind w:left="426"/>
        <w:rPr>
          <w:lang w:eastAsia="en-US"/>
        </w:rPr>
      </w:pPr>
      <w:r>
        <w:t>An</w:t>
      </w:r>
      <w:r w:rsidR="354396B3">
        <w:t xml:space="preserve"> information session with students and staff.</w:t>
      </w:r>
      <w:r w:rsidR="5A83C845">
        <w:t xml:space="preserve"> </w:t>
      </w:r>
    </w:p>
    <w:p w:rsidR="6813409B" w:rsidP="7526E435" w:rsidRDefault="6813409B" w14:paraId="7B9830DF" w14:textId="4FEEBBA1">
      <w:pPr>
        <w:pStyle w:val="ListParagraph"/>
        <w:numPr>
          <w:ilvl w:val="0"/>
          <w:numId w:val="5"/>
        </w:numPr>
        <w:ind w:left="426"/>
      </w:pPr>
      <w:r>
        <w:t>http://www.ByteClub.co.uk</w:t>
      </w:r>
    </w:p>
    <w:p w:rsidRPr="00675EE3" w:rsidR="00E56045" w:rsidP="002A7DAB" w:rsidRDefault="00E56045" w14:paraId="787B1C1A" w14:textId="77777777">
      <w:pPr>
        <w:pStyle w:val="ListParagraph"/>
        <w:ind w:left="426"/>
        <w:rPr>
          <w:rFonts w:eastAsia="Times New Roman" w:cs="Times New Roman"/>
          <w:color w:val="000000"/>
          <w:sz w:val="18"/>
          <w:szCs w:val="18"/>
          <w:lang w:eastAsia="en-US"/>
        </w:rPr>
      </w:pPr>
    </w:p>
    <w:p w:rsidRPr="00675EE3" w:rsidR="006F4C01" w:rsidP="7526E435" w:rsidRDefault="00BC3A78" w14:paraId="53007A99" w14:textId="034B2CCD">
      <w:pPr>
        <w:rPr>
          <w:rFonts w:eastAsia="Times New Roman" w:cs="Times New Roman"/>
          <w:color w:val="000000"/>
          <w:lang w:eastAsia="en-US"/>
        </w:rPr>
      </w:pPr>
      <w:r w:rsidRPr="7526E435">
        <w:rPr>
          <w:rFonts w:eastAsia="Times New Roman" w:cs="Times New Roman"/>
          <w:color w:val="000000" w:themeColor="text1"/>
          <w:lang w:eastAsia="en-US"/>
        </w:rPr>
        <w:br w:type="page"/>
      </w:r>
    </w:p>
    <w:sdt>
      <w:sdtPr>
        <w:id w:val="1539549173"/>
        <w:docPartObj>
          <w:docPartGallery w:val="Bibliographies"/>
          <w:docPartUnique/>
        </w:docPartObj>
        <w:rPr>
          <w:rFonts w:eastAsia="ＭＳ 明朝" w:cs="Arial" w:eastAsiaTheme="minorEastAsia" w:cstheme="minorBidi"/>
          <w:b w:val="0"/>
          <w:bCs w:val="0"/>
          <w:caps w:val="0"/>
          <w:smallCaps w:val="0"/>
          <w:color w:val="auto"/>
          <w:sz w:val="22"/>
          <w:szCs w:val="22"/>
        </w:rPr>
      </w:sdtPr>
      <w:sdtContent>
        <w:p w:rsidRPr="00675EE3" w:rsidR="00E95827" w:rsidRDefault="00E95827" w14:paraId="4F469B19" w14:textId="2C6EB352">
          <w:pPr>
            <w:pStyle w:val="Heading1"/>
            <w:rPr/>
          </w:pPr>
          <w:bookmarkStart w:name="_Toc1754366466" w:id="218776173"/>
          <w:r w:rsidR="00E95827">
            <w:rPr/>
            <w:t>References</w:t>
          </w:r>
          <w:bookmarkEnd w:id="218776173"/>
        </w:p>
        <w:sdt>
          <w:sdtPr>
            <w:id w:val="-573587230"/>
            <w:bibliography/>
          </w:sdtPr>
          <w:sdtContent>
            <w:p w:rsidRPr="00675EE3" w:rsidR="00DA1455" w:rsidP="00DA1455" w:rsidRDefault="00E95827" w14:paraId="39FB62ED" w14:textId="77777777">
              <w:pPr>
                <w:pStyle w:val="Bibliography"/>
                <w:rPr>
                  <w:sz w:val="24"/>
                  <w:szCs w:val="24"/>
                </w:rPr>
              </w:pPr>
              <w:r w:rsidRPr="00675EE3">
                <w:fldChar w:fldCharType="begin"/>
              </w:r>
              <w:r w:rsidRPr="00675EE3">
                <w:instrText xml:space="preserve"> BIBLIOGRAPHY </w:instrText>
              </w:r>
              <w:r w:rsidRPr="00675EE3">
                <w:fldChar w:fldCharType="separate"/>
              </w:r>
              <w:r w:rsidRPr="00675EE3" w:rsidR="00DA1455">
                <w:t xml:space="preserve">Apostolopoulos, A., 2019. </w:t>
              </w:r>
              <w:r w:rsidRPr="00675EE3" w:rsidR="00DA1455">
                <w:rPr>
                  <w:i/>
                  <w:iCs/>
                </w:rPr>
                <w:t xml:space="preserve">The 2019 Gamification at Work Survey. </w:t>
              </w:r>
              <w:r w:rsidRPr="00675EE3" w:rsidR="00DA1455">
                <w:t xml:space="preserve">[Online] </w:t>
              </w:r>
              <w:r w:rsidRPr="00675EE3" w:rsidR="00DA1455">
                <w:br/>
              </w:r>
              <w:r w:rsidRPr="00675EE3" w:rsidR="00DA1455">
                <w:t xml:space="preserve">Available at: </w:t>
              </w:r>
              <w:r w:rsidRPr="00675EE3" w:rsidR="00DA1455">
                <w:rPr>
                  <w:u w:val="single"/>
                </w:rPr>
                <w:t>https://www.talentlms.com/blog/gamification-survey-results/</w:t>
              </w:r>
              <w:r w:rsidRPr="00675EE3" w:rsidR="00DA1455">
                <w:br/>
              </w:r>
              <w:r w:rsidRPr="00675EE3" w:rsidR="00DA1455">
                <w:t>[Accessed 15 April 2025].</w:t>
              </w:r>
            </w:p>
            <w:p w:rsidRPr="00675EE3" w:rsidR="00DA1455" w:rsidP="00DA1455" w:rsidRDefault="00DA1455" w14:paraId="7C0EE44D" w14:textId="77777777">
              <w:pPr>
                <w:pStyle w:val="Bibliography"/>
              </w:pPr>
              <w:r w:rsidRPr="00000798">
                <w:rPr>
                  <w:lang w:val="it-IT"/>
                </w:rPr>
                <w:t xml:space="preserve">Cuervo-Cely, K. R.-C. F. &amp;. </w:t>
              </w:r>
              <w:r w:rsidRPr="00675EE3">
                <w:t xml:space="preserve">R.-E. J., 2022. Effect of Gamification on the Motivation of Computer Programming Students. </w:t>
              </w:r>
              <w:r w:rsidRPr="00675EE3">
                <w:rPr>
                  <w:i/>
                  <w:iCs/>
                </w:rPr>
                <w:t xml:space="preserve">Journal of Information Technology Education: Research, </w:t>
              </w:r>
              <w:r w:rsidRPr="00675EE3">
                <w:t>Volume 21, pp. 1-23.</w:t>
              </w:r>
            </w:p>
            <w:p w:rsidRPr="00675EE3" w:rsidR="00DA1455" w:rsidP="00DA1455" w:rsidRDefault="00DA1455" w14:paraId="625965BE" w14:textId="77777777">
              <w:pPr>
                <w:pStyle w:val="Bibliography"/>
              </w:pPr>
              <w:r w:rsidRPr="00675EE3">
                <w:t xml:space="preserve">Flinders, K., 2019. </w:t>
              </w:r>
              <w:r w:rsidRPr="00675EE3">
                <w:rPr>
                  <w:i/>
                  <w:iCs/>
                </w:rPr>
                <w:t xml:space="preserve">Computer science undergraduates most likely to drop out. </w:t>
              </w:r>
              <w:r w:rsidRPr="00675EE3">
                <w:t xml:space="preserve">[Online] </w:t>
              </w:r>
              <w:r w:rsidRPr="00675EE3">
                <w:br/>
              </w:r>
              <w:r w:rsidRPr="00675EE3">
                <w:t xml:space="preserve">Available at: </w:t>
              </w:r>
              <w:r w:rsidRPr="00675EE3">
                <w:rPr>
                  <w:u w:val="single"/>
                </w:rPr>
                <w:t>https://www.computerweekly.com/news/252467745/Computer-science-undergraduates-most-likely-to-drop-out</w:t>
              </w:r>
              <w:r w:rsidRPr="00675EE3">
                <w:br/>
              </w:r>
              <w:r w:rsidRPr="00675EE3">
                <w:t>[Accessed 22 March 2025].</w:t>
              </w:r>
            </w:p>
            <w:p w:rsidRPr="00675EE3" w:rsidR="00DA1455" w:rsidP="00DA1455" w:rsidRDefault="00DA1455" w14:paraId="1AA108F6" w14:textId="77777777">
              <w:pPr>
                <w:pStyle w:val="Bibliography"/>
              </w:pPr>
              <w:r w:rsidRPr="00675EE3">
                <w:t xml:space="preserve">Li, M. M. S. a. S. Y., 2023. Examining the effectiveness of gamification as a tool promoting teaching and learning in educational settings: a meta-analysis. </w:t>
              </w:r>
              <w:r w:rsidRPr="00675EE3">
                <w:rPr>
                  <w:i/>
                  <w:iCs/>
                </w:rPr>
                <w:t xml:space="preserve">Frontiers in Psychology, </w:t>
              </w:r>
              <w:r w:rsidRPr="00675EE3">
                <w:t>Volume 14, p. 1253549.</w:t>
              </w:r>
            </w:p>
            <w:p w:rsidRPr="00675EE3" w:rsidR="00DA1455" w:rsidP="00DA1455" w:rsidRDefault="00DA1455" w14:paraId="2EE17E2A" w14:textId="77777777">
              <w:pPr>
                <w:pStyle w:val="Bibliography"/>
              </w:pPr>
              <w:r w:rsidRPr="00675EE3">
                <w:t xml:space="preserve">Tech, W., n.d. </w:t>
              </w:r>
              <w:r w:rsidRPr="00675EE3">
                <w:rPr>
                  <w:i/>
                  <w:iCs/>
                </w:rPr>
                <w:t xml:space="preserve">Why do students drop out of tech studies?. </w:t>
              </w:r>
              <w:r w:rsidRPr="00675EE3">
                <w:t xml:space="preserve">[Online] </w:t>
              </w:r>
              <w:r w:rsidRPr="00675EE3">
                <w:br/>
              </w:r>
              <w:r w:rsidRPr="00675EE3">
                <w:t xml:space="preserve">Available at: </w:t>
              </w:r>
              <w:r w:rsidRPr="00675EE3">
                <w:rPr>
                  <w:u w:val="single"/>
                </w:rPr>
                <w:t>https://wawiwa-tech.com/blog/why-do-students-drop-out-of-tech-studies/</w:t>
              </w:r>
              <w:r w:rsidRPr="00675EE3">
                <w:br/>
              </w:r>
              <w:r w:rsidRPr="00675EE3">
                <w:t>[Accessed 22 March 2025].</w:t>
              </w:r>
            </w:p>
            <w:p w:rsidRPr="00675EE3" w:rsidR="00E95827" w:rsidP="00DA1455" w:rsidRDefault="00E95827" w14:paraId="62B8E812" w14:textId="55D6CC76">
              <w:r w:rsidRPr="00675EE3">
                <w:rPr>
                  <w:b/>
                  <w:bCs/>
                </w:rPr>
                <w:fldChar w:fldCharType="end"/>
              </w:r>
            </w:p>
          </w:sdtContent>
        </w:sdt>
      </w:sdtContent>
      <w:sdtEndPr>
        <w:rPr>
          <w:rFonts w:eastAsia="ＭＳ 明朝" w:cs="Arial" w:eastAsiaTheme="minorEastAsia" w:cstheme="minorBidi"/>
          <w:b w:val="0"/>
          <w:bCs w:val="0"/>
          <w:caps w:val="0"/>
          <w:smallCaps w:val="0"/>
          <w:color w:val="auto"/>
          <w:sz w:val="22"/>
          <w:szCs w:val="22"/>
        </w:rPr>
      </w:sdtEndPr>
    </w:sdt>
    <w:p w:rsidRPr="00675EE3" w:rsidR="00341658" w:rsidP="5EBE1E19" w:rsidRDefault="2140D61C" w14:paraId="67674D96" w14:textId="0609D297">
      <w:pPr>
        <w:pStyle w:val="NoSpacing"/>
        <w:rPr>
          <w:rFonts w:eastAsia="Times New Roman" w:cs="Times New Roman"/>
          <w:color w:val="000000" w:themeColor="text1"/>
          <w:lang w:eastAsia="en-US"/>
        </w:rPr>
      </w:pPr>
      <w:r>
        <w:t>Chrome Lighthouse [Online]</w:t>
      </w:r>
    </w:p>
    <w:p w:rsidRPr="00675EE3" w:rsidR="00341658" w:rsidP="5EBE1E19" w:rsidRDefault="2140D61C" w14:paraId="43BA8F0D" w14:textId="2561D164">
      <w:pPr>
        <w:pStyle w:val="NoSpacing"/>
      </w:pPr>
      <w:r>
        <w:t>Available at: https://developer.chrome.com/docs/lighthouse/overview</w:t>
      </w:r>
    </w:p>
    <w:p w:rsidR="02DFEFFF" w:rsidP="5EBE1E19" w:rsidRDefault="2140D61C" w14:paraId="035371E4" w14:textId="3628F042">
      <w:pPr>
        <w:pStyle w:val="NoSpacing"/>
      </w:pPr>
      <w:r>
        <w:t>[Accessed] 27 April 2025]</w:t>
      </w:r>
    </w:p>
    <w:p w:rsidR="5EBE1E19" w:rsidP="5EBE1E19" w:rsidRDefault="5EBE1E19" w14:paraId="5D686CA5" w14:textId="63482ABB">
      <w:pPr>
        <w:pStyle w:val="NoSpacing"/>
      </w:pPr>
    </w:p>
    <w:p w:rsidR="3C0673DD" w:rsidP="5EBE1E19" w:rsidRDefault="3C0673DD" w14:paraId="64DCF944" w14:textId="184DE72B">
      <w:pPr>
        <w:pStyle w:val="NoSpacing"/>
      </w:pPr>
      <w:r w:rsidRPr="5EBE1E19">
        <w:t>W3C. (2010). Mobile Web Application Best Practices. [Online]</w:t>
      </w:r>
    </w:p>
    <w:p w:rsidR="3C0673DD" w:rsidP="5EBE1E19" w:rsidRDefault="3C0673DD" w14:paraId="0A147A65" w14:textId="712520AB">
      <w:pPr>
        <w:pStyle w:val="NoSpacing"/>
      </w:pPr>
      <w:r w:rsidRPr="5EBE1E19">
        <w:t xml:space="preserve">Available at: </w:t>
      </w:r>
      <w:hyperlink r:id="rId91">
        <w:r w:rsidRPr="5EBE1E19">
          <w:rPr>
            <w:rStyle w:val="Hyperlink"/>
          </w:rPr>
          <w:t>https://www.w3.org/TR/mwabp/</w:t>
        </w:r>
      </w:hyperlink>
    </w:p>
    <w:p w:rsidR="3C0673DD" w:rsidP="5EBE1E19" w:rsidRDefault="3C0673DD" w14:paraId="7FD58D92" w14:textId="3628F042">
      <w:pPr>
        <w:pStyle w:val="NoSpacing"/>
      </w:pPr>
      <w:r>
        <w:t>[Accessed] 27 April 2025]</w:t>
      </w:r>
    </w:p>
    <w:p w:rsidR="5EBE1E19" w:rsidP="5EBE1E19" w:rsidRDefault="5EBE1E19" w14:paraId="20229D26" w14:textId="1E3D3480">
      <w:pPr>
        <w:rPr>
          <w:rFonts w:eastAsia="Calibri" w:cs="Calibri"/>
          <w:lang w:val="en-US"/>
        </w:rPr>
      </w:pPr>
    </w:p>
    <w:p w:rsidR="3A354D2F" w:rsidP="5EBE1E19" w:rsidRDefault="3A354D2F" w14:paraId="1DFC20A1" w14:textId="59F2EA08">
      <w:pPr>
        <w:pStyle w:val="NoSpacing"/>
      </w:pPr>
      <w:r>
        <w:t>OWASP Top 10</w:t>
      </w:r>
    </w:p>
    <w:p w:rsidR="3A354D2F" w:rsidP="5EBE1E19" w:rsidRDefault="3A354D2F" w14:paraId="3E9EF370" w14:textId="45EAE81A">
      <w:pPr>
        <w:pStyle w:val="NoSpacing"/>
      </w:pPr>
      <w:r>
        <w:t>Available at:</w:t>
      </w:r>
      <w:r w:rsidRPr="5EBE1E19">
        <w:t xml:space="preserve"> OWASP Foundation. (2021). OWASP Top 10 – 2021: The Ten Most Critical Web Application Security Risks. </w:t>
      </w:r>
      <w:hyperlink r:id="rId92">
        <w:r w:rsidRPr="5EBE1E19">
          <w:rPr>
            <w:rStyle w:val="Hyperlink"/>
          </w:rPr>
          <w:t>https://owasp.org/Top10/</w:t>
        </w:r>
      </w:hyperlink>
    </w:p>
    <w:p w:rsidR="3A354D2F" w:rsidP="5EBE1E19" w:rsidRDefault="3A354D2F" w14:paraId="4F994D95" w14:textId="087182FC">
      <w:pPr>
        <w:pStyle w:val="NoSpacing"/>
      </w:pPr>
      <w:r>
        <w:t>[Accessed 27 April]</w:t>
      </w:r>
    </w:p>
    <w:p w:rsidR="5EBE1E19" w:rsidP="5EBE1E19" w:rsidRDefault="5EBE1E19" w14:paraId="09A00479" w14:textId="204B8270">
      <w:pPr>
        <w:pStyle w:val="NoSpacing"/>
      </w:pPr>
    </w:p>
    <w:p w:rsidR="02DFEFFF" w:rsidP="5EBE1E19" w:rsidRDefault="2140D61C" w14:paraId="0AC937B6" w14:textId="6C211373">
      <w:pPr>
        <w:pStyle w:val="NoSpacing"/>
      </w:pPr>
      <w:r w:rsidRPr="5EBE1E19">
        <w:rPr>
          <w:lang w:val="en-GB"/>
        </w:rPr>
        <w:t xml:space="preserve">Cigdem, H., Ozturk, M., Karabacak, Y. et al. Unlocking student engagement and achievement: The impact of leaderboard gamification in online formative assessment for engineering education. </w:t>
      </w:r>
      <w:proofErr w:type="spellStart"/>
      <w:r w:rsidRPr="5EBE1E19">
        <w:rPr>
          <w:lang w:val="en-GB"/>
        </w:rPr>
        <w:t>Educ</w:t>
      </w:r>
      <w:proofErr w:type="spellEnd"/>
      <w:r w:rsidRPr="5EBE1E19">
        <w:rPr>
          <w:lang w:val="en-GB"/>
        </w:rPr>
        <w:t xml:space="preserve"> Inf Technol 29</w:t>
      </w:r>
    </w:p>
    <w:p w:rsidR="539E1BCC" w:rsidP="5EBE1E19" w:rsidRDefault="52BF4FB2" w14:paraId="6545A47D" w14:textId="6E1034F0">
      <w:pPr>
        <w:pStyle w:val="NoSpacing"/>
      </w:pPr>
      <w:r>
        <w:t xml:space="preserve">Available at: </w:t>
      </w:r>
      <w:r w:rsidR="2140D61C">
        <w:t xml:space="preserve"> </w:t>
      </w:r>
      <w:hyperlink r:id="rId93">
        <w:r w:rsidRPr="5EBE1E19" w:rsidR="2140D61C">
          <w:rPr>
            <w:rStyle w:val="Hyperlink"/>
          </w:rPr>
          <w:t>https://link.springer.com/article/10.1007/s10639-024-12845-2</w:t>
        </w:r>
      </w:hyperlink>
    </w:p>
    <w:p w:rsidR="1DF830D1" w:rsidP="5EBE1E19" w:rsidRDefault="73D2E562" w14:paraId="1F60ABEE" w14:textId="20FACA04">
      <w:pPr>
        <w:pStyle w:val="NoSpacing"/>
      </w:pPr>
      <w:r>
        <w:t>[Accessed 27 April]</w:t>
      </w:r>
    </w:p>
    <w:p w:rsidR="5EBE1E19" w:rsidP="5EBE1E19" w:rsidRDefault="5EBE1E19" w14:paraId="5C845227" w14:textId="0CCD8556">
      <w:pPr>
        <w:pStyle w:val="NoSpacing"/>
      </w:pPr>
    </w:p>
    <w:p w:rsidR="27E30398" w:rsidP="5EBE1E19" w:rsidRDefault="27E30398" w14:paraId="5A758A27" w14:textId="169B937B">
      <w:pPr>
        <w:pStyle w:val="NoSpacing"/>
      </w:pPr>
      <w:r w:rsidRPr="5EBE1E19">
        <w:t>European Union. (2016). General Data Protection Regulation (GDPR). Regulation (EU) 2016/679.</w:t>
      </w:r>
      <w:r w:rsidRPr="5EBE1E19" w:rsidR="7664FD18">
        <w:t>)</w:t>
      </w:r>
    </w:p>
    <w:p w:rsidR="7664FD18" w:rsidP="5EBE1E19" w:rsidRDefault="7664FD18" w14:paraId="108DB8C1" w14:textId="0025810D">
      <w:pPr>
        <w:pStyle w:val="NoSpacing"/>
        <w:rPr>
          <w:rFonts w:ascii="Aptos" w:hAnsi="Aptos" w:eastAsia="Aptos" w:cs="Aptos"/>
          <w:i/>
          <w:iCs/>
        </w:rPr>
      </w:pPr>
      <w:r w:rsidRPr="5EBE1E19">
        <w:t>Available at: https://commission.europa.eu/law/law-topic/data-protection_en#funding-to-support-the-implementation-of-the-gdpr</w:t>
      </w:r>
    </w:p>
    <w:p w:rsidR="27E30398" w:rsidP="5EBE1E19" w:rsidRDefault="27E30398" w14:paraId="7A8F8290" w14:textId="540A2A38">
      <w:pPr>
        <w:pStyle w:val="NoSpacing"/>
      </w:pPr>
      <w:r>
        <w:t>[Accessed 27 April]</w:t>
      </w:r>
    </w:p>
    <w:p w:rsidR="5EBE1E19" w:rsidP="5EBE1E19" w:rsidRDefault="5EBE1E19" w14:paraId="6CCE1A42" w14:textId="5A2A987D">
      <w:pPr>
        <w:pStyle w:val="NoSpacing"/>
      </w:pPr>
    </w:p>
    <w:p w:rsidR="5EBE1E19" w:rsidP="5EBE1E19" w:rsidRDefault="5EBE1E19" w14:paraId="1F117821" w14:textId="245B9A77">
      <w:pPr>
        <w:spacing w:line="257" w:lineRule="auto"/>
        <w:rPr>
          <w:rFonts w:ascii="Aptos" w:hAnsi="Aptos" w:eastAsia="Aptos" w:cs="Aptos"/>
          <w:i/>
          <w:iCs/>
          <w:lang w:val="en-US"/>
        </w:rPr>
      </w:pPr>
    </w:p>
    <w:p w:rsidR="5EBE1E19" w:rsidP="5EBE1E19" w:rsidRDefault="5EBE1E19" w14:paraId="5F7EC935" w14:textId="2BAB76D6">
      <w:pPr>
        <w:pStyle w:val="NoSpacing"/>
      </w:pPr>
    </w:p>
    <w:p w:rsidR="00093629" w:rsidP="00093629" w:rsidRDefault="00341658" w14:paraId="4ACA9AD1" w14:textId="77777777">
      <w:pPr>
        <w:pStyle w:val="Heading1"/>
        <w:numPr>
          <w:ilvl w:val="0"/>
          <w:numId w:val="0"/>
        </w:numPr>
        <w:ind w:left="431"/>
      </w:pPr>
      <w:bookmarkStart w:name="_Toc1038842033" w:id="1937547399"/>
      <w:r w:rsidR="00341658">
        <w:rPr/>
        <w:t>Appendices</w:t>
      </w:r>
      <w:bookmarkEnd w:id="1937547399"/>
    </w:p>
    <w:p w:rsidRPr="00675EE3" w:rsidR="00093629" w:rsidP="2ED4B822" w:rsidRDefault="00093629" w14:paraId="155EA144" w14:textId="2FAF2A23">
      <w:pPr>
        <w:pStyle w:val="Heading2"/>
        <w:rPr>
          <w:lang w:eastAsia="en-US"/>
        </w:rPr>
      </w:pPr>
      <w:bookmarkStart w:name="_Toc1913838457" w:id="865497958"/>
      <w:r w:rsidRPr="2ED4B822" w:rsidR="00093629">
        <w:rPr>
          <w:lang w:eastAsia="en-US"/>
        </w:rPr>
        <w:t xml:space="preserve">Appendix </w:t>
      </w:r>
      <w:r w:rsidRPr="2ED4B822" w:rsidR="00093629">
        <w:rPr>
          <w:lang w:eastAsia="en-US"/>
        </w:rPr>
        <w:t>A</w:t>
      </w:r>
      <w:r w:rsidRPr="2ED4B822" w:rsidR="00093629">
        <w:rPr>
          <w:lang w:eastAsia="en-US"/>
        </w:rPr>
        <w:t xml:space="preserve"> - Deliverables &amp; requirements (Required)</w:t>
      </w:r>
      <w:bookmarkEnd w:id="865497958"/>
    </w:p>
    <w:p w:rsidRPr="00675EE3" w:rsidR="00093629" w:rsidP="00093629" w:rsidRDefault="00093629" w14:paraId="6A5D5BA2" w14:textId="77777777">
      <w:pPr>
        <w:spacing w:before="100" w:after="100" w:line="240" w:lineRule="auto"/>
        <w:ind w:left="-567"/>
        <w:jc w:val="center"/>
        <w:rPr>
          <w:rFonts w:ascii="Verdana" w:hAnsi="Verdana" w:eastAsia="Verdana" w:cs="Verdana"/>
          <w:b/>
          <w:sz w:val="28"/>
        </w:rPr>
      </w:pPr>
      <w:r w:rsidRPr="00675EE3">
        <w:rPr>
          <w:rFonts w:ascii="Verdana" w:hAnsi="Verdana" w:eastAsia="Verdana" w:cs="Verdana"/>
          <w:b/>
          <w:sz w:val="28"/>
        </w:rPr>
        <w:t>Agreement Form: Project Deliverables</w:t>
      </w:r>
    </w:p>
    <w:tbl>
      <w:tblPr>
        <w:tblW w:w="0" w:type="auto"/>
        <w:tblInd w:w="108" w:type="dxa"/>
        <w:tblCellMar>
          <w:left w:w="10" w:type="dxa"/>
          <w:right w:w="10" w:type="dxa"/>
        </w:tblCellMar>
        <w:tblLook w:val="04A0" w:firstRow="1" w:lastRow="0" w:firstColumn="1" w:lastColumn="0" w:noHBand="0" w:noVBand="1"/>
      </w:tblPr>
      <w:tblGrid>
        <w:gridCol w:w="2761"/>
        <w:gridCol w:w="6476"/>
      </w:tblGrid>
      <w:tr w:rsidRPr="00675EE3" w:rsidR="00093629" w:rsidTr="00801360" w14:paraId="7ECD5A4E" w14:textId="77777777">
        <w:tc>
          <w:tcPr>
            <w:tcW w:w="299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Pr="00675EE3" w:rsidR="00093629" w:rsidP="00801360" w:rsidRDefault="00093629" w14:paraId="1A913CF5" w14:textId="77777777">
            <w:pPr>
              <w:spacing w:line="240" w:lineRule="auto"/>
              <w:rPr>
                <w:rFonts w:ascii="Verdana" w:hAnsi="Verdana" w:eastAsia="Verdana" w:cs="Verdana"/>
                <w:b/>
                <w:sz w:val="10"/>
              </w:rPr>
            </w:pPr>
          </w:p>
          <w:p w:rsidRPr="00675EE3" w:rsidR="00093629" w:rsidP="00801360" w:rsidRDefault="00093629" w14:paraId="50DC3415" w14:textId="77777777">
            <w:pPr>
              <w:spacing w:line="240" w:lineRule="auto"/>
              <w:rPr>
                <w:rFonts w:ascii="Verdana" w:hAnsi="Verdana" w:eastAsia="Verdana" w:cs="Verdana"/>
                <w:b/>
              </w:rPr>
            </w:pPr>
            <w:r w:rsidRPr="00675EE3">
              <w:rPr>
                <w:rFonts w:ascii="Verdana" w:hAnsi="Verdana" w:eastAsia="Verdana" w:cs="Verdana"/>
                <w:b/>
              </w:rPr>
              <w:t>Group Name, Names of Team Members, and Program</w:t>
            </w:r>
          </w:p>
          <w:p w:rsidRPr="00675EE3" w:rsidR="00093629" w:rsidP="00801360" w:rsidRDefault="00093629" w14:paraId="2AC6E27F" w14:textId="77777777">
            <w:pPr>
              <w:spacing w:line="240" w:lineRule="auto"/>
            </w:pPr>
          </w:p>
        </w:tc>
        <w:tc>
          <w:tcPr>
            <w:tcW w:w="735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Pr="00675EE3" w:rsidR="00093629" w:rsidP="00801360" w:rsidRDefault="00093629" w14:paraId="2AEBE5F3" w14:textId="77777777">
            <w:pPr>
              <w:rPr>
                <w:rFonts w:ascii="Verdana" w:hAnsi="Verdana" w:eastAsia="Verdana" w:cs="Verdana"/>
                <w:b/>
              </w:rPr>
            </w:pPr>
            <w:r w:rsidRPr="00675EE3">
              <w:rPr>
                <w:rFonts w:ascii="Verdana" w:hAnsi="Verdana" w:eastAsia="Verdana" w:cs="Verdana"/>
                <w:b/>
              </w:rPr>
              <w:t xml:space="preserve">EH11 – Byte Club </w:t>
            </w:r>
          </w:p>
          <w:p w:rsidRPr="00675EE3" w:rsidR="00093629" w:rsidP="00801360" w:rsidRDefault="00093629" w14:paraId="36E15D84" w14:textId="77777777">
            <w:r w:rsidRPr="00675EE3">
              <w:rPr>
                <w:rFonts w:ascii="Verdana" w:hAnsi="Verdana" w:eastAsia="Verdana" w:cs="Verdana"/>
                <w:b/>
              </w:rPr>
              <w:t>Team Members – Snow White, Julie Whyte, Jack Tully, Joshua Wilkins, and Harvey Williams</w:t>
            </w:r>
          </w:p>
        </w:tc>
      </w:tr>
      <w:tr w:rsidRPr="00675EE3" w:rsidR="00093629" w:rsidTr="00801360" w14:paraId="0BABC7BF" w14:textId="77777777">
        <w:tc>
          <w:tcPr>
            <w:tcW w:w="299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Pr="00675EE3" w:rsidR="00093629" w:rsidP="00801360" w:rsidRDefault="00093629" w14:paraId="270E5BDF" w14:textId="77777777">
            <w:pPr>
              <w:spacing w:line="240" w:lineRule="auto"/>
              <w:rPr>
                <w:rFonts w:ascii="Verdana" w:hAnsi="Verdana" w:eastAsia="Verdana" w:cs="Verdana"/>
                <w:b/>
                <w:sz w:val="10"/>
              </w:rPr>
            </w:pPr>
          </w:p>
          <w:p w:rsidRPr="00675EE3" w:rsidR="00093629" w:rsidP="00801360" w:rsidRDefault="00093629" w14:paraId="6CE74576" w14:textId="77777777">
            <w:pPr>
              <w:spacing w:line="240" w:lineRule="auto"/>
              <w:rPr>
                <w:rFonts w:ascii="Verdana" w:hAnsi="Verdana" w:eastAsia="Verdana" w:cs="Verdana"/>
                <w:b/>
              </w:rPr>
            </w:pPr>
            <w:r w:rsidRPr="00675EE3">
              <w:rPr>
                <w:rFonts w:ascii="Verdana" w:hAnsi="Verdana" w:eastAsia="Verdana" w:cs="Verdana"/>
                <w:b/>
              </w:rPr>
              <w:t>Subject specialist’s Name (Client)</w:t>
            </w:r>
          </w:p>
          <w:p w:rsidRPr="00675EE3" w:rsidR="00093629" w:rsidP="00801360" w:rsidRDefault="00093629" w14:paraId="7F60BCB2" w14:textId="77777777">
            <w:pPr>
              <w:spacing w:line="240" w:lineRule="auto"/>
            </w:pPr>
          </w:p>
        </w:tc>
        <w:tc>
          <w:tcPr>
            <w:tcW w:w="735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Pr="00675EE3" w:rsidR="00093629" w:rsidP="00801360" w:rsidRDefault="00093629" w14:paraId="3D33EA2E" w14:textId="77777777">
            <w:r w:rsidRPr="00675EE3">
              <w:rPr>
                <w:rFonts w:ascii="Verdana" w:hAnsi="Verdana" w:eastAsia="Verdana" w:cs="Verdana"/>
                <w:b/>
              </w:rPr>
              <w:t>Xander Purvis</w:t>
            </w:r>
          </w:p>
        </w:tc>
      </w:tr>
      <w:tr w:rsidRPr="00675EE3" w:rsidR="00093629" w:rsidTr="00801360" w14:paraId="4E76003C" w14:textId="77777777">
        <w:trPr>
          <w:trHeight w:val="1"/>
        </w:trPr>
        <w:tc>
          <w:tcPr>
            <w:tcW w:w="1034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Pr="00675EE3" w:rsidR="00093629" w:rsidP="00801360" w:rsidRDefault="00093629" w14:paraId="581AA67A" w14:textId="77777777">
            <w:pPr>
              <w:rPr>
                <w:rFonts w:ascii="Verdana" w:hAnsi="Verdana" w:eastAsia="Verdana" w:cs="Verdana"/>
              </w:rPr>
            </w:pPr>
          </w:p>
          <w:p w:rsidRPr="00675EE3" w:rsidR="00093629" w:rsidP="00801360" w:rsidRDefault="00093629" w14:paraId="11718A16" w14:textId="77777777">
            <w:pPr>
              <w:rPr>
                <w:rFonts w:ascii="Verdana" w:hAnsi="Verdana" w:eastAsia="Verdana" w:cs="Verdana"/>
                <w:b/>
              </w:rPr>
            </w:pPr>
            <w:r w:rsidRPr="00675EE3">
              <w:rPr>
                <w:rFonts w:ascii="Verdana" w:hAnsi="Verdana" w:eastAsia="Verdana" w:cs="Verdana"/>
                <w:b/>
              </w:rPr>
              <w:t>The deliverables listed below will be submitted by the team by the due date.</w:t>
            </w:r>
          </w:p>
          <w:p w:rsidRPr="00675EE3" w:rsidR="00093629" w:rsidP="00801360" w:rsidRDefault="00093629" w14:paraId="4BCB39D2" w14:textId="77777777"/>
        </w:tc>
      </w:tr>
      <w:tr w:rsidRPr="00675EE3" w:rsidR="00093629" w:rsidTr="00801360" w14:paraId="263254AF" w14:textId="77777777">
        <w:trPr>
          <w:trHeight w:val="1"/>
        </w:trPr>
        <w:tc>
          <w:tcPr>
            <w:tcW w:w="299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Pr="00675EE3" w:rsidR="00093629" w:rsidP="00801360" w:rsidRDefault="00093629" w14:paraId="1FF3DA8F" w14:textId="77777777">
            <w:pPr>
              <w:rPr>
                <w:rFonts w:ascii="Verdana" w:hAnsi="Verdana" w:eastAsia="Verdana" w:cs="Verdana"/>
                <w:b/>
                <w:sz w:val="10"/>
              </w:rPr>
            </w:pPr>
          </w:p>
          <w:p w:rsidRPr="00675EE3" w:rsidR="00093629" w:rsidP="00801360" w:rsidRDefault="00093629" w14:paraId="691474D7" w14:textId="77777777">
            <w:pPr>
              <w:rPr>
                <w:rFonts w:ascii="Verdana" w:hAnsi="Verdana" w:eastAsia="Verdana" w:cs="Verdana"/>
                <w:b/>
              </w:rPr>
            </w:pPr>
            <w:r w:rsidRPr="00675EE3">
              <w:rPr>
                <w:rFonts w:ascii="Verdana" w:hAnsi="Verdana" w:eastAsia="Verdana" w:cs="Verdana"/>
                <w:b/>
              </w:rPr>
              <w:t>Part A deliverables</w:t>
            </w:r>
          </w:p>
          <w:p w:rsidRPr="00675EE3" w:rsidR="00093629" w:rsidP="00801360" w:rsidRDefault="00093629" w14:paraId="50D35497" w14:textId="77777777"/>
        </w:tc>
        <w:tc>
          <w:tcPr>
            <w:tcW w:w="735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Pr="00675EE3" w:rsidR="00093629" w:rsidP="00801360" w:rsidRDefault="00093629" w14:paraId="566101B1" w14:textId="77777777">
            <w:pPr>
              <w:rPr>
                <w:rFonts w:ascii="Verdana" w:hAnsi="Verdana" w:eastAsia="Verdana" w:cs="Verdana"/>
                <w:b/>
              </w:rPr>
            </w:pPr>
            <w:r w:rsidRPr="00675EE3">
              <w:rPr>
                <w:rFonts w:ascii="Verdana" w:hAnsi="Verdana" w:eastAsia="Verdana" w:cs="Verdana"/>
                <w:b/>
              </w:rPr>
              <w:t>To be agreed by program specialist and team, for example:</w:t>
            </w:r>
          </w:p>
          <w:p w:rsidRPr="00675EE3" w:rsidR="00093629" w:rsidP="00801360" w:rsidRDefault="00093629" w14:paraId="628ABF29" w14:textId="77777777">
            <w:pPr>
              <w:rPr>
                <w:rFonts w:ascii="Verdana" w:hAnsi="Verdana" w:eastAsia="Verdana" w:cs="Verdana"/>
                <w:b/>
              </w:rPr>
            </w:pPr>
          </w:p>
          <w:p w:rsidRPr="00675EE3" w:rsidR="00093629" w:rsidP="00093629" w:rsidRDefault="00093629" w14:paraId="7FD47C41" w14:textId="77777777">
            <w:pPr>
              <w:numPr>
                <w:ilvl w:val="0"/>
                <w:numId w:val="11"/>
              </w:numPr>
              <w:tabs>
                <w:tab w:val="left" w:pos="720"/>
              </w:tabs>
              <w:spacing w:after="0" w:line="240" w:lineRule="auto"/>
              <w:ind w:left="720" w:hanging="360"/>
              <w:rPr>
                <w:rFonts w:ascii="Verdana" w:hAnsi="Verdana" w:eastAsia="Verdana" w:cs="Verdana"/>
              </w:rPr>
            </w:pPr>
            <w:r w:rsidRPr="00675EE3">
              <w:rPr>
                <w:rFonts w:ascii="Verdana" w:hAnsi="Verdana" w:eastAsia="Verdana" w:cs="Verdana"/>
              </w:rPr>
              <w:t>Appropriately commented website/source code</w:t>
            </w:r>
          </w:p>
          <w:p w:rsidRPr="00675EE3" w:rsidR="00093629" w:rsidP="00093629" w:rsidRDefault="00093629" w14:paraId="15AFCD31" w14:textId="77777777">
            <w:pPr>
              <w:numPr>
                <w:ilvl w:val="0"/>
                <w:numId w:val="11"/>
              </w:numPr>
              <w:tabs>
                <w:tab w:val="left" w:pos="720"/>
              </w:tabs>
              <w:spacing w:after="0" w:line="240" w:lineRule="auto"/>
              <w:ind w:left="720" w:hanging="360"/>
              <w:rPr>
                <w:rFonts w:ascii="Verdana" w:hAnsi="Verdana" w:eastAsia="Verdana" w:cs="Verdana"/>
              </w:rPr>
            </w:pPr>
            <w:r w:rsidRPr="00675EE3">
              <w:rPr>
                <w:rFonts w:ascii="Verdana" w:hAnsi="Verdana" w:eastAsia="Verdana" w:cs="Verdana"/>
              </w:rPr>
              <w:t xml:space="preserve">Database </w:t>
            </w:r>
          </w:p>
          <w:p w:rsidRPr="00675EE3" w:rsidR="00093629" w:rsidP="00093629" w:rsidRDefault="00093629" w14:paraId="145F82C8" w14:textId="77777777">
            <w:pPr>
              <w:numPr>
                <w:ilvl w:val="0"/>
                <w:numId w:val="11"/>
              </w:numPr>
              <w:tabs>
                <w:tab w:val="left" w:pos="720"/>
              </w:tabs>
              <w:spacing w:after="0" w:line="240" w:lineRule="auto"/>
              <w:ind w:left="720" w:hanging="360"/>
              <w:rPr>
                <w:rFonts w:ascii="Verdana" w:hAnsi="Verdana" w:eastAsia="Verdana" w:cs="Verdana"/>
              </w:rPr>
            </w:pPr>
            <w:r w:rsidRPr="00675EE3">
              <w:rPr>
                <w:rFonts w:ascii="Verdana" w:hAnsi="Verdana" w:eastAsia="Verdana" w:cs="Verdana"/>
              </w:rPr>
              <w:t xml:space="preserve">Database Creation Code </w:t>
            </w:r>
          </w:p>
          <w:p w:rsidRPr="00675EE3" w:rsidR="00093629" w:rsidP="00093629" w:rsidRDefault="00093629" w14:paraId="2F28EC0D" w14:textId="77777777">
            <w:pPr>
              <w:numPr>
                <w:ilvl w:val="0"/>
                <w:numId w:val="11"/>
              </w:numPr>
              <w:tabs>
                <w:tab w:val="left" w:pos="720"/>
              </w:tabs>
              <w:spacing w:after="0" w:line="240" w:lineRule="auto"/>
              <w:ind w:left="720" w:hanging="360"/>
              <w:rPr>
                <w:rFonts w:ascii="Verdana" w:hAnsi="Verdana" w:eastAsia="Verdana" w:cs="Verdana"/>
              </w:rPr>
            </w:pPr>
            <w:r w:rsidRPr="00675EE3">
              <w:rPr>
                <w:rFonts w:ascii="Verdana" w:hAnsi="Verdana" w:eastAsia="Verdana" w:cs="Verdana"/>
              </w:rPr>
              <w:t>Investigation report</w:t>
            </w:r>
          </w:p>
          <w:p w:rsidRPr="00675EE3" w:rsidR="00093629" w:rsidP="00093629" w:rsidRDefault="00093629" w14:paraId="4FF48DCE" w14:textId="77777777">
            <w:pPr>
              <w:numPr>
                <w:ilvl w:val="0"/>
                <w:numId w:val="11"/>
              </w:numPr>
              <w:tabs>
                <w:tab w:val="left" w:pos="720"/>
              </w:tabs>
              <w:spacing w:after="0" w:line="240" w:lineRule="auto"/>
              <w:ind w:left="720" w:hanging="360"/>
              <w:rPr>
                <w:rFonts w:ascii="Verdana" w:hAnsi="Verdana" w:eastAsia="Verdana" w:cs="Verdana"/>
              </w:rPr>
            </w:pPr>
            <w:r w:rsidRPr="00675EE3">
              <w:rPr>
                <w:rFonts w:ascii="Verdana" w:hAnsi="Verdana" w:eastAsia="Verdana" w:cs="Verdana"/>
              </w:rPr>
              <w:t>GitHub Repository</w:t>
            </w:r>
          </w:p>
          <w:p w:rsidRPr="00675EE3" w:rsidR="00093629" w:rsidP="00093629" w:rsidRDefault="00093629" w14:paraId="73F104EE" w14:textId="77777777">
            <w:pPr>
              <w:numPr>
                <w:ilvl w:val="0"/>
                <w:numId w:val="11"/>
              </w:numPr>
              <w:tabs>
                <w:tab w:val="left" w:pos="720"/>
              </w:tabs>
              <w:spacing w:after="0" w:line="240" w:lineRule="auto"/>
              <w:ind w:left="720" w:hanging="360"/>
              <w:rPr>
                <w:rFonts w:ascii="Verdana" w:hAnsi="Verdana" w:eastAsia="Verdana" w:cs="Verdana"/>
              </w:rPr>
            </w:pPr>
            <w:r w:rsidRPr="00675EE3">
              <w:rPr>
                <w:rFonts w:ascii="Verdana" w:hAnsi="Verdana" w:eastAsia="Verdana" w:cs="Verdana"/>
              </w:rPr>
              <w:t>GDPR Policy</w:t>
            </w:r>
          </w:p>
          <w:p w:rsidRPr="00675EE3" w:rsidR="00093629" w:rsidP="00093629" w:rsidRDefault="00093629" w14:paraId="00570A49" w14:textId="77777777">
            <w:pPr>
              <w:numPr>
                <w:ilvl w:val="0"/>
                <w:numId w:val="11"/>
              </w:numPr>
              <w:tabs>
                <w:tab w:val="left" w:pos="720"/>
              </w:tabs>
              <w:spacing w:after="0" w:line="240" w:lineRule="auto"/>
              <w:ind w:left="720" w:hanging="360"/>
            </w:pPr>
            <w:r w:rsidRPr="00675EE3">
              <w:rPr>
                <w:rFonts w:ascii="Verdana" w:hAnsi="Verdana" w:eastAsia="Verdana" w:cs="Verdana"/>
              </w:rPr>
              <w:t>Presentation</w:t>
            </w:r>
          </w:p>
        </w:tc>
      </w:tr>
      <w:tr w:rsidRPr="00675EE3" w:rsidR="00093629" w:rsidTr="00801360" w14:paraId="32C8101B" w14:textId="77777777">
        <w:trPr>
          <w:trHeight w:val="1"/>
        </w:trPr>
        <w:tc>
          <w:tcPr>
            <w:tcW w:w="299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Pr="00675EE3" w:rsidR="00093629" w:rsidP="00801360" w:rsidRDefault="00093629" w14:paraId="73E77FF6" w14:textId="77777777">
            <w:pPr>
              <w:rPr>
                <w:rFonts w:ascii="Verdana" w:hAnsi="Verdana" w:eastAsia="Verdana" w:cs="Verdana"/>
                <w:b/>
              </w:rPr>
            </w:pPr>
          </w:p>
          <w:p w:rsidRPr="00675EE3" w:rsidR="00093629" w:rsidP="00801360" w:rsidRDefault="00093629" w14:paraId="1324E60C" w14:textId="77777777">
            <w:pPr>
              <w:rPr>
                <w:rFonts w:ascii="Verdana" w:hAnsi="Verdana" w:eastAsia="Verdana" w:cs="Verdana"/>
                <w:b/>
              </w:rPr>
            </w:pPr>
          </w:p>
          <w:p w:rsidRPr="00675EE3" w:rsidR="00093629" w:rsidP="00801360" w:rsidRDefault="00093629" w14:paraId="099A2092" w14:textId="77777777"/>
        </w:tc>
        <w:tc>
          <w:tcPr>
            <w:tcW w:w="735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Pr="00675EE3" w:rsidR="00093629" w:rsidP="00093629" w:rsidRDefault="00093629" w14:paraId="78E03C14" w14:textId="77777777">
            <w:pPr>
              <w:numPr>
                <w:ilvl w:val="0"/>
                <w:numId w:val="12"/>
              </w:numPr>
              <w:tabs>
                <w:tab w:val="left" w:pos="720"/>
              </w:tabs>
              <w:spacing w:after="100" w:line="240" w:lineRule="auto"/>
              <w:ind w:left="720" w:hanging="360"/>
              <w:rPr>
                <w:rFonts w:ascii="Verdana" w:hAnsi="Verdana" w:eastAsia="Verdana" w:cs="Verdana"/>
              </w:rPr>
            </w:pPr>
            <w:r w:rsidRPr="00675EE3">
              <w:rPr>
                <w:rFonts w:ascii="Verdana" w:hAnsi="Verdana" w:eastAsia="Verdana" w:cs="Verdana"/>
              </w:rPr>
              <w:t>Requirements Specification, signed off by the program specialist (see overleaf)</w:t>
            </w:r>
          </w:p>
          <w:p w:rsidRPr="00675EE3" w:rsidR="00093629" w:rsidP="00093629" w:rsidRDefault="00093629" w14:paraId="4D6DD090" w14:textId="77777777">
            <w:pPr>
              <w:numPr>
                <w:ilvl w:val="0"/>
                <w:numId w:val="12"/>
              </w:numPr>
              <w:tabs>
                <w:tab w:val="left" w:pos="720"/>
              </w:tabs>
              <w:spacing w:after="0" w:line="240" w:lineRule="auto"/>
              <w:ind w:left="720" w:hanging="360"/>
              <w:rPr>
                <w:rFonts w:ascii="Verdana" w:hAnsi="Verdana" w:eastAsia="Verdana" w:cs="Verdana"/>
                <w:b/>
              </w:rPr>
            </w:pPr>
            <w:r w:rsidRPr="00675EE3">
              <w:rPr>
                <w:rFonts w:ascii="Verdana" w:hAnsi="Verdana" w:eastAsia="Verdana" w:cs="Verdana"/>
              </w:rPr>
              <w:t>Testing Log</w:t>
            </w:r>
          </w:p>
          <w:p w:rsidRPr="00675EE3" w:rsidR="00093629" w:rsidP="00093629" w:rsidRDefault="00093629" w14:paraId="08E7038D" w14:textId="77777777">
            <w:pPr>
              <w:numPr>
                <w:ilvl w:val="0"/>
                <w:numId w:val="12"/>
              </w:numPr>
              <w:tabs>
                <w:tab w:val="left" w:pos="720"/>
              </w:tabs>
              <w:spacing w:after="0" w:line="240" w:lineRule="auto"/>
              <w:ind w:left="720" w:hanging="360"/>
              <w:rPr>
                <w:rFonts w:ascii="Verdana" w:hAnsi="Verdana" w:eastAsia="Verdana" w:cs="Verdana"/>
                <w:b/>
              </w:rPr>
            </w:pPr>
            <w:r w:rsidRPr="00675EE3">
              <w:rPr>
                <w:rFonts w:ascii="Verdana" w:hAnsi="Verdana" w:eastAsia="Verdana" w:cs="Verdana"/>
              </w:rPr>
              <w:t xml:space="preserve">Evaluation of project </w:t>
            </w:r>
          </w:p>
          <w:p w:rsidRPr="00675EE3" w:rsidR="00093629" w:rsidP="00801360" w:rsidRDefault="00093629" w14:paraId="217FE688" w14:textId="77777777">
            <w:pPr>
              <w:rPr>
                <w:rFonts w:eastAsia="Calibri" w:cs="Calibri"/>
              </w:rPr>
            </w:pPr>
          </w:p>
          <w:p w:rsidRPr="00675EE3" w:rsidR="00093629" w:rsidP="00801360" w:rsidRDefault="00093629" w14:paraId="42BBAC9F" w14:textId="77777777">
            <w:pPr>
              <w:spacing w:after="0" w:line="240" w:lineRule="auto"/>
              <w:ind w:left="360"/>
              <w:rPr>
                <w:rFonts w:ascii="Verdana" w:hAnsi="Verdana" w:eastAsia="Verdana" w:cs="Verdana"/>
                <w:b/>
              </w:rPr>
            </w:pPr>
          </w:p>
          <w:p w:rsidRPr="00675EE3" w:rsidR="00093629" w:rsidP="00801360" w:rsidRDefault="00093629" w14:paraId="34DA38F6" w14:textId="77777777">
            <w:pPr>
              <w:spacing w:after="0" w:line="240" w:lineRule="auto"/>
            </w:pPr>
          </w:p>
        </w:tc>
      </w:tr>
      <w:tr w:rsidRPr="00675EE3" w:rsidR="00093629" w:rsidTr="00801360" w14:paraId="5C712465" w14:textId="77777777">
        <w:tc>
          <w:tcPr>
            <w:tcW w:w="299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Pr="00675EE3" w:rsidR="00093629" w:rsidP="00801360" w:rsidRDefault="00093629" w14:paraId="401EB460" w14:textId="77777777">
            <w:pPr>
              <w:rPr>
                <w:rFonts w:ascii="Verdana" w:hAnsi="Verdana" w:eastAsia="Verdana" w:cs="Verdana"/>
                <w:b/>
                <w:sz w:val="10"/>
              </w:rPr>
            </w:pPr>
          </w:p>
          <w:p w:rsidRPr="00675EE3" w:rsidR="00093629" w:rsidP="00801360" w:rsidRDefault="00093629" w14:paraId="74FA952C" w14:textId="77777777">
            <w:r w:rsidRPr="00675EE3">
              <w:rPr>
                <w:rFonts w:ascii="Verdana" w:hAnsi="Verdana" w:eastAsia="Verdana" w:cs="Verdana"/>
                <w:b/>
              </w:rPr>
              <w:t>Subject specialist’s (Client) signature</w:t>
            </w:r>
          </w:p>
        </w:tc>
        <w:tc>
          <w:tcPr>
            <w:tcW w:w="735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Pr="00675EE3" w:rsidR="00093629" w:rsidP="00801360" w:rsidRDefault="00093629" w14:paraId="4C39B211" w14:textId="77777777">
            <w:pPr>
              <w:rPr>
                <w:rFonts w:eastAsia="Calibri" w:cs="Calibri"/>
              </w:rPr>
            </w:pPr>
            <w:r w:rsidRPr="00675EE3">
              <w:object w:dxaOrig="1631" w:dyaOrig="654" w14:anchorId="0C577127">
                <v:rect id="_x0000_i1025" style="width:81.75pt;height:33pt" stroked="f" o:ole="" o:preferrelative="t">
                  <v:imagedata o:title="" r:id="rId94"/>
                </v:rect>
                <o:OLEObject Type="Embed" ProgID="StaticMetafile" ShapeID="_x0000_i1025" DrawAspect="Content" ObjectID="_1807769009" r:id="rId95"/>
              </w:object>
            </w:r>
          </w:p>
        </w:tc>
      </w:tr>
      <w:tr w:rsidRPr="00675EE3" w:rsidR="00093629" w:rsidTr="00801360" w14:paraId="1E9F8819" w14:textId="77777777">
        <w:tc>
          <w:tcPr>
            <w:tcW w:w="299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Pr="00675EE3" w:rsidR="00093629" w:rsidP="00801360" w:rsidRDefault="00093629" w14:paraId="7B8E17F2" w14:textId="77777777">
            <w:pPr>
              <w:rPr>
                <w:rFonts w:ascii="Verdana" w:hAnsi="Verdana" w:eastAsia="Verdana" w:cs="Verdana"/>
                <w:b/>
                <w:sz w:val="10"/>
              </w:rPr>
            </w:pPr>
          </w:p>
          <w:p w:rsidRPr="00675EE3" w:rsidR="00093629" w:rsidP="00801360" w:rsidRDefault="00093629" w14:paraId="15399647" w14:textId="77777777">
            <w:r w:rsidRPr="00675EE3">
              <w:rPr>
                <w:rFonts w:ascii="Verdana" w:hAnsi="Verdana" w:eastAsia="Verdana" w:cs="Verdana"/>
                <w:b/>
              </w:rPr>
              <w:t>Team members’ signatures</w:t>
            </w:r>
          </w:p>
        </w:tc>
        <w:tc>
          <w:tcPr>
            <w:tcW w:w="735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Pr="00675EE3" w:rsidR="00093629" w:rsidP="00801360" w:rsidRDefault="00093629" w14:paraId="5D46E2E7" w14:textId="77777777">
            <w:pPr>
              <w:rPr>
                <w:rFonts w:ascii="Verdana" w:hAnsi="Verdana" w:eastAsia="Verdana" w:cs="Verdana"/>
                <w:b/>
              </w:rPr>
            </w:pPr>
            <w:r w:rsidRPr="00675EE3">
              <w:rPr>
                <w:rFonts w:ascii="Verdana" w:hAnsi="Verdana" w:eastAsia="Verdana" w:cs="Verdana"/>
                <w:b/>
              </w:rPr>
              <w:t>Snow White</w:t>
            </w:r>
          </w:p>
          <w:p w:rsidRPr="00675EE3" w:rsidR="00093629" w:rsidP="00801360" w:rsidRDefault="00093629" w14:paraId="037BB234" w14:textId="77777777">
            <w:pPr>
              <w:rPr>
                <w:rFonts w:ascii="Verdana" w:hAnsi="Verdana" w:eastAsia="Verdana" w:cs="Verdana"/>
                <w:b/>
              </w:rPr>
            </w:pPr>
            <w:r w:rsidRPr="00675EE3">
              <w:rPr>
                <w:rFonts w:ascii="Verdana" w:hAnsi="Verdana" w:eastAsia="Verdana" w:cs="Verdana"/>
                <w:b/>
              </w:rPr>
              <w:t>Julie Whyte</w:t>
            </w:r>
          </w:p>
          <w:p w:rsidRPr="00675EE3" w:rsidR="00093629" w:rsidP="00801360" w:rsidRDefault="00093629" w14:paraId="3B703927" w14:textId="77777777">
            <w:pPr>
              <w:rPr>
                <w:rFonts w:ascii="Verdana" w:hAnsi="Verdana" w:eastAsia="Verdana" w:cs="Verdana"/>
                <w:b/>
              </w:rPr>
            </w:pPr>
            <w:r w:rsidRPr="00675EE3">
              <w:rPr>
                <w:rFonts w:ascii="Verdana" w:hAnsi="Verdana" w:eastAsia="Verdana" w:cs="Verdana"/>
                <w:b/>
              </w:rPr>
              <w:t>Joshua Wilkins</w:t>
            </w:r>
          </w:p>
          <w:p w:rsidRPr="00675EE3" w:rsidR="00093629" w:rsidP="00801360" w:rsidRDefault="00093629" w14:paraId="5B4D52DA" w14:textId="77777777">
            <w:pPr>
              <w:rPr>
                <w:rFonts w:ascii="Verdana" w:hAnsi="Verdana" w:eastAsia="Verdana" w:cs="Verdana"/>
                <w:b/>
              </w:rPr>
            </w:pPr>
            <w:r w:rsidRPr="00675EE3">
              <w:rPr>
                <w:rFonts w:ascii="Verdana" w:hAnsi="Verdana" w:eastAsia="Verdana" w:cs="Verdana"/>
                <w:b/>
              </w:rPr>
              <w:t>Harvey Williams</w:t>
            </w:r>
          </w:p>
          <w:p w:rsidRPr="00675EE3" w:rsidR="00093629" w:rsidP="00801360" w:rsidRDefault="00093629" w14:paraId="40704C30" w14:textId="77777777">
            <w:pPr>
              <w:rPr>
                <w:rFonts w:ascii="Verdana" w:hAnsi="Verdana" w:eastAsia="Verdana" w:cs="Verdana"/>
                <w:b/>
              </w:rPr>
            </w:pPr>
            <w:r w:rsidRPr="00675EE3">
              <w:rPr>
                <w:rFonts w:ascii="Verdana" w:hAnsi="Verdana" w:eastAsia="Verdana" w:cs="Verdana"/>
                <w:b/>
              </w:rPr>
              <w:t>Michael Wilde</w:t>
            </w:r>
          </w:p>
          <w:p w:rsidRPr="00675EE3" w:rsidR="00093629" w:rsidP="00801360" w:rsidRDefault="00093629" w14:paraId="2F27A2DB" w14:textId="77777777"/>
        </w:tc>
      </w:tr>
    </w:tbl>
    <w:p w:rsidRPr="00675EE3" w:rsidR="00093629" w:rsidP="00093629" w:rsidRDefault="00093629" w14:paraId="6934E712" w14:textId="77777777">
      <w:pPr>
        <w:rPr>
          <w:rFonts w:eastAsia="Calibri" w:cs="Calibri"/>
        </w:rPr>
      </w:pPr>
    </w:p>
    <w:p w:rsidRPr="00675EE3" w:rsidR="00093629" w:rsidP="00093629" w:rsidRDefault="00093629" w14:paraId="2D917C06" w14:textId="77777777">
      <w:pPr>
        <w:rPr>
          <w:rFonts w:eastAsia="Calibri" w:cs="Calibri"/>
        </w:rPr>
      </w:pPr>
    </w:p>
    <w:p w:rsidRPr="00675EE3" w:rsidR="00093629" w:rsidP="00093629" w:rsidRDefault="00093629" w14:paraId="414FCDE4" w14:textId="77777777">
      <w:pPr>
        <w:rPr>
          <w:rFonts w:eastAsia="Calibri" w:cs="Calibri"/>
        </w:rPr>
      </w:pPr>
      <w:r w:rsidRPr="00675EE3">
        <w:rPr>
          <w:rFonts w:eastAsia="Calibri" w:cs="Calibri"/>
        </w:rPr>
        <w:t xml:space="preserve"> </w:t>
      </w:r>
    </w:p>
    <w:p w:rsidRPr="00675EE3" w:rsidR="00093629" w:rsidP="00093629" w:rsidRDefault="00093629" w14:paraId="2D9A8A42" w14:textId="77777777">
      <w:pPr>
        <w:rPr>
          <w:rFonts w:eastAsia="Calibri" w:cs="Calibri"/>
        </w:rPr>
      </w:pPr>
    </w:p>
    <w:p w:rsidRPr="00675EE3" w:rsidR="00093629" w:rsidP="00093629" w:rsidRDefault="00093629" w14:paraId="1CB6C512" w14:textId="77777777">
      <w:pPr>
        <w:rPr>
          <w:rFonts w:eastAsia="Calibri" w:cs="Calibri"/>
        </w:rPr>
      </w:pPr>
    </w:p>
    <w:p w:rsidRPr="00675EE3" w:rsidR="00093629" w:rsidP="00093629" w:rsidRDefault="00093629" w14:paraId="2AB2F4C5" w14:textId="77777777">
      <w:pPr>
        <w:spacing w:before="100" w:after="100" w:line="240" w:lineRule="auto"/>
        <w:ind w:left="-567"/>
        <w:jc w:val="center"/>
        <w:rPr>
          <w:rFonts w:ascii="Verdana" w:hAnsi="Verdana" w:eastAsia="Verdana" w:cs="Verdana"/>
          <w:b/>
          <w:sz w:val="28"/>
        </w:rPr>
      </w:pPr>
      <w:r w:rsidRPr="00675EE3">
        <w:rPr>
          <w:rFonts w:ascii="Verdana" w:hAnsi="Verdana" w:eastAsia="Verdana" w:cs="Verdana"/>
          <w:b/>
          <w:sz w:val="28"/>
        </w:rPr>
        <w:t xml:space="preserve">Agreement Form: Requirements </w:t>
      </w:r>
    </w:p>
    <w:p w:rsidRPr="00675EE3" w:rsidR="00093629" w:rsidP="00093629" w:rsidRDefault="00093629" w14:paraId="2E64EA02" w14:textId="77777777">
      <w:pPr>
        <w:jc w:val="center"/>
        <w:rPr>
          <w:rFonts w:eastAsia="Calibri" w:cs="Calibri"/>
        </w:rPr>
      </w:pPr>
    </w:p>
    <w:p w:rsidRPr="00675EE3" w:rsidR="00093629" w:rsidP="00093629" w:rsidRDefault="00093629" w14:paraId="70720A4B" w14:textId="77777777">
      <w:pPr>
        <w:rPr>
          <w:rFonts w:eastAsia="Calibri" w:cs="Calibri"/>
        </w:rPr>
      </w:pPr>
      <w:r w:rsidRPr="00675EE3">
        <w:rPr>
          <w:rFonts w:eastAsia="Calibri" w:cs="Calibri"/>
        </w:rPr>
        <w:t>Group Name: Byte Club</w:t>
      </w:r>
    </w:p>
    <w:p w:rsidRPr="00675EE3" w:rsidR="00093629" w:rsidP="00093629" w:rsidRDefault="00093629" w14:paraId="6201C898" w14:textId="77777777">
      <w:pPr>
        <w:rPr>
          <w:rFonts w:eastAsia="Calibri" w:cs="Calibri"/>
        </w:rPr>
      </w:pPr>
      <w:r w:rsidRPr="00675EE3">
        <w:rPr>
          <w:rFonts w:eastAsia="Calibri" w:cs="Calibri"/>
        </w:rPr>
        <w:t>Team members (print): Snow White, Julie Whyte, Jack Tully, Joshua Wilkins, Harvey Williams, and Michael Wilde</w:t>
      </w:r>
    </w:p>
    <w:p w:rsidRPr="00675EE3" w:rsidR="00093629" w:rsidP="00093629" w:rsidRDefault="00093629" w14:paraId="7979580A" w14:textId="77777777">
      <w:pPr>
        <w:rPr>
          <w:rFonts w:eastAsia="Calibri" w:cs="Calibri"/>
        </w:rPr>
      </w:pPr>
      <w:r w:rsidRPr="00675EE3">
        <w:rPr>
          <w:rFonts w:eastAsia="Calibri" w:cs="Calibri"/>
        </w:rPr>
        <w:t xml:space="preserve">Project Title: Abertay App Challenge </w:t>
      </w:r>
    </w:p>
    <w:p w:rsidRPr="00675EE3" w:rsidR="00093629" w:rsidP="00093629" w:rsidRDefault="00093629" w14:paraId="3F337C42" w14:textId="77777777">
      <w:pPr>
        <w:rPr>
          <w:rFonts w:eastAsia="Calibri" w:cs="Calibri"/>
        </w:rPr>
      </w:pPr>
      <w:r w:rsidRPr="00675EE3">
        <w:rPr>
          <w:rFonts w:eastAsia="Calibri" w:cs="Calibri"/>
        </w:rPr>
        <w:t>Please refer to the attached documentation for full details of the project. The requirements are listed in Table 1. The signatures below indicate that the requirements for this project have been agreed by the project stakeholders.</w:t>
      </w:r>
    </w:p>
    <w:p w:rsidRPr="00675EE3" w:rsidR="00093629" w:rsidP="00093629" w:rsidRDefault="00093629" w14:paraId="3532B6EF" w14:textId="77777777">
      <w:pPr>
        <w:rPr>
          <w:rFonts w:eastAsia="Calibri" w:cs="Calibri"/>
          <w:sz w:val="16"/>
        </w:rPr>
      </w:pPr>
    </w:p>
    <w:p w:rsidRPr="00675EE3" w:rsidR="00093629" w:rsidP="00093629" w:rsidRDefault="00093629" w14:paraId="75A0C92F" w14:textId="77777777">
      <w:pPr>
        <w:rPr>
          <w:rFonts w:eastAsia="Calibri" w:cs="Calibri"/>
        </w:rPr>
      </w:pPr>
      <w:r w:rsidRPr="00675EE3">
        <w:rPr>
          <w:rFonts w:eastAsia="Calibri" w:cs="Calibri"/>
        </w:rPr>
        <w:t>Any changes to the project documentation should be made using the correct change authorization procedure agreed with the program specialist.</w:t>
      </w:r>
    </w:p>
    <w:p w:rsidRPr="00675EE3" w:rsidR="00093629" w:rsidP="00093629" w:rsidRDefault="00093629" w14:paraId="34531287" w14:textId="77777777">
      <w:pPr>
        <w:rPr>
          <w:rFonts w:eastAsia="Calibri" w:cs="Calibri"/>
        </w:rPr>
      </w:pPr>
    </w:p>
    <w:p w:rsidRPr="00675EE3" w:rsidR="00093629" w:rsidP="00093629" w:rsidRDefault="00093629" w14:paraId="71FA81A8" w14:textId="77777777">
      <w:pPr>
        <w:rPr>
          <w:rFonts w:eastAsia="Calibri" w:cs="Calibri"/>
        </w:rPr>
      </w:pPr>
      <w:r w:rsidRPr="00675EE3">
        <w:rPr>
          <w:rFonts w:eastAsia="Calibri" w:cs="Calibri"/>
        </w:rPr>
        <w:t>Table 1</w:t>
      </w:r>
    </w:p>
    <w:tbl>
      <w:tblPr>
        <w:tblW w:w="0" w:type="auto"/>
        <w:tblInd w:w="108" w:type="dxa"/>
        <w:tblCellMar>
          <w:left w:w="10" w:type="dxa"/>
          <w:right w:w="10" w:type="dxa"/>
        </w:tblCellMar>
        <w:tblLook w:val="04A0" w:firstRow="1" w:lastRow="0" w:firstColumn="1" w:lastColumn="0" w:noHBand="0" w:noVBand="1"/>
      </w:tblPr>
      <w:tblGrid>
        <w:gridCol w:w="1568"/>
        <w:gridCol w:w="7448"/>
      </w:tblGrid>
      <w:tr w:rsidRPr="00675EE3" w:rsidR="00093629" w:rsidTr="00801360" w14:paraId="6236B6EF" w14:textId="77777777">
        <w:trPr>
          <w:trHeight w:val="1"/>
        </w:trPr>
        <w:tc>
          <w:tcPr>
            <w:tcW w:w="156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tcPr>
          <w:p w:rsidRPr="00675EE3" w:rsidR="00093629" w:rsidP="00801360" w:rsidRDefault="00093629" w14:paraId="324D0836" w14:textId="77777777">
            <w:pPr>
              <w:spacing w:before="100" w:after="100" w:line="240" w:lineRule="auto"/>
            </w:pPr>
            <w:r w:rsidRPr="00675EE3">
              <w:rPr>
                <w:rFonts w:ascii="Arial" w:hAnsi="Arial" w:eastAsia="Arial" w:cs="Arial"/>
                <w:b/>
                <w:sz w:val="20"/>
              </w:rPr>
              <w:t>ID</w:t>
            </w:r>
          </w:p>
        </w:tc>
        <w:tc>
          <w:tcPr>
            <w:tcW w:w="744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tcPr>
          <w:p w:rsidRPr="00675EE3" w:rsidR="00093629" w:rsidP="00801360" w:rsidRDefault="00093629" w14:paraId="5040D4F6" w14:textId="77777777">
            <w:pPr>
              <w:spacing w:before="100" w:after="100" w:line="240" w:lineRule="auto"/>
            </w:pPr>
            <w:r w:rsidRPr="00675EE3">
              <w:rPr>
                <w:rFonts w:ascii="Arial" w:hAnsi="Arial" w:eastAsia="Arial" w:cs="Arial"/>
                <w:b/>
                <w:sz w:val="20"/>
              </w:rPr>
              <w:t xml:space="preserve">List of Agreed Requirements (fill in) </w:t>
            </w:r>
          </w:p>
        </w:tc>
      </w:tr>
      <w:tr w:rsidRPr="00675EE3" w:rsidR="00093629" w:rsidTr="00801360" w14:paraId="7595B2E3" w14:textId="77777777">
        <w:trPr>
          <w:trHeight w:val="1"/>
        </w:trPr>
        <w:tc>
          <w:tcPr>
            <w:tcW w:w="156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tcPr>
          <w:p w:rsidRPr="00675EE3" w:rsidR="00093629" w:rsidP="00801360" w:rsidRDefault="00093629" w14:paraId="6814D94C" w14:textId="77777777">
            <w:pPr>
              <w:spacing w:before="100" w:after="100" w:line="240" w:lineRule="auto"/>
              <w:rPr>
                <w:rFonts w:ascii="Arial" w:hAnsi="Arial" w:eastAsia="Arial" w:cs="Arial"/>
                <w:sz w:val="20"/>
              </w:rPr>
            </w:pPr>
            <w:r w:rsidRPr="00675EE3">
              <w:rPr>
                <w:rFonts w:ascii="Arial" w:hAnsi="Arial" w:eastAsia="Arial" w:cs="Arial"/>
                <w:sz w:val="20"/>
              </w:rPr>
              <w:t>1.</w:t>
            </w:r>
          </w:p>
          <w:p w:rsidRPr="00675EE3" w:rsidR="00093629" w:rsidP="00801360" w:rsidRDefault="00093629" w14:paraId="02E116B9" w14:textId="77777777">
            <w:pPr>
              <w:spacing w:before="100" w:after="100" w:line="240" w:lineRule="auto"/>
              <w:rPr>
                <w:rFonts w:ascii="Arial" w:hAnsi="Arial" w:eastAsia="Arial" w:cs="Arial"/>
                <w:sz w:val="20"/>
              </w:rPr>
            </w:pPr>
          </w:p>
          <w:p w:rsidRPr="00675EE3" w:rsidR="00093629" w:rsidP="00801360" w:rsidRDefault="00093629" w14:paraId="10317015" w14:textId="77777777">
            <w:pPr>
              <w:spacing w:before="100" w:after="100" w:line="240" w:lineRule="auto"/>
              <w:rPr>
                <w:rFonts w:ascii="Arial" w:hAnsi="Arial" w:eastAsia="Arial" w:cs="Arial"/>
                <w:sz w:val="20"/>
              </w:rPr>
            </w:pPr>
            <w:r w:rsidRPr="00675EE3">
              <w:rPr>
                <w:rFonts w:ascii="Arial" w:hAnsi="Arial" w:eastAsia="Arial" w:cs="Arial"/>
                <w:sz w:val="20"/>
              </w:rPr>
              <w:t>2.</w:t>
            </w:r>
          </w:p>
          <w:p w:rsidRPr="00675EE3" w:rsidR="00093629" w:rsidP="00801360" w:rsidRDefault="00093629" w14:paraId="53A583F0" w14:textId="77777777">
            <w:pPr>
              <w:spacing w:before="100" w:after="100" w:line="240" w:lineRule="auto"/>
              <w:rPr>
                <w:rFonts w:ascii="Arial" w:hAnsi="Arial" w:eastAsia="Arial" w:cs="Arial"/>
                <w:sz w:val="20"/>
              </w:rPr>
            </w:pPr>
          </w:p>
          <w:p w:rsidRPr="00675EE3" w:rsidR="00093629" w:rsidP="00801360" w:rsidRDefault="00093629" w14:paraId="0FC36269" w14:textId="77777777">
            <w:pPr>
              <w:spacing w:before="100" w:after="100" w:line="240" w:lineRule="auto"/>
              <w:rPr>
                <w:rFonts w:ascii="Arial" w:hAnsi="Arial" w:eastAsia="Arial" w:cs="Arial"/>
                <w:sz w:val="20"/>
              </w:rPr>
            </w:pPr>
          </w:p>
          <w:p w:rsidRPr="00675EE3" w:rsidR="00093629" w:rsidP="00801360" w:rsidRDefault="00093629" w14:paraId="55A30FEA" w14:textId="77777777">
            <w:pPr>
              <w:spacing w:before="100" w:after="100" w:line="240" w:lineRule="auto"/>
              <w:rPr>
                <w:rFonts w:ascii="Arial" w:hAnsi="Arial" w:eastAsia="Arial" w:cs="Arial"/>
                <w:sz w:val="20"/>
              </w:rPr>
            </w:pPr>
          </w:p>
          <w:p w:rsidRPr="00675EE3" w:rsidR="00093629" w:rsidP="00801360" w:rsidRDefault="00093629" w14:paraId="6BA65F91" w14:textId="77777777">
            <w:pPr>
              <w:spacing w:before="100" w:after="100" w:line="240" w:lineRule="auto"/>
              <w:rPr>
                <w:rFonts w:ascii="Arial" w:hAnsi="Arial" w:eastAsia="Arial" w:cs="Arial"/>
                <w:sz w:val="20"/>
              </w:rPr>
            </w:pPr>
            <w:r w:rsidRPr="00675EE3">
              <w:rPr>
                <w:rFonts w:ascii="Arial" w:hAnsi="Arial" w:eastAsia="Arial" w:cs="Arial"/>
                <w:sz w:val="20"/>
              </w:rPr>
              <w:t>3.</w:t>
            </w:r>
          </w:p>
          <w:p w:rsidRPr="00675EE3" w:rsidR="00093629" w:rsidP="00801360" w:rsidRDefault="00093629" w14:paraId="68AD3C87" w14:textId="77777777">
            <w:pPr>
              <w:spacing w:before="100" w:after="100" w:line="240" w:lineRule="auto"/>
              <w:rPr>
                <w:rFonts w:ascii="Arial" w:hAnsi="Arial" w:eastAsia="Arial" w:cs="Arial"/>
                <w:sz w:val="20"/>
              </w:rPr>
            </w:pPr>
          </w:p>
          <w:p w:rsidRPr="00675EE3" w:rsidR="00093629" w:rsidP="00801360" w:rsidRDefault="00093629" w14:paraId="58F7F4D0" w14:textId="77777777">
            <w:pPr>
              <w:spacing w:before="100" w:after="100" w:line="240" w:lineRule="auto"/>
              <w:rPr>
                <w:rFonts w:ascii="Arial" w:hAnsi="Arial" w:eastAsia="Arial" w:cs="Arial"/>
                <w:sz w:val="20"/>
              </w:rPr>
            </w:pPr>
          </w:p>
          <w:p w:rsidRPr="00675EE3" w:rsidR="00093629" w:rsidP="00801360" w:rsidRDefault="00093629" w14:paraId="3B77AD60" w14:textId="77777777">
            <w:pPr>
              <w:spacing w:before="100" w:after="100" w:line="240" w:lineRule="auto"/>
              <w:rPr>
                <w:rFonts w:ascii="Arial" w:hAnsi="Arial" w:eastAsia="Arial" w:cs="Arial"/>
                <w:sz w:val="20"/>
              </w:rPr>
            </w:pPr>
          </w:p>
          <w:p w:rsidRPr="00675EE3" w:rsidR="00093629" w:rsidP="00801360" w:rsidRDefault="00093629" w14:paraId="7942FF3B" w14:textId="77777777">
            <w:pPr>
              <w:spacing w:before="100" w:after="100" w:line="240" w:lineRule="auto"/>
              <w:rPr>
                <w:rFonts w:ascii="Arial" w:hAnsi="Arial" w:eastAsia="Arial" w:cs="Arial"/>
                <w:sz w:val="20"/>
              </w:rPr>
            </w:pPr>
            <w:r w:rsidRPr="00675EE3">
              <w:rPr>
                <w:rFonts w:ascii="Arial" w:hAnsi="Arial" w:eastAsia="Arial" w:cs="Arial"/>
                <w:sz w:val="20"/>
              </w:rPr>
              <w:t>4</w:t>
            </w:r>
          </w:p>
          <w:p w:rsidRPr="00675EE3" w:rsidR="00093629" w:rsidP="00801360" w:rsidRDefault="00093629" w14:paraId="1A4685F4" w14:textId="77777777">
            <w:pPr>
              <w:spacing w:before="100" w:after="100" w:line="240" w:lineRule="auto"/>
              <w:rPr>
                <w:rFonts w:ascii="Arial" w:hAnsi="Arial" w:eastAsia="Arial" w:cs="Arial"/>
                <w:sz w:val="20"/>
              </w:rPr>
            </w:pPr>
          </w:p>
          <w:p w:rsidRPr="00675EE3" w:rsidR="00093629" w:rsidP="00801360" w:rsidRDefault="00093629" w14:paraId="1E8D9D83" w14:textId="77777777">
            <w:pPr>
              <w:spacing w:before="100" w:after="100" w:line="240" w:lineRule="auto"/>
              <w:rPr>
                <w:rFonts w:ascii="Arial" w:hAnsi="Arial" w:eastAsia="Arial" w:cs="Arial"/>
                <w:sz w:val="20"/>
              </w:rPr>
            </w:pPr>
          </w:p>
          <w:p w:rsidRPr="00675EE3" w:rsidR="00093629" w:rsidP="00801360" w:rsidRDefault="00093629" w14:paraId="39E06316" w14:textId="77777777">
            <w:pPr>
              <w:spacing w:before="100" w:after="100" w:line="240" w:lineRule="auto"/>
              <w:rPr>
                <w:rFonts w:ascii="Arial" w:hAnsi="Arial" w:eastAsia="Arial" w:cs="Arial"/>
                <w:sz w:val="20"/>
              </w:rPr>
            </w:pPr>
          </w:p>
          <w:p w:rsidRPr="00675EE3" w:rsidR="00093629" w:rsidP="00801360" w:rsidRDefault="00093629" w14:paraId="70461B2E" w14:textId="77777777">
            <w:pPr>
              <w:spacing w:before="100" w:after="100" w:line="240" w:lineRule="auto"/>
              <w:rPr>
                <w:rFonts w:ascii="Arial" w:hAnsi="Arial" w:eastAsia="Arial" w:cs="Arial"/>
                <w:sz w:val="20"/>
              </w:rPr>
            </w:pPr>
            <w:r w:rsidRPr="00675EE3">
              <w:rPr>
                <w:rFonts w:ascii="Arial" w:hAnsi="Arial" w:eastAsia="Arial" w:cs="Arial"/>
                <w:sz w:val="20"/>
              </w:rPr>
              <w:t>5.</w:t>
            </w:r>
          </w:p>
          <w:p w:rsidRPr="00675EE3" w:rsidR="00093629" w:rsidP="00801360" w:rsidRDefault="00093629" w14:paraId="4C8DABE5" w14:textId="77777777">
            <w:pPr>
              <w:spacing w:before="100" w:after="100" w:line="240" w:lineRule="auto"/>
              <w:rPr>
                <w:rFonts w:ascii="Arial" w:hAnsi="Arial" w:eastAsia="Arial" w:cs="Arial"/>
                <w:sz w:val="20"/>
              </w:rPr>
            </w:pPr>
          </w:p>
          <w:p w:rsidRPr="00675EE3" w:rsidR="00093629" w:rsidP="00801360" w:rsidRDefault="00093629" w14:paraId="72085784" w14:textId="77777777">
            <w:pPr>
              <w:spacing w:before="100" w:after="100" w:line="240" w:lineRule="auto"/>
              <w:rPr>
                <w:rFonts w:ascii="Arial" w:hAnsi="Arial" w:eastAsia="Arial" w:cs="Arial"/>
                <w:sz w:val="20"/>
              </w:rPr>
            </w:pPr>
          </w:p>
          <w:p w:rsidRPr="00675EE3" w:rsidR="00093629" w:rsidP="00801360" w:rsidRDefault="00093629" w14:paraId="45124F4D" w14:textId="77777777">
            <w:pPr>
              <w:spacing w:before="100" w:after="100" w:line="240" w:lineRule="auto"/>
              <w:rPr>
                <w:rFonts w:ascii="Arial" w:hAnsi="Arial" w:eastAsia="Arial" w:cs="Arial"/>
                <w:sz w:val="20"/>
              </w:rPr>
            </w:pPr>
            <w:r w:rsidRPr="00675EE3">
              <w:rPr>
                <w:rFonts w:ascii="Arial" w:hAnsi="Arial" w:eastAsia="Arial" w:cs="Arial"/>
                <w:sz w:val="20"/>
              </w:rPr>
              <w:t>6.</w:t>
            </w:r>
          </w:p>
          <w:p w:rsidRPr="00675EE3" w:rsidR="00093629" w:rsidP="00801360" w:rsidRDefault="00093629" w14:paraId="6A79099F" w14:textId="77777777">
            <w:pPr>
              <w:spacing w:before="100" w:after="100" w:line="240" w:lineRule="auto"/>
              <w:rPr>
                <w:rFonts w:ascii="Arial" w:hAnsi="Arial" w:eastAsia="Arial" w:cs="Arial"/>
                <w:sz w:val="20"/>
              </w:rPr>
            </w:pPr>
          </w:p>
          <w:p w:rsidRPr="00675EE3" w:rsidR="00093629" w:rsidP="00801360" w:rsidRDefault="00093629" w14:paraId="407311FF" w14:textId="77777777">
            <w:pPr>
              <w:spacing w:before="100" w:after="100" w:line="240" w:lineRule="auto"/>
              <w:rPr>
                <w:rFonts w:ascii="Arial" w:hAnsi="Arial" w:eastAsia="Arial" w:cs="Arial"/>
                <w:sz w:val="20"/>
              </w:rPr>
            </w:pPr>
          </w:p>
          <w:p w:rsidRPr="00675EE3" w:rsidR="00093629" w:rsidP="00801360" w:rsidRDefault="00093629" w14:paraId="1986396F" w14:textId="77777777">
            <w:pPr>
              <w:spacing w:before="100" w:after="100" w:line="240" w:lineRule="auto"/>
              <w:rPr>
                <w:rFonts w:ascii="Arial" w:hAnsi="Arial" w:eastAsia="Arial" w:cs="Arial"/>
                <w:sz w:val="20"/>
              </w:rPr>
            </w:pPr>
            <w:r w:rsidRPr="00675EE3">
              <w:rPr>
                <w:rFonts w:ascii="Arial" w:hAnsi="Arial" w:eastAsia="Arial" w:cs="Arial"/>
                <w:sz w:val="20"/>
              </w:rPr>
              <w:t>7.</w:t>
            </w:r>
          </w:p>
          <w:p w:rsidRPr="00675EE3" w:rsidR="00093629" w:rsidP="00801360" w:rsidRDefault="00093629" w14:paraId="4D5609FA" w14:textId="77777777">
            <w:pPr>
              <w:spacing w:before="100" w:after="100" w:line="240" w:lineRule="auto"/>
              <w:rPr>
                <w:rFonts w:ascii="Arial" w:hAnsi="Arial" w:eastAsia="Arial" w:cs="Arial"/>
                <w:sz w:val="20"/>
              </w:rPr>
            </w:pPr>
          </w:p>
          <w:p w:rsidRPr="00675EE3" w:rsidR="00093629" w:rsidP="00801360" w:rsidRDefault="00093629" w14:paraId="78C98D90" w14:textId="77777777">
            <w:pPr>
              <w:spacing w:before="100" w:after="100" w:line="240" w:lineRule="auto"/>
              <w:rPr>
                <w:rFonts w:ascii="Arial" w:hAnsi="Arial" w:eastAsia="Arial" w:cs="Arial"/>
                <w:sz w:val="20"/>
              </w:rPr>
            </w:pPr>
          </w:p>
          <w:p w:rsidRPr="00675EE3" w:rsidR="00093629" w:rsidP="00801360" w:rsidRDefault="00093629" w14:paraId="6748D408" w14:textId="77777777">
            <w:pPr>
              <w:spacing w:before="100" w:after="100" w:line="240" w:lineRule="auto"/>
              <w:rPr>
                <w:rFonts w:ascii="Arial" w:hAnsi="Arial" w:eastAsia="Arial" w:cs="Arial"/>
                <w:sz w:val="20"/>
              </w:rPr>
            </w:pPr>
          </w:p>
          <w:p w:rsidRPr="00675EE3" w:rsidR="00093629" w:rsidP="00801360" w:rsidRDefault="00093629" w14:paraId="6FFB2785" w14:textId="77777777">
            <w:pPr>
              <w:spacing w:before="100" w:after="100" w:line="240" w:lineRule="auto"/>
              <w:rPr>
                <w:rFonts w:ascii="Arial" w:hAnsi="Arial" w:eastAsia="Arial" w:cs="Arial"/>
                <w:sz w:val="20"/>
              </w:rPr>
            </w:pPr>
            <w:r w:rsidRPr="00675EE3">
              <w:rPr>
                <w:rFonts w:ascii="Arial" w:hAnsi="Arial" w:eastAsia="Arial" w:cs="Arial"/>
                <w:sz w:val="20"/>
              </w:rPr>
              <w:t>8.</w:t>
            </w:r>
          </w:p>
          <w:p w:rsidRPr="00675EE3" w:rsidR="00093629" w:rsidP="00801360" w:rsidRDefault="00093629" w14:paraId="112819BF" w14:textId="77777777">
            <w:pPr>
              <w:spacing w:before="100" w:after="100" w:line="240" w:lineRule="auto"/>
              <w:rPr>
                <w:rFonts w:ascii="Arial" w:hAnsi="Arial" w:eastAsia="Arial" w:cs="Arial"/>
                <w:sz w:val="20"/>
              </w:rPr>
            </w:pPr>
          </w:p>
          <w:p w:rsidRPr="00675EE3" w:rsidR="00093629" w:rsidP="00801360" w:rsidRDefault="00093629" w14:paraId="4A7074C0" w14:textId="77777777">
            <w:pPr>
              <w:spacing w:before="100" w:after="100" w:line="240" w:lineRule="auto"/>
              <w:rPr>
                <w:rFonts w:ascii="Arial" w:hAnsi="Arial" w:eastAsia="Arial" w:cs="Arial"/>
                <w:sz w:val="20"/>
              </w:rPr>
            </w:pPr>
          </w:p>
          <w:p w:rsidRPr="00675EE3" w:rsidR="00093629" w:rsidP="00801360" w:rsidRDefault="00093629" w14:paraId="573BC4B6" w14:textId="77777777">
            <w:pPr>
              <w:spacing w:before="100" w:after="100" w:line="240" w:lineRule="auto"/>
            </w:pPr>
            <w:r w:rsidRPr="00675EE3">
              <w:rPr>
                <w:rFonts w:ascii="Arial" w:hAnsi="Arial" w:eastAsia="Arial" w:cs="Arial"/>
                <w:sz w:val="20"/>
              </w:rPr>
              <w:t>9.</w:t>
            </w:r>
          </w:p>
        </w:tc>
        <w:tc>
          <w:tcPr>
            <w:tcW w:w="744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tcPr>
          <w:p w:rsidRPr="00675EE3" w:rsidR="00093629" w:rsidP="00801360" w:rsidRDefault="00093629" w14:paraId="2AF66797" w14:textId="77777777">
            <w:pPr>
              <w:spacing w:before="100" w:after="100" w:line="240" w:lineRule="auto"/>
              <w:rPr>
                <w:rFonts w:ascii="Arial" w:hAnsi="Arial" w:eastAsia="Arial" w:cs="Arial"/>
                <w:sz w:val="20"/>
              </w:rPr>
            </w:pPr>
            <w:r w:rsidRPr="00675EE3">
              <w:rPr>
                <w:rFonts w:ascii="Arial" w:hAnsi="Arial" w:eastAsia="Arial" w:cs="Arial"/>
                <w:sz w:val="20"/>
              </w:rPr>
              <w:t>The app or website should contain at least two challenges/games.</w:t>
            </w:r>
          </w:p>
          <w:p w:rsidRPr="00675EE3" w:rsidR="00093629" w:rsidP="00801360" w:rsidRDefault="00093629" w14:paraId="49F0CDCB" w14:textId="77777777">
            <w:pPr>
              <w:spacing w:before="100" w:after="100" w:line="240" w:lineRule="auto"/>
              <w:rPr>
                <w:rFonts w:ascii="Arial" w:hAnsi="Arial" w:eastAsia="Arial" w:cs="Arial"/>
                <w:sz w:val="20"/>
              </w:rPr>
            </w:pPr>
          </w:p>
          <w:p w:rsidRPr="00675EE3" w:rsidR="00093629" w:rsidP="00801360" w:rsidRDefault="00093629" w14:paraId="3613B897" w14:textId="77777777">
            <w:pPr>
              <w:spacing w:before="100" w:after="100" w:line="240" w:lineRule="auto"/>
              <w:rPr>
                <w:rFonts w:ascii="Arial" w:hAnsi="Arial" w:eastAsia="Arial" w:cs="Arial"/>
                <w:sz w:val="20"/>
              </w:rPr>
            </w:pPr>
            <w:r w:rsidRPr="00675EE3">
              <w:rPr>
                <w:rFonts w:ascii="Arial" w:hAnsi="Arial" w:eastAsia="Arial" w:cs="Arial"/>
                <w:sz w:val="20"/>
              </w:rPr>
              <w:t>The first should present the user with a coding problem and allow the user to input their solution. The second should present the user with a cybersecurity scenario or question and allow the user to input their answer.</w:t>
            </w:r>
          </w:p>
          <w:p w:rsidRPr="00675EE3" w:rsidR="00093629" w:rsidP="00801360" w:rsidRDefault="00093629" w14:paraId="2D9D5C83" w14:textId="77777777">
            <w:pPr>
              <w:spacing w:before="100" w:after="100" w:line="240" w:lineRule="auto"/>
              <w:rPr>
                <w:rFonts w:ascii="Arial" w:hAnsi="Arial" w:eastAsia="Arial" w:cs="Arial"/>
                <w:sz w:val="20"/>
              </w:rPr>
            </w:pPr>
          </w:p>
          <w:p w:rsidRPr="00675EE3" w:rsidR="00093629" w:rsidP="00801360" w:rsidRDefault="00093629" w14:paraId="08F2D766" w14:textId="77777777">
            <w:pPr>
              <w:spacing w:before="100" w:after="100" w:line="240" w:lineRule="auto"/>
              <w:rPr>
                <w:rFonts w:ascii="Arial" w:hAnsi="Arial" w:eastAsia="Arial" w:cs="Arial"/>
                <w:sz w:val="20"/>
              </w:rPr>
            </w:pPr>
            <w:r w:rsidRPr="00675EE3">
              <w:rPr>
                <w:rFonts w:ascii="Arial" w:hAnsi="Arial" w:eastAsia="Arial" w:cs="Arial"/>
                <w:sz w:val="20"/>
              </w:rPr>
              <w:t>Once the user has submitted their answers, they should be informed whether their answer was current or not, and how many students got the answer. Correct inputs should result in the user earning points and possibly badges.</w:t>
            </w:r>
          </w:p>
          <w:p w:rsidRPr="00675EE3" w:rsidR="00093629" w:rsidP="00801360" w:rsidRDefault="00093629" w14:paraId="673E144E" w14:textId="77777777">
            <w:pPr>
              <w:spacing w:before="100" w:after="100" w:line="240" w:lineRule="auto"/>
              <w:rPr>
                <w:rFonts w:ascii="Arial" w:hAnsi="Arial" w:eastAsia="Arial" w:cs="Arial"/>
                <w:sz w:val="20"/>
              </w:rPr>
            </w:pPr>
          </w:p>
          <w:p w:rsidRPr="00675EE3" w:rsidR="00093629" w:rsidP="00801360" w:rsidRDefault="00093629" w14:paraId="539DF3A3" w14:textId="77777777">
            <w:pPr>
              <w:spacing w:before="100" w:after="100" w:line="240" w:lineRule="auto"/>
              <w:rPr>
                <w:rFonts w:ascii="Arial" w:hAnsi="Arial" w:eastAsia="Arial" w:cs="Arial"/>
                <w:sz w:val="20"/>
              </w:rPr>
            </w:pPr>
            <w:r w:rsidRPr="00675EE3">
              <w:rPr>
                <w:rFonts w:ascii="Arial" w:hAnsi="Arial" w:eastAsia="Arial" w:cs="Arial"/>
                <w:sz w:val="20"/>
              </w:rPr>
              <w:t>To ensure the life span of the app/website the daily challenges should be stored in the app/website/database with two new challenges being revealed to the users at the start of the day.</w:t>
            </w:r>
          </w:p>
          <w:p w:rsidRPr="00675EE3" w:rsidR="00093629" w:rsidP="00801360" w:rsidRDefault="00093629" w14:paraId="6D98A55B" w14:textId="77777777">
            <w:pPr>
              <w:spacing w:before="100" w:after="100" w:line="240" w:lineRule="auto"/>
              <w:rPr>
                <w:rFonts w:ascii="Arial" w:hAnsi="Arial" w:eastAsia="Arial" w:cs="Arial"/>
                <w:sz w:val="20"/>
              </w:rPr>
            </w:pPr>
          </w:p>
          <w:p w:rsidRPr="00675EE3" w:rsidR="00093629" w:rsidP="00801360" w:rsidRDefault="00093629" w14:paraId="140C788A" w14:textId="77777777">
            <w:pPr>
              <w:ind w:left="-5"/>
              <w:rPr>
                <w:rFonts w:eastAsia="Calibri" w:cs="Calibri"/>
              </w:rPr>
            </w:pPr>
            <w:r w:rsidRPr="00675EE3">
              <w:rPr>
                <w:rFonts w:eastAsia="Calibri" w:cs="Calibri"/>
              </w:rPr>
              <w:t xml:space="preserve">Admins should be able to add as many new daily challenges as they wish at any time. </w:t>
            </w:r>
          </w:p>
          <w:p w:rsidRPr="00675EE3" w:rsidR="00093629" w:rsidP="00801360" w:rsidRDefault="00093629" w14:paraId="3D790FF0" w14:textId="77777777">
            <w:pPr>
              <w:spacing w:before="100" w:after="100" w:line="240" w:lineRule="auto"/>
              <w:rPr>
                <w:rFonts w:ascii="Arial" w:hAnsi="Arial" w:eastAsia="Arial" w:cs="Arial"/>
                <w:sz w:val="20"/>
              </w:rPr>
            </w:pPr>
            <w:r w:rsidRPr="00675EE3">
              <w:rPr>
                <w:rFonts w:ascii="Arial" w:hAnsi="Arial" w:eastAsia="Arial" w:cs="Arial"/>
                <w:sz w:val="20"/>
              </w:rPr>
              <w:t xml:space="preserve">To determine if interactions with the app positively impact students, there may be </w:t>
            </w:r>
            <w:r w:rsidRPr="00675EE3">
              <w:rPr>
                <w:rFonts w:ascii="Arial" w:hAnsi="Arial" w:eastAsia="Arial" w:cs="Arial"/>
                <w:sz w:val="20"/>
              </w:rPr>
              <w:t>a method for data to be collected that measures student interaction.</w:t>
            </w:r>
          </w:p>
          <w:p w:rsidRPr="00675EE3" w:rsidR="00093629" w:rsidP="00801360" w:rsidRDefault="00093629" w14:paraId="686540CD" w14:textId="77777777">
            <w:pPr>
              <w:spacing w:before="100" w:after="100" w:line="240" w:lineRule="auto"/>
              <w:rPr>
                <w:rFonts w:ascii="Arial" w:hAnsi="Arial" w:eastAsia="Arial" w:cs="Arial"/>
                <w:sz w:val="20"/>
              </w:rPr>
            </w:pPr>
          </w:p>
          <w:p w:rsidRPr="00675EE3" w:rsidR="00093629" w:rsidP="00801360" w:rsidRDefault="00093629" w14:paraId="0F73F7C7" w14:textId="77777777">
            <w:pPr>
              <w:spacing w:before="100" w:after="100" w:line="240" w:lineRule="auto"/>
              <w:rPr>
                <w:rFonts w:ascii="Arial" w:hAnsi="Arial" w:eastAsia="Arial" w:cs="Arial"/>
                <w:sz w:val="20"/>
              </w:rPr>
            </w:pPr>
            <w:r w:rsidRPr="00675EE3">
              <w:rPr>
                <w:rFonts w:ascii="Arial" w:hAnsi="Arial" w:eastAsia="Arial" w:cs="Arial"/>
                <w:sz w:val="20"/>
              </w:rPr>
              <w:t>Users should be able to register to the app with their username, student number, and password, and all challenges should be tagged by the admins who submit them so that the difficulty of the challenges can be tracked.</w:t>
            </w:r>
          </w:p>
          <w:p w:rsidRPr="00675EE3" w:rsidR="00093629" w:rsidP="00801360" w:rsidRDefault="00093629" w14:paraId="6EF55812" w14:textId="77777777">
            <w:pPr>
              <w:spacing w:before="100" w:after="100" w:line="240" w:lineRule="auto"/>
              <w:rPr>
                <w:rFonts w:ascii="Arial" w:hAnsi="Arial" w:eastAsia="Arial" w:cs="Arial"/>
                <w:sz w:val="20"/>
              </w:rPr>
            </w:pPr>
          </w:p>
          <w:p w:rsidRPr="00675EE3" w:rsidR="00093629" w:rsidP="00801360" w:rsidRDefault="00093629" w14:paraId="55408F04" w14:textId="77777777">
            <w:pPr>
              <w:spacing w:before="100" w:after="100" w:line="240" w:lineRule="auto"/>
              <w:rPr>
                <w:rFonts w:ascii="Arial" w:hAnsi="Arial" w:eastAsia="Arial" w:cs="Arial"/>
                <w:sz w:val="20"/>
              </w:rPr>
            </w:pPr>
            <w:r w:rsidRPr="00675EE3">
              <w:rPr>
                <w:rFonts w:ascii="Arial" w:hAnsi="Arial" w:eastAsia="Arial" w:cs="Arial"/>
                <w:sz w:val="20"/>
              </w:rPr>
              <w:t>The app/website can utilise Abertay’s branding</w:t>
            </w:r>
          </w:p>
          <w:p w:rsidRPr="00675EE3" w:rsidR="00093629" w:rsidP="00801360" w:rsidRDefault="00093629" w14:paraId="28BB7C9F" w14:textId="77777777">
            <w:pPr>
              <w:spacing w:before="100" w:after="100" w:line="240" w:lineRule="auto"/>
              <w:rPr>
                <w:rFonts w:eastAsia="Calibri" w:cs="Calibri"/>
                <w:sz w:val="20"/>
              </w:rPr>
            </w:pPr>
          </w:p>
          <w:p w:rsidRPr="00675EE3" w:rsidR="00093629" w:rsidP="00801360" w:rsidRDefault="00093629" w14:paraId="3BA8B661" w14:textId="77777777">
            <w:pPr>
              <w:ind w:left="-5"/>
              <w:rPr>
                <w:rFonts w:eastAsia="Calibri" w:cs="Calibri"/>
              </w:rPr>
            </w:pPr>
            <w:r w:rsidRPr="00675EE3">
              <w:rPr>
                <w:rFonts w:eastAsia="Calibri" w:cs="Calibri"/>
              </w:rPr>
              <w:t xml:space="preserve">The app/website should capture sufficient data to be able to ascertain whether students interacting with it are indeed building confidence and skills over time. </w:t>
            </w:r>
          </w:p>
          <w:p w:rsidRPr="00675EE3" w:rsidR="00093629" w:rsidP="00801360" w:rsidRDefault="00093629" w14:paraId="5269802D" w14:textId="77777777">
            <w:pPr>
              <w:spacing w:before="100" w:after="100" w:line="240" w:lineRule="auto"/>
              <w:rPr>
                <w:rFonts w:ascii="Arial" w:hAnsi="Arial" w:eastAsia="Arial" w:cs="Arial"/>
                <w:sz w:val="20"/>
              </w:rPr>
            </w:pPr>
          </w:p>
          <w:p w:rsidRPr="00675EE3" w:rsidR="00093629" w:rsidP="00801360" w:rsidRDefault="00093629" w14:paraId="34672F7E" w14:textId="77777777">
            <w:pPr>
              <w:spacing w:before="100" w:after="100" w:line="240" w:lineRule="auto"/>
            </w:pPr>
          </w:p>
        </w:tc>
      </w:tr>
    </w:tbl>
    <w:p w:rsidRPr="00675EE3" w:rsidR="00093629" w:rsidP="00093629" w:rsidRDefault="00093629" w14:paraId="0AFC9E90" w14:textId="77777777">
      <w:pPr>
        <w:rPr>
          <w:rFonts w:eastAsia="Calibri" w:cs="Calibri"/>
        </w:rPr>
      </w:pPr>
    </w:p>
    <w:tbl>
      <w:tblPr>
        <w:tblW w:w="0" w:type="auto"/>
        <w:tblInd w:w="108" w:type="dxa"/>
        <w:tblCellMar>
          <w:left w:w="10" w:type="dxa"/>
          <w:right w:w="10" w:type="dxa"/>
        </w:tblCellMar>
        <w:tblLook w:val="04A0" w:firstRow="1" w:lastRow="0" w:firstColumn="1" w:lastColumn="0" w:noHBand="0" w:noVBand="1"/>
      </w:tblPr>
      <w:tblGrid>
        <w:gridCol w:w="3010"/>
        <w:gridCol w:w="3001"/>
        <w:gridCol w:w="3005"/>
      </w:tblGrid>
      <w:tr w:rsidRPr="00675EE3" w:rsidR="00093629" w:rsidTr="00801360" w14:paraId="64B0D4F8" w14:textId="77777777">
        <w:trPr>
          <w:trHeight w:val="1"/>
        </w:trPr>
        <w:tc>
          <w:tcPr>
            <w:tcW w:w="30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Pr="00675EE3" w:rsidR="00093629" w:rsidP="00801360" w:rsidRDefault="00093629" w14:paraId="185BA39A" w14:textId="77777777">
            <w:pPr>
              <w:spacing w:after="0" w:line="240" w:lineRule="auto"/>
              <w:rPr>
                <w:rFonts w:eastAsia="Calibri" w:cs="Calibri"/>
              </w:rPr>
            </w:pPr>
            <w:r w:rsidRPr="00675EE3">
              <w:rPr>
                <w:rFonts w:eastAsia="Calibri" w:cs="Calibri"/>
                <w:b/>
              </w:rPr>
              <w:t>Stakeholders</w:t>
            </w:r>
          </w:p>
        </w:tc>
        <w:tc>
          <w:tcPr>
            <w:tcW w:w="30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Pr="00675EE3" w:rsidR="00093629" w:rsidP="00801360" w:rsidRDefault="00093629" w14:paraId="0EA001A5" w14:textId="77777777">
            <w:pPr>
              <w:spacing w:after="0" w:line="240" w:lineRule="auto"/>
              <w:rPr>
                <w:rFonts w:eastAsia="Calibri" w:cs="Calibri"/>
              </w:rPr>
            </w:pPr>
            <w:r w:rsidRPr="00675EE3">
              <w:rPr>
                <w:rFonts w:eastAsia="Calibri" w:cs="Calibri"/>
                <w:b/>
              </w:rPr>
              <w:t>Signatures</w:t>
            </w:r>
          </w:p>
        </w:tc>
        <w:tc>
          <w:tcPr>
            <w:tcW w:w="300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Pr="00675EE3" w:rsidR="00093629" w:rsidP="00801360" w:rsidRDefault="00093629" w14:paraId="2B6BE159" w14:textId="77777777">
            <w:pPr>
              <w:spacing w:after="0" w:line="240" w:lineRule="auto"/>
              <w:rPr>
                <w:rFonts w:eastAsia="Calibri" w:cs="Calibri"/>
              </w:rPr>
            </w:pPr>
            <w:r w:rsidRPr="00675EE3">
              <w:rPr>
                <w:rFonts w:eastAsia="Calibri" w:cs="Calibri"/>
                <w:b/>
              </w:rPr>
              <w:t>Date</w:t>
            </w:r>
          </w:p>
        </w:tc>
      </w:tr>
      <w:tr w:rsidRPr="00675EE3" w:rsidR="00093629" w:rsidTr="00801360" w14:paraId="544CD46A" w14:textId="77777777">
        <w:trPr>
          <w:trHeight w:val="1"/>
        </w:trPr>
        <w:tc>
          <w:tcPr>
            <w:tcW w:w="30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Pr="00675EE3" w:rsidR="00093629" w:rsidP="00801360" w:rsidRDefault="00093629" w14:paraId="6EE70C6D" w14:textId="77777777">
            <w:pPr>
              <w:spacing w:after="0" w:line="240" w:lineRule="auto"/>
              <w:rPr>
                <w:rFonts w:eastAsia="Calibri" w:cs="Calibri"/>
              </w:rPr>
            </w:pPr>
            <w:r w:rsidRPr="00675EE3">
              <w:rPr>
                <w:rFonts w:eastAsia="Calibri" w:cs="Calibri"/>
              </w:rPr>
              <w:t>Team members</w:t>
            </w:r>
          </w:p>
        </w:tc>
        <w:tc>
          <w:tcPr>
            <w:tcW w:w="30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Pr="00675EE3" w:rsidR="00093629" w:rsidP="00801360" w:rsidRDefault="00093629" w14:paraId="30D4A5BD" w14:textId="77777777">
            <w:pPr>
              <w:spacing w:after="0" w:line="240" w:lineRule="auto"/>
              <w:rPr>
                <w:rFonts w:eastAsia="Calibri" w:cs="Calibri"/>
              </w:rPr>
            </w:pPr>
          </w:p>
          <w:p w:rsidRPr="00675EE3" w:rsidR="00093629" w:rsidP="00801360" w:rsidRDefault="00093629" w14:paraId="68E70C1D" w14:textId="77777777">
            <w:pPr>
              <w:spacing w:after="0" w:line="240" w:lineRule="auto"/>
              <w:rPr>
                <w:rFonts w:eastAsia="Calibri" w:cs="Calibri"/>
              </w:rPr>
            </w:pPr>
            <w:r w:rsidRPr="00675EE3">
              <w:rPr>
                <w:rFonts w:eastAsia="Calibri" w:cs="Calibri"/>
              </w:rPr>
              <w:t>Snow White</w:t>
            </w:r>
          </w:p>
          <w:p w:rsidRPr="00675EE3" w:rsidR="00093629" w:rsidP="00801360" w:rsidRDefault="00093629" w14:paraId="02C8A72E" w14:textId="77777777">
            <w:pPr>
              <w:spacing w:after="0" w:line="240" w:lineRule="auto"/>
              <w:rPr>
                <w:rFonts w:eastAsia="Calibri" w:cs="Calibri"/>
              </w:rPr>
            </w:pPr>
            <w:r w:rsidRPr="00675EE3">
              <w:rPr>
                <w:rFonts w:eastAsia="Calibri" w:cs="Calibri"/>
              </w:rPr>
              <w:t>Julie Whyte</w:t>
            </w:r>
          </w:p>
          <w:p w:rsidRPr="00675EE3" w:rsidR="00093629" w:rsidP="00801360" w:rsidRDefault="00093629" w14:paraId="66C23FBD" w14:textId="77777777">
            <w:pPr>
              <w:spacing w:after="0" w:line="240" w:lineRule="auto"/>
              <w:rPr>
                <w:rFonts w:eastAsia="Calibri" w:cs="Calibri"/>
              </w:rPr>
            </w:pPr>
            <w:r w:rsidRPr="00675EE3">
              <w:rPr>
                <w:rFonts w:eastAsia="Calibri" w:cs="Calibri"/>
              </w:rPr>
              <w:t>Joshua Wilkins</w:t>
            </w:r>
          </w:p>
          <w:p w:rsidRPr="00675EE3" w:rsidR="00093629" w:rsidP="00801360" w:rsidRDefault="00093629" w14:paraId="45142010" w14:textId="77777777">
            <w:pPr>
              <w:spacing w:after="0" w:line="240" w:lineRule="auto"/>
              <w:rPr>
                <w:rFonts w:eastAsia="Calibri" w:cs="Calibri"/>
              </w:rPr>
            </w:pPr>
            <w:r w:rsidRPr="00675EE3">
              <w:rPr>
                <w:rFonts w:eastAsia="Calibri" w:cs="Calibri"/>
              </w:rPr>
              <w:t>Harvey Williams</w:t>
            </w:r>
          </w:p>
          <w:p w:rsidRPr="00675EE3" w:rsidR="00093629" w:rsidP="00801360" w:rsidRDefault="00093629" w14:paraId="301ECD98" w14:textId="77777777">
            <w:pPr>
              <w:spacing w:after="0" w:line="240" w:lineRule="auto"/>
              <w:rPr>
                <w:rFonts w:eastAsia="Calibri" w:cs="Calibri"/>
              </w:rPr>
            </w:pPr>
            <w:r w:rsidRPr="00675EE3">
              <w:rPr>
                <w:rFonts w:eastAsia="Calibri" w:cs="Calibri"/>
              </w:rPr>
              <w:t>Michael Wilde</w:t>
            </w:r>
          </w:p>
          <w:p w:rsidRPr="00675EE3" w:rsidR="00093629" w:rsidP="00801360" w:rsidRDefault="00093629" w14:paraId="28C21A82" w14:textId="77777777">
            <w:pPr>
              <w:spacing w:after="0" w:line="240" w:lineRule="auto"/>
              <w:rPr>
                <w:rFonts w:eastAsia="Calibri" w:cs="Calibri"/>
              </w:rPr>
            </w:pPr>
            <w:r w:rsidRPr="00675EE3">
              <w:rPr>
                <w:rFonts w:eastAsia="Calibri" w:cs="Calibri"/>
              </w:rPr>
              <w:t>Jack Tully</w:t>
            </w:r>
          </w:p>
          <w:p w:rsidRPr="00675EE3" w:rsidR="00093629" w:rsidP="00801360" w:rsidRDefault="00093629" w14:paraId="397FC259" w14:textId="77777777">
            <w:pPr>
              <w:spacing w:after="0" w:line="240" w:lineRule="auto"/>
              <w:rPr>
                <w:rFonts w:eastAsia="Calibri" w:cs="Calibri"/>
              </w:rPr>
            </w:pPr>
          </w:p>
          <w:p w:rsidRPr="00675EE3" w:rsidR="00093629" w:rsidP="00801360" w:rsidRDefault="00093629" w14:paraId="754F90FE" w14:textId="77777777">
            <w:pPr>
              <w:spacing w:after="0" w:line="240" w:lineRule="auto"/>
              <w:rPr>
                <w:rFonts w:eastAsia="Calibri" w:cs="Calibri"/>
              </w:rPr>
            </w:pPr>
          </w:p>
          <w:p w:rsidRPr="00675EE3" w:rsidR="00093629" w:rsidP="00801360" w:rsidRDefault="00093629" w14:paraId="087A571D" w14:textId="77777777">
            <w:pPr>
              <w:spacing w:after="0" w:line="240" w:lineRule="auto"/>
              <w:rPr>
                <w:rFonts w:eastAsia="Calibri" w:cs="Calibri"/>
              </w:rPr>
            </w:pPr>
          </w:p>
        </w:tc>
        <w:tc>
          <w:tcPr>
            <w:tcW w:w="300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Pr="00675EE3" w:rsidR="00093629" w:rsidP="00801360" w:rsidRDefault="00093629" w14:paraId="586CAA4E" w14:textId="77777777">
            <w:pPr>
              <w:spacing w:after="0" w:line="240" w:lineRule="auto"/>
              <w:rPr>
                <w:rFonts w:eastAsia="Calibri" w:cs="Calibri"/>
              </w:rPr>
            </w:pPr>
          </w:p>
          <w:p w:rsidRPr="00675EE3" w:rsidR="00093629" w:rsidP="00801360" w:rsidRDefault="00093629" w14:paraId="5BCE6A12" w14:textId="77777777">
            <w:pPr>
              <w:spacing w:after="0" w:line="240" w:lineRule="auto"/>
              <w:rPr>
                <w:rFonts w:eastAsia="Calibri" w:cs="Calibri"/>
              </w:rPr>
            </w:pPr>
            <w:r w:rsidRPr="00675EE3">
              <w:rPr>
                <w:rFonts w:eastAsia="Calibri" w:cs="Calibri"/>
              </w:rPr>
              <w:t>03/02/2025</w:t>
            </w:r>
          </w:p>
          <w:p w:rsidRPr="00675EE3" w:rsidR="00093629" w:rsidP="00801360" w:rsidRDefault="00093629" w14:paraId="18C8186C" w14:textId="77777777">
            <w:pPr>
              <w:spacing w:after="0" w:line="240" w:lineRule="auto"/>
              <w:rPr>
                <w:rFonts w:eastAsia="Calibri" w:cs="Calibri"/>
              </w:rPr>
            </w:pPr>
            <w:r w:rsidRPr="00675EE3">
              <w:rPr>
                <w:rFonts w:eastAsia="Calibri" w:cs="Calibri"/>
              </w:rPr>
              <w:t>03/02/2025</w:t>
            </w:r>
          </w:p>
          <w:p w:rsidRPr="00675EE3" w:rsidR="00093629" w:rsidP="00801360" w:rsidRDefault="00093629" w14:paraId="4F5D9F94" w14:textId="77777777">
            <w:pPr>
              <w:spacing w:after="0" w:line="240" w:lineRule="auto"/>
              <w:rPr>
                <w:rFonts w:eastAsia="Calibri" w:cs="Calibri"/>
              </w:rPr>
            </w:pPr>
            <w:r w:rsidRPr="00675EE3">
              <w:rPr>
                <w:rFonts w:eastAsia="Calibri" w:cs="Calibri"/>
              </w:rPr>
              <w:t>03/02/2025</w:t>
            </w:r>
          </w:p>
          <w:p w:rsidRPr="00675EE3" w:rsidR="00093629" w:rsidP="00801360" w:rsidRDefault="00093629" w14:paraId="55BFE162" w14:textId="77777777">
            <w:pPr>
              <w:spacing w:after="0" w:line="240" w:lineRule="auto"/>
              <w:rPr>
                <w:rFonts w:eastAsia="Calibri" w:cs="Calibri"/>
              </w:rPr>
            </w:pPr>
            <w:r w:rsidRPr="00675EE3">
              <w:rPr>
                <w:rFonts w:eastAsia="Calibri" w:cs="Calibri"/>
              </w:rPr>
              <w:t>03/02/2025</w:t>
            </w:r>
          </w:p>
          <w:p w:rsidRPr="00675EE3" w:rsidR="00093629" w:rsidP="00801360" w:rsidRDefault="00093629" w14:paraId="3D3646AA" w14:textId="77777777">
            <w:pPr>
              <w:spacing w:after="0" w:line="240" w:lineRule="auto"/>
              <w:rPr>
                <w:rFonts w:eastAsia="Calibri" w:cs="Calibri"/>
              </w:rPr>
            </w:pPr>
            <w:r w:rsidRPr="00675EE3">
              <w:rPr>
                <w:rFonts w:eastAsia="Calibri" w:cs="Calibri"/>
              </w:rPr>
              <w:t>03/02/2025</w:t>
            </w:r>
          </w:p>
          <w:p w:rsidRPr="00675EE3" w:rsidR="00093629" w:rsidP="00801360" w:rsidRDefault="00093629" w14:paraId="6641CE55" w14:textId="77777777">
            <w:pPr>
              <w:spacing w:after="0" w:line="240" w:lineRule="auto"/>
              <w:rPr>
                <w:rFonts w:eastAsia="Calibri" w:cs="Calibri"/>
              </w:rPr>
            </w:pPr>
            <w:r w:rsidRPr="00675EE3">
              <w:rPr>
                <w:rFonts w:eastAsia="Calibri" w:cs="Calibri"/>
              </w:rPr>
              <w:t>03/02/2025</w:t>
            </w:r>
          </w:p>
          <w:p w:rsidRPr="00675EE3" w:rsidR="00093629" w:rsidP="00801360" w:rsidRDefault="00093629" w14:paraId="05958646" w14:textId="77777777">
            <w:pPr>
              <w:spacing w:after="0" w:line="240" w:lineRule="auto"/>
              <w:rPr>
                <w:rFonts w:eastAsia="Calibri" w:cs="Calibri"/>
              </w:rPr>
            </w:pPr>
          </w:p>
        </w:tc>
      </w:tr>
      <w:tr w:rsidRPr="00675EE3" w:rsidR="00093629" w:rsidTr="00801360" w14:paraId="3BA03747" w14:textId="77777777">
        <w:trPr>
          <w:trHeight w:val="1"/>
        </w:trPr>
        <w:tc>
          <w:tcPr>
            <w:tcW w:w="30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Pr="00675EE3" w:rsidR="00093629" w:rsidP="00801360" w:rsidRDefault="00093629" w14:paraId="227DCE10" w14:textId="77777777">
            <w:pPr>
              <w:spacing w:after="0" w:line="240" w:lineRule="auto"/>
              <w:rPr>
                <w:rFonts w:eastAsia="Calibri" w:cs="Calibri"/>
              </w:rPr>
            </w:pPr>
            <w:r w:rsidRPr="00675EE3">
              <w:rPr>
                <w:rFonts w:eastAsia="Calibri" w:cs="Calibri"/>
              </w:rPr>
              <w:t>Subject Specialist</w:t>
            </w:r>
          </w:p>
        </w:tc>
        <w:tc>
          <w:tcPr>
            <w:tcW w:w="30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Pr="00675EE3" w:rsidR="00093629" w:rsidP="00801360" w:rsidRDefault="00093629" w14:paraId="4F56F056" w14:textId="77777777">
            <w:pPr>
              <w:spacing w:after="0" w:line="240" w:lineRule="auto"/>
              <w:rPr>
                <w:rFonts w:eastAsia="Calibri" w:cs="Calibri"/>
              </w:rPr>
            </w:pPr>
            <w:r w:rsidRPr="00675EE3">
              <w:object w:dxaOrig="1631" w:dyaOrig="654" w14:anchorId="119CA935">
                <v:rect id="_x0000_i1026" style="width:81.75pt;height:33pt" stroked="f" o:ole="" o:preferrelative="t">
                  <v:imagedata o:title="" r:id="rId94"/>
                </v:rect>
                <o:OLEObject Type="Embed" ProgID="StaticMetafile" ShapeID="_x0000_i1026" DrawAspect="Content" ObjectID="_1807769010" r:id="rId96"/>
              </w:object>
            </w:r>
          </w:p>
          <w:p w:rsidRPr="00675EE3" w:rsidR="00093629" w:rsidP="00801360" w:rsidRDefault="00093629" w14:paraId="554EF9BE" w14:textId="77777777">
            <w:pPr>
              <w:spacing w:after="0" w:line="240" w:lineRule="auto"/>
              <w:rPr>
                <w:rFonts w:eastAsia="Calibri" w:cs="Calibri"/>
              </w:rPr>
            </w:pPr>
          </w:p>
          <w:p w:rsidRPr="00675EE3" w:rsidR="00093629" w:rsidP="00801360" w:rsidRDefault="00093629" w14:paraId="51CFDA72" w14:textId="77777777">
            <w:pPr>
              <w:spacing w:after="0" w:line="240" w:lineRule="auto"/>
              <w:rPr>
                <w:rFonts w:eastAsia="Calibri" w:cs="Calibri"/>
              </w:rPr>
            </w:pPr>
          </w:p>
        </w:tc>
        <w:tc>
          <w:tcPr>
            <w:tcW w:w="300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Pr="00675EE3" w:rsidR="00093629" w:rsidP="00801360" w:rsidRDefault="00093629" w14:paraId="2DFC1AE3" w14:textId="77777777">
            <w:pPr>
              <w:spacing w:after="0" w:line="240" w:lineRule="auto"/>
              <w:rPr>
                <w:rFonts w:eastAsia="Calibri" w:cs="Calibri"/>
              </w:rPr>
            </w:pPr>
            <w:r w:rsidRPr="00675EE3">
              <w:rPr>
                <w:rFonts w:eastAsia="Calibri" w:cs="Calibri"/>
              </w:rPr>
              <w:t>17/02/2025</w:t>
            </w:r>
          </w:p>
        </w:tc>
      </w:tr>
      <w:tr w:rsidRPr="00675EE3" w:rsidR="00093629" w:rsidTr="00801360" w14:paraId="0B2D8C47" w14:textId="77777777">
        <w:trPr>
          <w:trHeight w:val="1"/>
        </w:trPr>
        <w:tc>
          <w:tcPr>
            <w:tcW w:w="30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Pr="00675EE3" w:rsidR="00093629" w:rsidP="00801360" w:rsidRDefault="00093629" w14:paraId="0C757D35" w14:textId="77777777">
            <w:pPr>
              <w:spacing w:after="0" w:line="240" w:lineRule="auto"/>
              <w:rPr>
                <w:rFonts w:eastAsia="Calibri" w:cs="Calibri"/>
              </w:rPr>
            </w:pPr>
            <w:r w:rsidRPr="00675EE3">
              <w:rPr>
                <w:rFonts w:eastAsia="Calibri" w:cs="Calibri"/>
              </w:rPr>
              <w:t>Client (if applicable)</w:t>
            </w:r>
          </w:p>
        </w:tc>
        <w:tc>
          <w:tcPr>
            <w:tcW w:w="30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Pr="00675EE3" w:rsidR="00093629" w:rsidP="00801360" w:rsidRDefault="00093629" w14:paraId="125108A3" w14:textId="77777777">
            <w:pPr>
              <w:spacing w:after="0" w:line="240" w:lineRule="auto"/>
              <w:rPr>
                <w:rFonts w:eastAsia="Calibri" w:cs="Calibri"/>
              </w:rPr>
            </w:pPr>
            <w:r w:rsidRPr="00675EE3">
              <w:object w:dxaOrig="1631" w:dyaOrig="654" w14:anchorId="42140708">
                <v:rect id="_x0000_i1027" style="width:81.75pt;height:33pt" stroked="f" o:ole="" o:preferrelative="t">
                  <v:imagedata o:title="" r:id="rId94"/>
                </v:rect>
                <o:OLEObject Type="Embed" ProgID="StaticMetafile" ShapeID="_x0000_i1027" DrawAspect="Content" ObjectID="_1807769011" r:id="rId97"/>
              </w:object>
            </w:r>
          </w:p>
          <w:p w:rsidRPr="00675EE3" w:rsidR="00093629" w:rsidP="00801360" w:rsidRDefault="00093629" w14:paraId="49C51966" w14:textId="77777777">
            <w:pPr>
              <w:spacing w:after="0" w:line="240" w:lineRule="auto"/>
            </w:pPr>
          </w:p>
        </w:tc>
        <w:tc>
          <w:tcPr>
            <w:tcW w:w="300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Pr="00675EE3" w:rsidR="00093629" w:rsidP="00801360" w:rsidRDefault="00093629" w14:paraId="296C4322" w14:textId="77777777">
            <w:pPr>
              <w:spacing w:after="0" w:line="240" w:lineRule="auto"/>
              <w:rPr>
                <w:rFonts w:eastAsia="Calibri" w:cs="Calibri"/>
              </w:rPr>
            </w:pPr>
            <w:r w:rsidRPr="00675EE3">
              <w:rPr>
                <w:rFonts w:eastAsia="Calibri" w:cs="Calibri"/>
              </w:rPr>
              <w:t>17/02/2025</w:t>
            </w:r>
          </w:p>
          <w:p w:rsidRPr="00675EE3" w:rsidR="00093629" w:rsidP="00801360" w:rsidRDefault="00093629" w14:paraId="39584A77" w14:textId="77777777">
            <w:pPr>
              <w:spacing w:after="0" w:line="240" w:lineRule="auto"/>
              <w:rPr>
                <w:rFonts w:eastAsia="Calibri" w:cs="Calibri"/>
              </w:rPr>
            </w:pPr>
          </w:p>
        </w:tc>
      </w:tr>
    </w:tbl>
    <w:p w:rsidRPr="00675EE3" w:rsidR="00093629" w:rsidP="00093629" w:rsidRDefault="00093629" w14:paraId="6D6B397C" w14:textId="77777777">
      <w:pPr>
        <w:rPr>
          <w:rFonts w:eastAsia="Calibri" w:cs="Calibri"/>
        </w:rPr>
      </w:pPr>
    </w:p>
    <w:p w:rsidRPr="00093629" w:rsidR="00093629" w:rsidP="00093629" w:rsidRDefault="00093629" w14:paraId="3E8195AA" w14:textId="77777777"/>
    <w:p w:rsidR="004D51BE" w:rsidP="00706739" w:rsidRDefault="00706739" w14:paraId="61F1B21D" w14:textId="63A17AD3">
      <w:pPr>
        <w:pStyle w:val="Heading2"/>
        <w:rPr/>
      </w:pPr>
      <w:bookmarkStart w:name="_Toc1095220738" w:id="1992694280"/>
      <w:r w:rsidR="00706739">
        <w:rPr/>
        <w:t xml:space="preserve">Appendix B - </w:t>
      </w:r>
      <w:r w:rsidR="00614D22">
        <w:rPr/>
        <w:t>connectionString.php</w:t>
      </w:r>
      <w:bookmarkEnd w:id="1992694280"/>
    </w:p>
    <w:p w:rsidRPr="0045046B" w:rsidR="0045046B" w:rsidP="0045046B" w:rsidRDefault="00BB5DE6" w14:paraId="2499B506" w14:textId="129C1D1F">
      <w:r>
        <w:rPr>
          <w:noProof/>
        </w:rPr>
        <w:drawing>
          <wp:inline distT="0" distB="0" distL="0" distR="0" wp14:anchorId="0A15D9CC" wp14:editId="645C77FA">
            <wp:extent cx="5657850" cy="4371975"/>
            <wp:effectExtent l="0" t="0" r="0" b="9525"/>
            <wp:docPr id="141089124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91245" name="Picture 1" descr="A computer screen shot of a program code&#10;&#10;AI-generated content may be incorrect."/>
                    <pic:cNvPicPr/>
                  </pic:nvPicPr>
                  <pic:blipFill>
                    <a:blip r:embed="rId98"/>
                    <a:stretch>
                      <a:fillRect/>
                    </a:stretch>
                  </pic:blipFill>
                  <pic:spPr>
                    <a:xfrm>
                      <a:off x="0" y="0"/>
                      <a:ext cx="5657850" cy="4371975"/>
                    </a:xfrm>
                    <a:prstGeom prst="rect">
                      <a:avLst/>
                    </a:prstGeom>
                  </pic:spPr>
                </pic:pic>
              </a:graphicData>
            </a:graphic>
          </wp:inline>
        </w:drawing>
      </w:r>
    </w:p>
    <w:sectPr w:rsidRPr="0045046B" w:rsidR="0045046B" w:rsidSect="002B1786">
      <w:footerReference w:type="default" r:id="rId99"/>
      <w:footerReference w:type="first" r:id="rId100"/>
      <w:pgSz w:w="11906" w:h="16838" w:orient="portrait"/>
      <w:pgMar w:top="851" w:right="1133" w:bottom="993" w:left="1418" w:header="709" w:footer="40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Pr="00675EE3" w:rsidR="0028403C" w:rsidP="004E733D" w:rsidRDefault="0028403C" w14:paraId="66701864" w14:textId="77777777">
      <w:pPr>
        <w:spacing w:after="0" w:line="240" w:lineRule="auto"/>
      </w:pPr>
      <w:r w:rsidRPr="00675EE3">
        <w:separator/>
      </w:r>
    </w:p>
  </w:endnote>
  <w:endnote w:type="continuationSeparator" w:id="0">
    <w:p w:rsidRPr="00675EE3" w:rsidR="0028403C" w:rsidP="004E733D" w:rsidRDefault="0028403C" w14:paraId="2EAEADC9" w14:textId="77777777">
      <w:pPr>
        <w:spacing w:after="0" w:line="240" w:lineRule="auto"/>
      </w:pPr>
      <w:r w:rsidRPr="00675EE3">
        <w:continuationSeparator/>
      </w:r>
    </w:p>
  </w:endnote>
  <w:endnote w:type="continuationNotice" w:id="1">
    <w:p w:rsidRPr="00675EE3" w:rsidR="0028403C" w:rsidRDefault="0028403C" w14:paraId="07315C5C"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egoe UI Variable Display">
    <w:charset w:val="00"/>
    <w:family w:val="auto"/>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575628"/>
      <w:docPartObj>
        <w:docPartGallery w:val="Page Numbers (Bottom of Page)"/>
        <w:docPartUnique/>
      </w:docPartObj>
    </w:sdtPr>
    <w:sdtContent>
      <w:sdt>
        <w:sdtPr>
          <w:id w:val="-1669238322"/>
          <w:docPartObj>
            <w:docPartGallery w:val="Page Numbers (Top of Page)"/>
            <w:docPartUnique/>
          </w:docPartObj>
        </w:sdtPr>
        <w:sdtContent>
          <w:p w:rsidRPr="00675EE3" w:rsidR="00A1543B" w:rsidRDefault="00A1543B" w14:paraId="0322D7B8" w14:textId="77777777">
            <w:pPr>
              <w:pStyle w:val="Footer"/>
              <w:jc w:val="center"/>
            </w:pPr>
            <w:r w:rsidRPr="00675EE3">
              <w:t xml:space="preserve">Page </w:t>
            </w:r>
            <w:r w:rsidRPr="00675EE3">
              <w:rPr>
                <w:b/>
                <w:bCs/>
                <w:sz w:val="24"/>
                <w:szCs w:val="24"/>
              </w:rPr>
              <w:fldChar w:fldCharType="begin"/>
            </w:r>
            <w:r w:rsidRPr="00675EE3">
              <w:rPr>
                <w:b/>
                <w:bCs/>
              </w:rPr>
              <w:instrText xml:space="preserve"> PAGE </w:instrText>
            </w:r>
            <w:r w:rsidRPr="00675EE3">
              <w:rPr>
                <w:b/>
                <w:bCs/>
                <w:sz w:val="24"/>
                <w:szCs w:val="24"/>
              </w:rPr>
              <w:fldChar w:fldCharType="separate"/>
            </w:r>
            <w:r w:rsidRPr="00675EE3">
              <w:rPr>
                <w:b/>
                <w:bCs/>
              </w:rPr>
              <w:t>1</w:t>
            </w:r>
            <w:r w:rsidRPr="00675EE3">
              <w:rPr>
                <w:b/>
                <w:bCs/>
                <w:sz w:val="24"/>
                <w:szCs w:val="24"/>
              </w:rPr>
              <w:fldChar w:fldCharType="end"/>
            </w:r>
            <w:r w:rsidRPr="00675EE3">
              <w:t xml:space="preserve"> of </w:t>
            </w:r>
            <w:r w:rsidRPr="00675EE3">
              <w:rPr>
                <w:b/>
                <w:bCs/>
                <w:sz w:val="24"/>
                <w:szCs w:val="24"/>
              </w:rPr>
              <w:fldChar w:fldCharType="begin"/>
            </w:r>
            <w:r w:rsidRPr="00675EE3">
              <w:rPr>
                <w:b/>
                <w:bCs/>
              </w:rPr>
              <w:instrText xml:space="preserve"> NUMPAGES  </w:instrText>
            </w:r>
            <w:r w:rsidRPr="00675EE3">
              <w:rPr>
                <w:b/>
                <w:bCs/>
                <w:sz w:val="24"/>
                <w:szCs w:val="24"/>
              </w:rPr>
              <w:fldChar w:fldCharType="separate"/>
            </w:r>
            <w:r w:rsidRPr="00675EE3">
              <w:rPr>
                <w:b/>
                <w:bCs/>
              </w:rPr>
              <w:t>17</w:t>
            </w:r>
            <w:r w:rsidRPr="00675EE3">
              <w:rPr>
                <w:b/>
                <w:bCs/>
                <w:sz w:val="24"/>
                <w:szCs w:val="24"/>
              </w:rPr>
              <w:fldChar w:fldCharType="end"/>
            </w:r>
          </w:p>
        </w:sdtContent>
      </w:sdt>
    </w:sdtContent>
  </w:sdt>
  <w:p w:rsidRPr="00675EE3" w:rsidR="00A1543B" w:rsidRDefault="00A1543B" w14:paraId="6ABA6477"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8859836"/>
      <w:docPartObj>
        <w:docPartGallery w:val="Page Numbers (Bottom of Page)"/>
        <w:docPartUnique/>
      </w:docPartObj>
    </w:sdtPr>
    <w:sdtEndPr>
      <w:rPr>
        <w:color w:val="7F7F7F" w:themeColor="background1" w:themeShade="7F"/>
        <w:spacing w:val="60"/>
      </w:rPr>
    </w:sdtEndPr>
    <w:sdtContent>
      <w:p w:rsidRPr="00675EE3" w:rsidR="00A1543B" w:rsidRDefault="00A1543B" w14:paraId="09BFF6AC" w14:textId="77777777">
        <w:pPr>
          <w:pStyle w:val="Footer"/>
          <w:pBdr>
            <w:top w:val="single" w:color="D9D9D9" w:themeColor="background1" w:themeShade="D9" w:sz="4" w:space="1"/>
          </w:pBdr>
          <w:rPr>
            <w:b/>
            <w:bCs/>
          </w:rPr>
        </w:pPr>
        <w:r w:rsidRPr="00675EE3">
          <w:fldChar w:fldCharType="begin"/>
        </w:r>
        <w:r w:rsidRPr="00675EE3">
          <w:instrText xml:space="preserve"> PAGE   \* MERGEFORMAT </w:instrText>
        </w:r>
        <w:r w:rsidRPr="00675EE3">
          <w:fldChar w:fldCharType="separate"/>
        </w:r>
        <w:r w:rsidRPr="00675EE3">
          <w:rPr>
            <w:b/>
            <w:bCs/>
          </w:rPr>
          <w:t>1</w:t>
        </w:r>
        <w:r w:rsidRPr="00675EE3">
          <w:rPr>
            <w:b/>
            <w:bCs/>
          </w:rPr>
          <w:fldChar w:fldCharType="end"/>
        </w:r>
        <w:r w:rsidRPr="00675EE3">
          <w:rPr>
            <w:b/>
            <w:bCs/>
          </w:rPr>
          <w:t xml:space="preserve"> | </w:t>
        </w:r>
        <w:r w:rsidRPr="00675EE3">
          <w:rPr>
            <w:color w:val="7F7F7F" w:themeColor="background1" w:themeShade="7F"/>
            <w:spacing w:val="60"/>
          </w:rPr>
          <w:t>Page</w:t>
        </w:r>
      </w:p>
    </w:sdtContent>
  </w:sdt>
  <w:p w:rsidRPr="00675EE3" w:rsidR="00A1543B" w:rsidRDefault="00A1543B" w14:paraId="2466D304"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0517543"/>
      <w:docPartObj>
        <w:docPartGallery w:val="Page Numbers (Bottom of Page)"/>
        <w:docPartUnique/>
      </w:docPartObj>
    </w:sdtPr>
    <w:sdtContent>
      <w:sdt>
        <w:sdtPr>
          <w:id w:val="-1481761565"/>
          <w:docPartObj>
            <w:docPartGallery w:val="Page Numbers (Top of Page)"/>
            <w:docPartUnique/>
          </w:docPartObj>
        </w:sdtPr>
        <w:sdtContent>
          <w:p w:rsidRPr="00675EE3" w:rsidR="00A1543B" w:rsidP="00CF14E2" w:rsidRDefault="00A1543B" w14:paraId="12FCF606" w14:textId="04DB3181">
            <w:pPr>
              <w:pStyle w:val="Footer"/>
              <w:jc w:val="center"/>
            </w:pPr>
            <w:r w:rsidRPr="00675EE3">
              <w:t xml:space="preserve">Page </w:t>
            </w:r>
            <w:r w:rsidRPr="00675EE3">
              <w:rPr>
                <w:b/>
                <w:bCs/>
                <w:sz w:val="24"/>
                <w:szCs w:val="24"/>
              </w:rPr>
              <w:fldChar w:fldCharType="begin"/>
            </w:r>
            <w:r w:rsidRPr="00675EE3">
              <w:rPr>
                <w:b/>
                <w:bCs/>
              </w:rPr>
              <w:instrText xml:space="preserve"> PAGE </w:instrText>
            </w:r>
            <w:r w:rsidRPr="00675EE3">
              <w:rPr>
                <w:b/>
                <w:bCs/>
                <w:sz w:val="24"/>
                <w:szCs w:val="24"/>
              </w:rPr>
              <w:fldChar w:fldCharType="separate"/>
            </w:r>
            <w:r w:rsidRPr="00675EE3">
              <w:rPr>
                <w:b/>
                <w:bCs/>
              </w:rPr>
              <w:t>17</w:t>
            </w:r>
            <w:r w:rsidRPr="00675EE3">
              <w:rPr>
                <w:b/>
                <w:bCs/>
                <w:sz w:val="24"/>
                <w:szCs w:val="24"/>
              </w:rPr>
              <w:fldChar w:fldCharType="end"/>
            </w:r>
            <w:r w:rsidRPr="00675EE3">
              <w:t xml:space="preserve"> of </w:t>
            </w:r>
            <w:r w:rsidRPr="00675EE3">
              <w:rPr>
                <w:b/>
                <w:bCs/>
                <w:sz w:val="24"/>
                <w:szCs w:val="24"/>
              </w:rPr>
              <w:fldChar w:fldCharType="begin"/>
            </w:r>
            <w:r w:rsidRPr="00675EE3">
              <w:rPr>
                <w:b/>
                <w:bCs/>
              </w:rPr>
              <w:instrText xml:space="preserve"> NUMPAGES  </w:instrText>
            </w:r>
            <w:r w:rsidRPr="00675EE3">
              <w:rPr>
                <w:b/>
                <w:bCs/>
                <w:sz w:val="24"/>
                <w:szCs w:val="24"/>
              </w:rPr>
              <w:fldChar w:fldCharType="separate"/>
            </w:r>
            <w:r w:rsidRPr="00675EE3">
              <w:rPr>
                <w:b/>
                <w:bCs/>
              </w:rPr>
              <w:t>17</w:t>
            </w:r>
            <w:r w:rsidRPr="00675EE3">
              <w:rPr>
                <w:b/>
                <w:bCs/>
                <w:sz w:val="24"/>
                <w:szCs w:val="24"/>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3404089"/>
      <w:docPartObj>
        <w:docPartGallery w:val="Page Numbers (Bottom of Page)"/>
        <w:docPartUnique/>
      </w:docPartObj>
    </w:sdtPr>
    <w:sdtEndPr>
      <w:rPr>
        <w:color w:val="7F7F7F" w:themeColor="background1" w:themeShade="7F"/>
        <w:spacing w:val="60"/>
      </w:rPr>
    </w:sdtEndPr>
    <w:sdtContent>
      <w:p w:rsidRPr="00675EE3" w:rsidR="00A1543B" w:rsidRDefault="00A1543B" w14:paraId="2C014BEC" w14:textId="77777777">
        <w:pPr>
          <w:pStyle w:val="Footer"/>
          <w:pBdr>
            <w:top w:val="single" w:color="D9D9D9" w:themeColor="background1" w:themeShade="D9" w:sz="4" w:space="1"/>
          </w:pBdr>
          <w:rPr>
            <w:b/>
            <w:bCs/>
          </w:rPr>
        </w:pPr>
        <w:r w:rsidRPr="00675EE3">
          <w:fldChar w:fldCharType="begin"/>
        </w:r>
        <w:r w:rsidRPr="00675EE3">
          <w:instrText xml:space="preserve"> PAGE   \* MERGEFORMAT </w:instrText>
        </w:r>
        <w:r w:rsidRPr="00675EE3">
          <w:fldChar w:fldCharType="separate"/>
        </w:r>
        <w:r w:rsidRPr="00675EE3">
          <w:rPr>
            <w:b/>
            <w:bCs/>
          </w:rPr>
          <w:t>1</w:t>
        </w:r>
        <w:r w:rsidRPr="00675EE3">
          <w:rPr>
            <w:b/>
            <w:bCs/>
          </w:rPr>
          <w:fldChar w:fldCharType="end"/>
        </w:r>
        <w:r w:rsidRPr="00675EE3">
          <w:rPr>
            <w:b/>
            <w:bCs/>
          </w:rPr>
          <w:t xml:space="preserve"> | </w:t>
        </w:r>
        <w:r w:rsidRPr="00675EE3">
          <w:rPr>
            <w:color w:val="7F7F7F" w:themeColor="background1" w:themeShade="7F"/>
            <w:spacing w:val="60"/>
          </w:rPr>
          <w:t>Page</w:t>
        </w:r>
      </w:p>
    </w:sdtContent>
  </w:sdt>
  <w:p w:rsidRPr="00675EE3" w:rsidR="00A1543B" w:rsidP="00A60D20" w:rsidRDefault="00A1543B" w14:paraId="48CA751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Pr="00675EE3" w:rsidR="0028403C" w:rsidP="004E733D" w:rsidRDefault="0028403C" w14:paraId="073F3DBB" w14:textId="77777777">
      <w:pPr>
        <w:spacing w:after="0" w:line="240" w:lineRule="auto"/>
      </w:pPr>
      <w:r w:rsidRPr="00675EE3">
        <w:separator/>
      </w:r>
    </w:p>
  </w:footnote>
  <w:footnote w:type="continuationSeparator" w:id="0">
    <w:p w:rsidRPr="00675EE3" w:rsidR="0028403C" w:rsidP="004E733D" w:rsidRDefault="0028403C" w14:paraId="65C06254" w14:textId="77777777">
      <w:pPr>
        <w:spacing w:after="0" w:line="240" w:lineRule="auto"/>
      </w:pPr>
      <w:r w:rsidRPr="00675EE3">
        <w:continuationSeparator/>
      </w:r>
    </w:p>
  </w:footnote>
  <w:footnote w:type="continuationNotice" w:id="1">
    <w:p w:rsidRPr="00675EE3" w:rsidR="0028403C" w:rsidRDefault="0028403C" w14:paraId="446D7615" w14:textId="7777777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FUz+xrsRaFYidX" int2:id="KibrY80N">
      <int2:state int2:value="Rejected" int2:type="AugLoop_Text_Critique"/>
    </int2:textHash>
    <int2:textHash int2:hashCode="6REzxofDdy3qQu" int2:id="QOcoo4F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F22F5"/>
    <w:multiLevelType w:val="hybridMultilevel"/>
    <w:tmpl w:val="75F2396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7352EF5"/>
    <w:multiLevelType w:val="hybridMultilevel"/>
    <w:tmpl w:val="F754EDEE"/>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 w15:restartNumberingAfterBreak="0">
    <w:nsid w:val="1482775B"/>
    <w:multiLevelType w:val="multilevel"/>
    <w:tmpl w:val="580AFC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A14F663"/>
    <w:multiLevelType w:val="hybridMultilevel"/>
    <w:tmpl w:val="9A7C2726"/>
    <w:lvl w:ilvl="0" w:tplc="4768E3C6">
      <w:start w:val="1"/>
      <w:numFmt w:val="bullet"/>
      <w:lvlText w:val=""/>
      <w:lvlJc w:val="left"/>
      <w:pPr>
        <w:ind w:left="720" w:hanging="360"/>
      </w:pPr>
      <w:rPr>
        <w:rFonts w:hint="default" w:ascii="Symbol" w:hAnsi="Symbol"/>
      </w:rPr>
    </w:lvl>
    <w:lvl w:ilvl="1" w:tplc="B4ACA7F6">
      <w:start w:val="1"/>
      <w:numFmt w:val="bullet"/>
      <w:lvlText w:val="o"/>
      <w:lvlJc w:val="left"/>
      <w:pPr>
        <w:ind w:left="1440" w:hanging="360"/>
      </w:pPr>
      <w:rPr>
        <w:rFonts w:hint="default" w:ascii="Courier New" w:hAnsi="Courier New"/>
      </w:rPr>
    </w:lvl>
    <w:lvl w:ilvl="2" w:tplc="FE524ADA">
      <w:start w:val="1"/>
      <w:numFmt w:val="bullet"/>
      <w:lvlText w:val=""/>
      <w:lvlJc w:val="left"/>
      <w:pPr>
        <w:ind w:left="2160" w:hanging="360"/>
      </w:pPr>
      <w:rPr>
        <w:rFonts w:hint="default" w:ascii="Wingdings" w:hAnsi="Wingdings"/>
      </w:rPr>
    </w:lvl>
    <w:lvl w:ilvl="3" w:tplc="0B307C24">
      <w:start w:val="1"/>
      <w:numFmt w:val="bullet"/>
      <w:lvlText w:val=""/>
      <w:lvlJc w:val="left"/>
      <w:pPr>
        <w:ind w:left="2880" w:hanging="360"/>
      </w:pPr>
      <w:rPr>
        <w:rFonts w:hint="default" w:ascii="Symbol" w:hAnsi="Symbol"/>
      </w:rPr>
    </w:lvl>
    <w:lvl w:ilvl="4" w:tplc="F544E2DC">
      <w:start w:val="1"/>
      <w:numFmt w:val="bullet"/>
      <w:lvlText w:val="o"/>
      <w:lvlJc w:val="left"/>
      <w:pPr>
        <w:ind w:left="3600" w:hanging="360"/>
      </w:pPr>
      <w:rPr>
        <w:rFonts w:hint="default" w:ascii="Courier New" w:hAnsi="Courier New"/>
      </w:rPr>
    </w:lvl>
    <w:lvl w:ilvl="5" w:tplc="CFEADC32">
      <w:start w:val="1"/>
      <w:numFmt w:val="bullet"/>
      <w:lvlText w:val=""/>
      <w:lvlJc w:val="left"/>
      <w:pPr>
        <w:ind w:left="4320" w:hanging="360"/>
      </w:pPr>
      <w:rPr>
        <w:rFonts w:hint="default" w:ascii="Wingdings" w:hAnsi="Wingdings"/>
      </w:rPr>
    </w:lvl>
    <w:lvl w:ilvl="6" w:tplc="0F0CAEF6">
      <w:start w:val="1"/>
      <w:numFmt w:val="bullet"/>
      <w:lvlText w:val=""/>
      <w:lvlJc w:val="left"/>
      <w:pPr>
        <w:ind w:left="5040" w:hanging="360"/>
      </w:pPr>
      <w:rPr>
        <w:rFonts w:hint="default" w:ascii="Symbol" w:hAnsi="Symbol"/>
      </w:rPr>
    </w:lvl>
    <w:lvl w:ilvl="7" w:tplc="893E8708">
      <w:start w:val="1"/>
      <w:numFmt w:val="bullet"/>
      <w:lvlText w:val="o"/>
      <w:lvlJc w:val="left"/>
      <w:pPr>
        <w:ind w:left="5760" w:hanging="360"/>
      </w:pPr>
      <w:rPr>
        <w:rFonts w:hint="default" w:ascii="Courier New" w:hAnsi="Courier New"/>
      </w:rPr>
    </w:lvl>
    <w:lvl w:ilvl="8" w:tplc="E4845C12">
      <w:start w:val="1"/>
      <w:numFmt w:val="bullet"/>
      <w:lvlText w:val=""/>
      <w:lvlJc w:val="left"/>
      <w:pPr>
        <w:ind w:left="6480" w:hanging="360"/>
      </w:pPr>
      <w:rPr>
        <w:rFonts w:hint="default" w:ascii="Wingdings" w:hAnsi="Wingdings"/>
      </w:rPr>
    </w:lvl>
  </w:abstractNum>
  <w:abstractNum w:abstractNumId="4" w15:restartNumberingAfterBreak="0">
    <w:nsid w:val="32F17BC4"/>
    <w:multiLevelType w:val="hybridMultilevel"/>
    <w:tmpl w:val="B4084476"/>
    <w:lvl w:ilvl="0" w:tplc="08090001">
      <w:start w:val="1"/>
      <w:numFmt w:val="bullet"/>
      <w:lvlText w:val=""/>
      <w:lvlJc w:val="left"/>
      <w:pPr>
        <w:ind w:left="1146" w:hanging="360"/>
      </w:pPr>
      <w:rPr>
        <w:rFonts w:hint="default" w:ascii="Symbol" w:hAnsi="Symbol"/>
      </w:rPr>
    </w:lvl>
    <w:lvl w:ilvl="1" w:tplc="08090003" w:tentative="1">
      <w:start w:val="1"/>
      <w:numFmt w:val="bullet"/>
      <w:lvlText w:val="o"/>
      <w:lvlJc w:val="left"/>
      <w:pPr>
        <w:ind w:left="1866" w:hanging="360"/>
      </w:pPr>
      <w:rPr>
        <w:rFonts w:hint="default" w:ascii="Courier New" w:hAnsi="Courier New" w:cs="Courier New"/>
      </w:rPr>
    </w:lvl>
    <w:lvl w:ilvl="2" w:tplc="08090005" w:tentative="1">
      <w:start w:val="1"/>
      <w:numFmt w:val="bullet"/>
      <w:lvlText w:val=""/>
      <w:lvlJc w:val="left"/>
      <w:pPr>
        <w:ind w:left="2586" w:hanging="360"/>
      </w:pPr>
      <w:rPr>
        <w:rFonts w:hint="default" w:ascii="Wingdings" w:hAnsi="Wingdings"/>
      </w:rPr>
    </w:lvl>
    <w:lvl w:ilvl="3" w:tplc="08090001" w:tentative="1">
      <w:start w:val="1"/>
      <w:numFmt w:val="bullet"/>
      <w:lvlText w:val=""/>
      <w:lvlJc w:val="left"/>
      <w:pPr>
        <w:ind w:left="3306" w:hanging="360"/>
      </w:pPr>
      <w:rPr>
        <w:rFonts w:hint="default" w:ascii="Symbol" w:hAnsi="Symbol"/>
      </w:rPr>
    </w:lvl>
    <w:lvl w:ilvl="4" w:tplc="08090003" w:tentative="1">
      <w:start w:val="1"/>
      <w:numFmt w:val="bullet"/>
      <w:lvlText w:val="o"/>
      <w:lvlJc w:val="left"/>
      <w:pPr>
        <w:ind w:left="4026" w:hanging="360"/>
      </w:pPr>
      <w:rPr>
        <w:rFonts w:hint="default" w:ascii="Courier New" w:hAnsi="Courier New" w:cs="Courier New"/>
      </w:rPr>
    </w:lvl>
    <w:lvl w:ilvl="5" w:tplc="08090005" w:tentative="1">
      <w:start w:val="1"/>
      <w:numFmt w:val="bullet"/>
      <w:lvlText w:val=""/>
      <w:lvlJc w:val="left"/>
      <w:pPr>
        <w:ind w:left="4746" w:hanging="360"/>
      </w:pPr>
      <w:rPr>
        <w:rFonts w:hint="default" w:ascii="Wingdings" w:hAnsi="Wingdings"/>
      </w:rPr>
    </w:lvl>
    <w:lvl w:ilvl="6" w:tplc="08090001" w:tentative="1">
      <w:start w:val="1"/>
      <w:numFmt w:val="bullet"/>
      <w:lvlText w:val=""/>
      <w:lvlJc w:val="left"/>
      <w:pPr>
        <w:ind w:left="5466" w:hanging="360"/>
      </w:pPr>
      <w:rPr>
        <w:rFonts w:hint="default" w:ascii="Symbol" w:hAnsi="Symbol"/>
      </w:rPr>
    </w:lvl>
    <w:lvl w:ilvl="7" w:tplc="08090003" w:tentative="1">
      <w:start w:val="1"/>
      <w:numFmt w:val="bullet"/>
      <w:lvlText w:val="o"/>
      <w:lvlJc w:val="left"/>
      <w:pPr>
        <w:ind w:left="6186" w:hanging="360"/>
      </w:pPr>
      <w:rPr>
        <w:rFonts w:hint="default" w:ascii="Courier New" w:hAnsi="Courier New" w:cs="Courier New"/>
      </w:rPr>
    </w:lvl>
    <w:lvl w:ilvl="8" w:tplc="08090005" w:tentative="1">
      <w:start w:val="1"/>
      <w:numFmt w:val="bullet"/>
      <w:lvlText w:val=""/>
      <w:lvlJc w:val="left"/>
      <w:pPr>
        <w:ind w:left="6906" w:hanging="360"/>
      </w:pPr>
      <w:rPr>
        <w:rFonts w:hint="default" w:ascii="Wingdings" w:hAnsi="Wingdings"/>
      </w:rPr>
    </w:lvl>
  </w:abstractNum>
  <w:abstractNum w:abstractNumId="5" w15:restartNumberingAfterBreak="0">
    <w:nsid w:val="34067C28"/>
    <w:multiLevelType w:val="multilevel"/>
    <w:tmpl w:val="988006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3B21B22B"/>
    <w:multiLevelType w:val="hybridMultilevel"/>
    <w:tmpl w:val="FFFFFFFF"/>
    <w:lvl w:ilvl="0" w:tplc="8A5A434E">
      <w:start w:val="1"/>
      <w:numFmt w:val="bullet"/>
      <w:lvlText w:val="·"/>
      <w:lvlJc w:val="left"/>
      <w:pPr>
        <w:ind w:left="720" w:hanging="360"/>
      </w:pPr>
      <w:rPr>
        <w:rFonts w:hint="default" w:ascii="Symbol" w:hAnsi="Symbol"/>
      </w:rPr>
    </w:lvl>
    <w:lvl w:ilvl="1" w:tplc="54F0F4D2">
      <w:start w:val="1"/>
      <w:numFmt w:val="bullet"/>
      <w:lvlText w:val="o"/>
      <w:lvlJc w:val="left"/>
      <w:pPr>
        <w:ind w:left="1440" w:hanging="360"/>
      </w:pPr>
      <w:rPr>
        <w:rFonts w:hint="default" w:ascii="Courier New" w:hAnsi="Courier New"/>
      </w:rPr>
    </w:lvl>
    <w:lvl w:ilvl="2" w:tplc="E60AB9B6">
      <w:start w:val="1"/>
      <w:numFmt w:val="bullet"/>
      <w:lvlText w:val=""/>
      <w:lvlJc w:val="left"/>
      <w:pPr>
        <w:ind w:left="2160" w:hanging="360"/>
      </w:pPr>
      <w:rPr>
        <w:rFonts w:hint="default" w:ascii="Wingdings" w:hAnsi="Wingdings"/>
      </w:rPr>
    </w:lvl>
    <w:lvl w:ilvl="3" w:tplc="EAA0AA64">
      <w:start w:val="1"/>
      <w:numFmt w:val="bullet"/>
      <w:lvlText w:val=""/>
      <w:lvlJc w:val="left"/>
      <w:pPr>
        <w:ind w:left="2880" w:hanging="360"/>
      </w:pPr>
      <w:rPr>
        <w:rFonts w:hint="default" w:ascii="Symbol" w:hAnsi="Symbol"/>
      </w:rPr>
    </w:lvl>
    <w:lvl w:ilvl="4" w:tplc="57DCECE6">
      <w:start w:val="1"/>
      <w:numFmt w:val="bullet"/>
      <w:lvlText w:val="o"/>
      <w:lvlJc w:val="left"/>
      <w:pPr>
        <w:ind w:left="3600" w:hanging="360"/>
      </w:pPr>
      <w:rPr>
        <w:rFonts w:hint="default" w:ascii="Courier New" w:hAnsi="Courier New"/>
      </w:rPr>
    </w:lvl>
    <w:lvl w:ilvl="5" w:tplc="E196CEFA">
      <w:start w:val="1"/>
      <w:numFmt w:val="bullet"/>
      <w:lvlText w:val=""/>
      <w:lvlJc w:val="left"/>
      <w:pPr>
        <w:ind w:left="4320" w:hanging="360"/>
      </w:pPr>
      <w:rPr>
        <w:rFonts w:hint="default" w:ascii="Wingdings" w:hAnsi="Wingdings"/>
      </w:rPr>
    </w:lvl>
    <w:lvl w:ilvl="6" w:tplc="C95EB0E4">
      <w:start w:val="1"/>
      <w:numFmt w:val="bullet"/>
      <w:lvlText w:val=""/>
      <w:lvlJc w:val="left"/>
      <w:pPr>
        <w:ind w:left="5040" w:hanging="360"/>
      </w:pPr>
      <w:rPr>
        <w:rFonts w:hint="default" w:ascii="Symbol" w:hAnsi="Symbol"/>
      </w:rPr>
    </w:lvl>
    <w:lvl w:ilvl="7" w:tplc="BD366372">
      <w:start w:val="1"/>
      <w:numFmt w:val="bullet"/>
      <w:lvlText w:val="o"/>
      <w:lvlJc w:val="left"/>
      <w:pPr>
        <w:ind w:left="5760" w:hanging="360"/>
      </w:pPr>
      <w:rPr>
        <w:rFonts w:hint="default" w:ascii="Courier New" w:hAnsi="Courier New"/>
      </w:rPr>
    </w:lvl>
    <w:lvl w:ilvl="8" w:tplc="85662134">
      <w:start w:val="1"/>
      <w:numFmt w:val="bullet"/>
      <w:lvlText w:val=""/>
      <w:lvlJc w:val="left"/>
      <w:pPr>
        <w:ind w:left="6480" w:hanging="360"/>
      </w:pPr>
      <w:rPr>
        <w:rFonts w:hint="default" w:ascii="Wingdings" w:hAnsi="Wingdings"/>
      </w:rPr>
    </w:lvl>
  </w:abstractNum>
  <w:abstractNum w:abstractNumId="7" w15:restartNumberingAfterBreak="0">
    <w:nsid w:val="3B515488"/>
    <w:multiLevelType w:val="hybridMultilevel"/>
    <w:tmpl w:val="268E7E6E"/>
    <w:lvl w:ilvl="0" w:tplc="AEB01C1E">
      <w:numFmt w:val="bullet"/>
      <w:lvlText w:val="•"/>
      <w:lvlJc w:val="left"/>
      <w:pPr>
        <w:ind w:left="1089" w:hanging="360"/>
      </w:pPr>
      <w:rPr>
        <w:rFonts w:hint="default" w:ascii="Calibri" w:hAnsi="Calibri" w:eastAsia="Calibri" w:cs="Calibri"/>
      </w:rPr>
    </w:lvl>
    <w:lvl w:ilvl="1" w:tplc="04090003" w:tentative="1">
      <w:start w:val="1"/>
      <w:numFmt w:val="bullet"/>
      <w:lvlText w:val="o"/>
      <w:lvlJc w:val="left"/>
      <w:pPr>
        <w:ind w:left="1449" w:hanging="360"/>
      </w:pPr>
      <w:rPr>
        <w:rFonts w:hint="default" w:ascii="Courier New" w:hAnsi="Courier New" w:cs="Courier New"/>
      </w:rPr>
    </w:lvl>
    <w:lvl w:ilvl="2" w:tplc="04090005" w:tentative="1">
      <w:start w:val="1"/>
      <w:numFmt w:val="bullet"/>
      <w:lvlText w:val=""/>
      <w:lvlJc w:val="left"/>
      <w:pPr>
        <w:ind w:left="2169" w:hanging="360"/>
      </w:pPr>
      <w:rPr>
        <w:rFonts w:hint="default" w:ascii="Wingdings" w:hAnsi="Wingdings"/>
      </w:rPr>
    </w:lvl>
    <w:lvl w:ilvl="3" w:tplc="04090001" w:tentative="1">
      <w:start w:val="1"/>
      <w:numFmt w:val="bullet"/>
      <w:lvlText w:val=""/>
      <w:lvlJc w:val="left"/>
      <w:pPr>
        <w:ind w:left="2889" w:hanging="360"/>
      </w:pPr>
      <w:rPr>
        <w:rFonts w:hint="default" w:ascii="Symbol" w:hAnsi="Symbol"/>
      </w:rPr>
    </w:lvl>
    <w:lvl w:ilvl="4" w:tplc="04090003" w:tentative="1">
      <w:start w:val="1"/>
      <w:numFmt w:val="bullet"/>
      <w:lvlText w:val="o"/>
      <w:lvlJc w:val="left"/>
      <w:pPr>
        <w:ind w:left="3609" w:hanging="360"/>
      </w:pPr>
      <w:rPr>
        <w:rFonts w:hint="default" w:ascii="Courier New" w:hAnsi="Courier New" w:cs="Courier New"/>
      </w:rPr>
    </w:lvl>
    <w:lvl w:ilvl="5" w:tplc="04090005" w:tentative="1">
      <w:start w:val="1"/>
      <w:numFmt w:val="bullet"/>
      <w:lvlText w:val=""/>
      <w:lvlJc w:val="left"/>
      <w:pPr>
        <w:ind w:left="4329" w:hanging="360"/>
      </w:pPr>
      <w:rPr>
        <w:rFonts w:hint="default" w:ascii="Wingdings" w:hAnsi="Wingdings"/>
      </w:rPr>
    </w:lvl>
    <w:lvl w:ilvl="6" w:tplc="04090001" w:tentative="1">
      <w:start w:val="1"/>
      <w:numFmt w:val="bullet"/>
      <w:lvlText w:val=""/>
      <w:lvlJc w:val="left"/>
      <w:pPr>
        <w:ind w:left="5049" w:hanging="360"/>
      </w:pPr>
      <w:rPr>
        <w:rFonts w:hint="default" w:ascii="Symbol" w:hAnsi="Symbol"/>
      </w:rPr>
    </w:lvl>
    <w:lvl w:ilvl="7" w:tplc="04090003" w:tentative="1">
      <w:start w:val="1"/>
      <w:numFmt w:val="bullet"/>
      <w:lvlText w:val="o"/>
      <w:lvlJc w:val="left"/>
      <w:pPr>
        <w:ind w:left="5769" w:hanging="360"/>
      </w:pPr>
      <w:rPr>
        <w:rFonts w:hint="default" w:ascii="Courier New" w:hAnsi="Courier New" w:cs="Courier New"/>
      </w:rPr>
    </w:lvl>
    <w:lvl w:ilvl="8" w:tplc="04090005" w:tentative="1">
      <w:start w:val="1"/>
      <w:numFmt w:val="bullet"/>
      <w:lvlText w:val=""/>
      <w:lvlJc w:val="left"/>
      <w:pPr>
        <w:ind w:left="6489" w:hanging="360"/>
      </w:pPr>
      <w:rPr>
        <w:rFonts w:hint="default" w:ascii="Wingdings" w:hAnsi="Wingdings"/>
      </w:rPr>
    </w:lvl>
  </w:abstractNum>
  <w:abstractNum w:abstractNumId="8" w15:restartNumberingAfterBreak="0">
    <w:nsid w:val="3C6D5873"/>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F5E3053"/>
    <w:multiLevelType w:val="hybridMultilevel"/>
    <w:tmpl w:val="31501312"/>
    <w:lvl w:ilvl="0" w:tplc="AEB01C1E">
      <w:numFmt w:val="bullet"/>
      <w:lvlText w:val="•"/>
      <w:lvlJc w:val="left"/>
      <w:pPr>
        <w:ind w:left="1080" w:hanging="360"/>
      </w:pPr>
      <w:rPr>
        <w:rFonts w:hint="default" w:ascii="Calibri" w:hAnsi="Calibri" w:eastAsia="Calibri" w:cs="Calibr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5052841D"/>
    <w:multiLevelType w:val="hybridMultilevel"/>
    <w:tmpl w:val="FFFFFFFF"/>
    <w:lvl w:ilvl="0" w:tplc="9D6485BA">
      <w:start w:val="1"/>
      <w:numFmt w:val="bullet"/>
      <w:lvlText w:val=""/>
      <w:lvlJc w:val="left"/>
      <w:pPr>
        <w:ind w:left="720" w:hanging="360"/>
      </w:pPr>
      <w:rPr>
        <w:rFonts w:hint="default" w:ascii="Symbol" w:hAnsi="Symbol"/>
      </w:rPr>
    </w:lvl>
    <w:lvl w:ilvl="1" w:tplc="B3B83C6E">
      <w:start w:val="1"/>
      <w:numFmt w:val="bullet"/>
      <w:lvlText w:val="o"/>
      <w:lvlJc w:val="left"/>
      <w:pPr>
        <w:ind w:left="1440" w:hanging="360"/>
      </w:pPr>
      <w:rPr>
        <w:rFonts w:hint="default" w:ascii="Courier New" w:hAnsi="Courier New"/>
      </w:rPr>
    </w:lvl>
    <w:lvl w:ilvl="2" w:tplc="BA04DBC4">
      <w:start w:val="1"/>
      <w:numFmt w:val="bullet"/>
      <w:lvlText w:val=""/>
      <w:lvlJc w:val="left"/>
      <w:pPr>
        <w:ind w:left="2160" w:hanging="360"/>
      </w:pPr>
      <w:rPr>
        <w:rFonts w:hint="default" w:ascii="Wingdings" w:hAnsi="Wingdings"/>
      </w:rPr>
    </w:lvl>
    <w:lvl w:ilvl="3" w:tplc="A6C2F15C">
      <w:start w:val="1"/>
      <w:numFmt w:val="bullet"/>
      <w:lvlText w:val=""/>
      <w:lvlJc w:val="left"/>
      <w:pPr>
        <w:ind w:left="2880" w:hanging="360"/>
      </w:pPr>
      <w:rPr>
        <w:rFonts w:hint="default" w:ascii="Symbol" w:hAnsi="Symbol"/>
      </w:rPr>
    </w:lvl>
    <w:lvl w:ilvl="4" w:tplc="14C2B198">
      <w:start w:val="1"/>
      <w:numFmt w:val="bullet"/>
      <w:lvlText w:val="o"/>
      <w:lvlJc w:val="left"/>
      <w:pPr>
        <w:ind w:left="3600" w:hanging="360"/>
      </w:pPr>
      <w:rPr>
        <w:rFonts w:hint="default" w:ascii="Courier New" w:hAnsi="Courier New"/>
      </w:rPr>
    </w:lvl>
    <w:lvl w:ilvl="5" w:tplc="BD584956">
      <w:start w:val="1"/>
      <w:numFmt w:val="bullet"/>
      <w:lvlText w:val=""/>
      <w:lvlJc w:val="left"/>
      <w:pPr>
        <w:ind w:left="4320" w:hanging="360"/>
      </w:pPr>
      <w:rPr>
        <w:rFonts w:hint="default" w:ascii="Wingdings" w:hAnsi="Wingdings"/>
      </w:rPr>
    </w:lvl>
    <w:lvl w:ilvl="6" w:tplc="CC381E9A">
      <w:start w:val="1"/>
      <w:numFmt w:val="bullet"/>
      <w:lvlText w:val=""/>
      <w:lvlJc w:val="left"/>
      <w:pPr>
        <w:ind w:left="5040" w:hanging="360"/>
      </w:pPr>
      <w:rPr>
        <w:rFonts w:hint="default" w:ascii="Symbol" w:hAnsi="Symbol"/>
      </w:rPr>
    </w:lvl>
    <w:lvl w:ilvl="7" w:tplc="8474C55A">
      <w:start w:val="1"/>
      <w:numFmt w:val="bullet"/>
      <w:lvlText w:val="o"/>
      <w:lvlJc w:val="left"/>
      <w:pPr>
        <w:ind w:left="5760" w:hanging="360"/>
      </w:pPr>
      <w:rPr>
        <w:rFonts w:hint="default" w:ascii="Courier New" w:hAnsi="Courier New"/>
      </w:rPr>
    </w:lvl>
    <w:lvl w:ilvl="8" w:tplc="A780638A">
      <w:start w:val="1"/>
      <w:numFmt w:val="bullet"/>
      <w:lvlText w:val=""/>
      <w:lvlJc w:val="left"/>
      <w:pPr>
        <w:ind w:left="6480" w:hanging="360"/>
      </w:pPr>
      <w:rPr>
        <w:rFonts w:hint="default" w:ascii="Wingdings" w:hAnsi="Wingdings"/>
      </w:rPr>
    </w:lvl>
  </w:abstractNum>
  <w:abstractNum w:abstractNumId="11" w15:restartNumberingAfterBreak="0">
    <w:nsid w:val="60735CC4"/>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63976EDE"/>
    <w:multiLevelType w:val="hybridMultilevel"/>
    <w:tmpl w:val="77E6337A"/>
    <w:lvl w:ilvl="0" w:tplc="AEB01C1E">
      <w:numFmt w:val="bullet"/>
      <w:lvlText w:val="•"/>
      <w:lvlJc w:val="left"/>
      <w:pPr>
        <w:ind w:left="1080" w:hanging="360"/>
      </w:pPr>
      <w:rPr>
        <w:rFonts w:hint="default" w:ascii="Calibri" w:hAnsi="Calibri" w:eastAsia="Calibri" w:cs="Calibri"/>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3" w15:restartNumberingAfterBreak="0">
    <w:nsid w:val="6FF73222"/>
    <w:multiLevelType w:val="hybridMultilevel"/>
    <w:tmpl w:val="1BB698D2"/>
    <w:lvl w:ilvl="0" w:tplc="4A1A2AEE">
      <w:start w:val="1"/>
      <w:numFmt w:val="bullet"/>
      <w:lvlText w:val=""/>
      <w:lvlJc w:val="left"/>
      <w:pPr>
        <w:ind w:left="720" w:hanging="360"/>
      </w:pPr>
      <w:rPr>
        <w:rFonts w:hint="default" w:ascii="Wingdings" w:hAnsi="Wingdings"/>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742D9177"/>
    <w:multiLevelType w:val="hybridMultilevel"/>
    <w:tmpl w:val="BD8E94FA"/>
    <w:lvl w:ilvl="0" w:tplc="A14C786C">
      <w:start w:val="1"/>
      <w:numFmt w:val="bullet"/>
      <w:lvlText w:val=""/>
      <w:lvlJc w:val="left"/>
      <w:pPr>
        <w:ind w:left="720" w:hanging="360"/>
      </w:pPr>
      <w:rPr>
        <w:rFonts w:hint="default" w:ascii="Symbol" w:hAnsi="Symbol"/>
      </w:rPr>
    </w:lvl>
    <w:lvl w:ilvl="1" w:tplc="3AD8D31E">
      <w:start w:val="1"/>
      <w:numFmt w:val="bullet"/>
      <w:lvlText w:val="o"/>
      <w:lvlJc w:val="left"/>
      <w:pPr>
        <w:ind w:left="1440" w:hanging="360"/>
      </w:pPr>
      <w:rPr>
        <w:rFonts w:hint="default" w:ascii="Courier New" w:hAnsi="Courier New"/>
      </w:rPr>
    </w:lvl>
    <w:lvl w:ilvl="2" w:tplc="C388AA9C">
      <w:start w:val="1"/>
      <w:numFmt w:val="bullet"/>
      <w:lvlText w:val=""/>
      <w:lvlJc w:val="left"/>
      <w:pPr>
        <w:ind w:left="2160" w:hanging="360"/>
      </w:pPr>
      <w:rPr>
        <w:rFonts w:hint="default" w:ascii="Wingdings" w:hAnsi="Wingdings"/>
      </w:rPr>
    </w:lvl>
    <w:lvl w:ilvl="3" w:tplc="D51C44B2">
      <w:start w:val="1"/>
      <w:numFmt w:val="bullet"/>
      <w:lvlText w:val=""/>
      <w:lvlJc w:val="left"/>
      <w:pPr>
        <w:ind w:left="2880" w:hanging="360"/>
      </w:pPr>
      <w:rPr>
        <w:rFonts w:hint="default" w:ascii="Symbol" w:hAnsi="Symbol"/>
      </w:rPr>
    </w:lvl>
    <w:lvl w:ilvl="4" w:tplc="C666B19A">
      <w:start w:val="1"/>
      <w:numFmt w:val="bullet"/>
      <w:lvlText w:val="o"/>
      <w:lvlJc w:val="left"/>
      <w:pPr>
        <w:ind w:left="3600" w:hanging="360"/>
      </w:pPr>
      <w:rPr>
        <w:rFonts w:hint="default" w:ascii="Courier New" w:hAnsi="Courier New"/>
      </w:rPr>
    </w:lvl>
    <w:lvl w:ilvl="5" w:tplc="04BA8F78">
      <w:start w:val="1"/>
      <w:numFmt w:val="bullet"/>
      <w:lvlText w:val=""/>
      <w:lvlJc w:val="left"/>
      <w:pPr>
        <w:ind w:left="4320" w:hanging="360"/>
      </w:pPr>
      <w:rPr>
        <w:rFonts w:hint="default" w:ascii="Wingdings" w:hAnsi="Wingdings"/>
      </w:rPr>
    </w:lvl>
    <w:lvl w:ilvl="6" w:tplc="5D04D492">
      <w:start w:val="1"/>
      <w:numFmt w:val="bullet"/>
      <w:lvlText w:val=""/>
      <w:lvlJc w:val="left"/>
      <w:pPr>
        <w:ind w:left="5040" w:hanging="360"/>
      </w:pPr>
      <w:rPr>
        <w:rFonts w:hint="default" w:ascii="Symbol" w:hAnsi="Symbol"/>
      </w:rPr>
    </w:lvl>
    <w:lvl w:ilvl="7" w:tplc="605E4F80">
      <w:start w:val="1"/>
      <w:numFmt w:val="bullet"/>
      <w:lvlText w:val="o"/>
      <w:lvlJc w:val="left"/>
      <w:pPr>
        <w:ind w:left="5760" w:hanging="360"/>
      </w:pPr>
      <w:rPr>
        <w:rFonts w:hint="default" w:ascii="Courier New" w:hAnsi="Courier New"/>
      </w:rPr>
    </w:lvl>
    <w:lvl w:ilvl="8" w:tplc="5CAC9802">
      <w:start w:val="1"/>
      <w:numFmt w:val="bullet"/>
      <w:lvlText w:val=""/>
      <w:lvlJc w:val="left"/>
      <w:pPr>
        <w:ind w:left="6480" w:hanging="360"/>
      </w:pPr>
      <w:rPr>
        <w:rFonts w:hint="default" w:ascii="Wingdings" w:hAnsi="Wingdings"/>
      </w:rPr>
    </w:lvl>
  </w:abstractNum>
  <w:abstractNum w:abstractNumId="15" w15:restartNumberingAfterBreak="0">
    <w:nsid w:val="7A4752D9"/>
    <w:multiLevelType w:val="hybridMultilevel"/>
    <w:tmpl w:val="1C600ECA"/>
    <w:lvl w:ilvl="0" w:tplc="AEB01C1E">
      <w:numFmt w:val="bullet"/>
      <w:lvlText w:val="•"/>
      <w:lvlJc w:val="left"/>
      <w:pPr>
        <w:ind w:left="1089" w:hanging="360"/>
      </w:pPr>
      <w:rPr>
        <w:rFonts w:hint="default" w:ascii="Calibri" w:hAnsi="Calibri" w:eastAsia="Calibri" w:cs="Calibri"/>
      </w:rPr>
    </w:lvl>
    <w:lvl w:ilvl="1" w:tplc="04090003">
      <w:start w:val="1"/>
      <w:numFmt w:val="bullet"/>
      <w:lvlText w:val="o"/>
      <w:lvlJc w:val="left"/>
      <w:pPr>
        <w:ind w:left="1449" w:hanging="360"/>
      </w:pPr>
      <w:rPr>
        <w:rFonts w:hint="default" w:ascii="Courier New" w:hAnsi="Courier New" w:cs="Courier New"/>
      </w:rPr>
    </w:lvl>
    <w:lvl w:ilvl="2" w:tplc="04090005">
      <w:start w:val="1"/>
      <w:numFmt w:val="bullet"/>
      <w:lvlText w:val=""/>
      <w:lvlJc w:val="left"/>
      <w:pPr>
        <w:ind w:left="2169" w:hanging="360"/>
      </w:pPr>
      <w:rPr>
        <w:rFonts w:hint="default" w:ascii="Wingdings" w:hAnsi="Wingdings"/>
      </w:rPr>
    </w:lvl>
    <w:lvl w:ilvl="3" w:tplc="04090001">
      <w:start w:val="1"/>
      <w:numFmt w:val="bullet"/>
      <w:lvlText w:val=""/>
      <w:lvlJc w:val="left"/>
      <w:pPr>
        <w:ind w:left="2889" w:hanging="360"/>
      </w:pPr>
      <w:rPr>
        <w:rFonts w:hint="default" w:ascii="Symbol" w:hAnsi="Symbol"/>
      </w:rPr>
    </w:lvl>
    <w:lvl w:ilvl="4" w:tplc="04090003" w:tentative="1">
      <w:start w:val="1"/>
      <w:numFmt w:val="bullet"/>
      <w:lvlText w:val="o"/>
      <w:lvlJc w:val="left"/>
      <w:pPr>
        <w:ind w:left="3609" w:hanging="360"/>
      </w:pPr>
      <w:rPr>
        <w:rFonts w:hint="default" w:ascii="Courier New" w:hAnsi="Courier New" w:cs="Courier New"/>
      </w:rPr>
    </w:lvl>
    <w:lvl w:ilvl="5" w:tplc="04090005" w:tentative="1">
      <w:start w:val="1"/>
      <w:numFmt w:val="bullet"/>
      <w:lvlText w:val=""/>
      <w:lvlJc w:val="left"/>
      <w:pPr>
        <w:ind w:left="4329" w:hanging="360"/>
      </w:pPr>
      <w:rPr>
        <w:rFonts w:hint="default" w:ascii="Wingdings" w:hAnsi="Wingdings"/>
      </w:rPr>
    </w:lvl>
    <w:lvl w:ilvl="6" w:tplc="04090001" w:tentative="1">
      <w:start w:val="1"/>
      <w:numFmt w:val="bullet"/>
      <w:lvlText w:val=""/>
      <w:lvlJc w:val="left"/>
      <w:pPr>
        <w:ind w:left="5049" w:hanging="360"/>
      </w:pPr>
      <w:rPr>
        <w:rFonts w:hint="default" w:ascii="Symbol" w:hAnsi="Symbol"/>
      </w:rPr>
    </w:lvl>
    <w:lvl w:ilvl="7" w:tplc="04090003" w:tentative="1">
      <w:start w:val="1"/>
      <w:numFmt w:val="bullet"/>
      <w:lvlText w:val="o"/>
      <w:lvlJc w:val="left"/>
      <w:pPr>
        <w:ind w:left="5769" w:hanging="360"/>
      </w:pPr>
      <w:rPr>
        <w:rFonts w:hint="default" w:ascii="Courier New" w:hAnsi="Courier New" w:cs="Courier New"/>
      </w:rPr>
    </w:lvl>
    <w:lvl w:ilvl="8" w:tplc="04090005" w:tentative="1">
      <w:start w:val="1"/>
      <w:numFmt w:val="bullet"/>
      <w:lvlText w:val=""/>
      <w:lvlJc w:val="left"/>
      <w:pPr>
        <w:ind w:left="6489" w:hanging="360"/>
      </w:pPr>
      <w:rPr>
        <w:rFonts w:hint="default" w:ascii="Wingdings" w:hAnsi="Wingdings"/>
      </w:rPr>
    </w:lvl>
  </w:abstractNum>
  <w:abstractNum w:abstractNumId="16" w15:restartNumberingAfterBreak="0">
    <w:nsid w:val="7DA279E3"/>
    <w:multiLevelType w:val="hybridMultilevel"/>
    <w:tmpl w:val="B8005AD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7" w15:restartNumberingAfterBreak="0">
    <w:nsid w:val="7F083A54"/>
    <w:multiLevelType w:val="hybridMultilevel"/>
    <w:tmpl w:val="D32E191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16cid:durableId="1918859265">
    <w:abstractNumId w:val="10"/>
  </w:num>
  <w:num w:numId="2" w16cid:durableId="1261254847">
    <w:abstractNumId w:val="6"/>
  </w:num>
  <w:num w:numId="3" w16cid:durableId="2046176619">
    <w:abstractNumId w:val="3"/>
  </w:num>
  <w:num w:numId="4" w16cid:durableId="1679234367">
    <w:abstractNumId w:val="2"/>
  </w:num>
  <w:num w:numId="5" w16cid:durableId="614407135">
    <w:abstractNumId w:val="1"/>
  </w:num>
  <w:num w:numId="6" w16cid:durableId="1565792808">
    <w:abstractNumId w:val="12"/>
  </w:num>
  <w:num w:numId="7" w16cid:durableId="1670015026">
    <w:abstractNumId w:val="7"/>
  </w:num>
  <w:num w:numId="8" w16cid:durableId="1093285457">
    <w:abstractNumId w:val="15"/>
  </w:num>
  <w:num w:numId="9" w16cid:durableId="1061098669">
    <w:abstractNumId w:val="9"/>
  </w:num>
  <w:num w:numId="10" w16cid:durableId="572354886">
    <w:abstractNumId w:val="13"/>
  </w:num>
  <w:num w:numId="11" w16cid:durableId="1357777509">
    <w:abstractNumId w:val="8"/>
  </w:num>
  <w:num w:numId="12" w16cid:durableId="1036468636">
    <w:abstractNumId w:val="11"/>
  </w:num>
  <w:num w:numId="13" w16cid:durableId="74867034">
    <w:abstractNumId w:val="0"/>
  </w:num>
  <w:num w:numId="14" w16cid:durableId="957102630">
    <w:abstractNumId w:val="17"/>
  </w:num>
  <w:num w:numId="15" w16cid:durableId="1625773082">
    <w:abstractNumId w:val="4"/>
  </w:num>
  <w:num w:numId="16" w16cid:durableId="1389693304">
    <w:abstractNumId w:val="16"/>
  </w:num>
  <w:num w:numId="17" w16cid:durableId="428506921">
    <w:abstractNumId w:val="5"/>
  </w:num>
  <w:num w:numId="18" w16cid:durableId="1828473757">
    <w:abstractNumId w:val="14"/>
  </w:num>
  <w:numIdMacAtCleanup w:val="15"/>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attachedTemplate r:id="rId1"/>
  <w:trackRevisions w:val="fals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2BC"/>
    <w:rsid w:val="00000798"/>
    <w:rsid w:val="00001745"/>
    <w:rsid w:val="00001945"/>
    <w:rsid w:val="00003355"/>
    <w:rsid w:val="0001064F"/>
    <w:rsid w:val="00012C6A"/>
    <w:rsid w:val="000137E1"/>
    <w:rsid w:val="00013F32"/>
    <w:rsid w:val="00017301"/>
    <w:rsid w:val="000220C9"/>
    <w:rsid w:val="00023360"/>
    <w:rsid w:val="00027573"/>
    <w:rsid w:val="00027803"/>
    <w:rsid w:val="00031703"/>
    <w:rsid w:val="000330AB"/>
    <w:rsid w:val="0003471D"/>
    <w:rsid w:val="00042A05"/>
    <w:rsid w:val="00046389"/>
    <w:rsid w:val="00047EB6"/>
    <w:rsid w:val="00051424"/>
    <w:rsid w:val="00051B08"/>
    <w:rsid w:val="00052012"/>
    <w:rsid w:val="0005250C"/>
    <w:rsid w:val="0005382A"/>
    <w:rsid w:val="0005417B"/>
    <w:rsid w:val="00056D69"/>
    <w:rsid w:val="0006526F"/>
    <w:rsid w:val="00066743"/>
    <w:rsid w:val="00081881"/>
    <w:rsid w:val="0008250D"/>
    <w:rsid w:val="00090F9B"/>
    <w:rsid w:val="000920B6"/>
    <w:rsid w:val="00093629"/>
    <w:rsid w:val="000961ED"/>
    <w:rsid w:val="0009758A"/>
    <w:rsid w:val="000A0495"/>
    <w:rsid w:val="000A320F"/>
    <w:rsid w:val="000A3A9E"/>
    <w:rsid w:val="000A57DF"/>
    <w:rsid w:val="000B07C4"/>
    <w:rsid w:val="000B23BF"/>
    <w:rsid w:val="000B426C"/>
    <w:rsid w:val="000B6075"/>
    <w:rsid w:val="000B7F33"/>
    <w:rsid w:val="000C0487"/>
    <w:rsid w:val="000C0FB1"/>
    <w:rsid w:val="000D0C44"/>
    <w:rsid w:val="000D17CB"/>
    <w:rsid w:val="000D264D"/>
    <w:rsid w:val="000D7464"/>
    <w:rsid w:val="000D7F78"/>
    <w:rsid w:val="000E547A"/>
    <w:rsid w:val="000E6AFD"/>
    <w:rsid w:val="000F03A0"/>
    <w:rsid w:val="000F0676"/>
    <w:rsid w:val="000F0AE4"/>
    <w:rsid w:val="000F0C10"/>
    <w:rsid w:val="000F1DC5"/>
    <w:rsid w:val="000F2F82"/>
    <w:rsid w:val="000F2FED"/>
    <w:rsid w:val="000F49CF"/>
    <w:rsid w:val="000F621A"/>
    <w:rsid w:val="000F6754"/>
    <w:rsid w:val="00100CA2"/>
    <w:rsid w:val="001110DF"/>
    <w:rsid w:val="00112965"/>
    <w:rsid w:val="00121A0E"/>
    <w:rsid w:val="0012202D"/>
    <w:rsid w:val="0012370C"/>
    <w:rsid w:val="001279BD"/>
    <w:rsid w:val="0013062D"/>
    <w:rsid w:val="001312B0"/>
    <w:rsid w:val="00132682"/>
    <w:rsid w:val="00147DFD"/>
    <w:rsid w:val="00151ECD"/>
    <w:rsid w:val="00154C09"/>
    <w:rsid w:val="0015575C"/>
    <w:rsid w:val="00161132"/>
    <w:rsid w:val="00161777"/>
    <w:rsid w:val="00162A15"/>
    <w:rsid w:val="001712C7"/>
    <w:rsid w:val="0017676B"/>
    <w:rsid w:val="00176D5B"/>
    <w:rsid w:val="001808BD"/>
    <w:rsid w:val="001823F3"/>
    <w:rsid w:val="00183506"/>
    <w:rsid w:val="001905B9"/>
    <w:rsid w:val="00190867"/>
    <w:rsid w:val="00195098"/>
    <w:rsid w:val="00197848"/>
    <w:rsid w:val="001A0499"/>
    <w:rsid w:val="001A2400"/>
    <w:rsid w:val="001A4137"/>
    <w:rsid w:val="001B5ACA"/>
    <w:rsid w:val="001C0AF1"/>
    <w:rsid w:val="001C0BA6"/>
    <w:rsid w:val="001C0CB2"/>
    <w:rsid w:val="001C4DAD"/>
    <w:rsid w:val="001D1620"/>
    <w:rsid w:val="001D3B4D"/>
    <w:rsid w:val="001D7388"/>
    <w:rsid w:val="001E2E31"/>
    <w:rsid w:val="001E2E46"/>
    <w:rsid w:val="001E3330"/>
    <w:rsid w:val="001E36EE"/>
    <w:rsid w:val="001E3717"/>
    <w:rsid w:val="001E6333"/>
    <w:rsid w:val="001E6B59"/>
    <w:rsid w:val="001F0A1E"/>
    <w:rsid w:val="001F2976"/>
    <w:rsid w:val="001F309C"/>
    <w:rsid w:val="001F38F9"/>
    <w:rsid w:val="00203F65"/>
    <w:rsid w:val="00207431"/>
    <w:rsid w:val="00217BB1"/>
    <w:rsid w:val="0022030D"/>
    <w:rsid w:val="00223A1B"/>
    <w:rsid w:val="00233248"/>
    <w:rsid w:val="002371F6"/>
    <w:rsid w:val="00244187"/>
    <w:rsid w:val="00250CA3"/>
    <w:rsid w:val="00253127"/>
    <w:rsid w:val="002543C9"/>
    <w:rsid w:val="0025454F"/>
    <w:rsid w:val="00254AF1"/>
    <w:rsid w:val="00256944"/>
    <w:rsid w:val="00257433"/>
    <w:rsid w:val="00257A39"/>
    <w:rsid w:val="00260884"/>
    <w:rsid w:val="00277144"/>
    <w:rsid w:val="00280960"/>
    <w:rsid w:val="0028403C"/>
    <w:rsid w:val="0028659A"/>
    <w:rsid w:val="0028776D"/>
    <w:rsid w:val="0028796B"/>
    <w:rsid w:val="00292D65"/>
    <w:rsid w:val="00295014"/>
    <w:rsid w:val="002A1CF1"/>
    <w:rsid w:val="002A3707"/>
    <w:rsid w:val="002A7DAB"/>
    <w:rsid w:val="002B0090"/>
    <w:rsid w:val="002B1786"/>
    <w:rsid w:val="002B1A56"/>
    <w:rsid w:val="002B7A98"/>
    <w:rsid w:val="002C088B"/>
    <w:rsid w:val="002C172E"/>
    <w:rsid w:val="002C3CE8"/>
    <w:rsid w:val="002C4118"/>
    <w:rsid w:val="002C6E34"/>
    <w:rsid w:val="002CB731"/>
    <w:rsid w:val="002D1843"/>
    <w:rsid w:val="002D5ABE"/>
    <w:rsid w:val="002D7600"/>
    <w:rsid w:val="002E1900"/>
    <w:rsid w:val="002E539D"/>
    <w:rsid w:val="002E653A"/>
    <w:rsid w:val="002E73E6"/>
    <w:rsid w:val="002F2175"/>
    <w:rsid w:val="002F506E"/>
    <w:rsid w:val="002F5291"/>
    <w:rsid w:val="002F5336"/>
    <w:rsid w:val="002F776C"/>
    <w:rsid w:val="002F78FF"/>
    <w:rsid w:val="0030070E"/>
    <w:rsid w:val="003009B5"/>
    <w:rsid w:val="003048C0"/>
    <w:rsid w:val="003060D6"/>
    <w:rsid w:val="00310F15"/>
    <w:rsid w:val="0031606D"/>
    <w:rsid w:val="00317AC1"/>
    <w:rsid w:val="00317BCE"/>
    <w:rsid w:val="00321882"/>
    <w:rsid w:val="0032326F"/>
    <w:rsid w:val="00324F97"/>
    <w:rsid w:val="00333B2A"/>
    <w:rsid w:val="00334006"/>
    <w:rsid w:val="003363BE"/>
    <w:rsid w:val="00336CEC"/>
    <w:rsid w:val="00340E97"/>
    <w:rsid w:val="00341658"/>
    <w:rsid w:val="00342119"/>
    <w:rsid w:val="003430F3"/>
    <w:rsid w:val="00346E9D"/>
    <w:rsid w:val="00351C72"/>
    <w:rsid w:val="00354AAA"/>
    <w:rsid w:val="00356AD6"/>
    <w:rsid w:val="00357399"/>
    <w:rsid w:val="00364162"/>
    <w:rsid w:val="00365942"/>
    <w:rsid w:val="00365B7B"/>
    <w:rsid w:val="00370DA2"/>
    <w:rsid w:val="00372119"/>
    <w:rsid w:val="00381A6C"/>
    <w:rsid w:val="00383F4F"/>
    <w:rsid w:val="0038421F"/>
    <w:rsid w:val="003947BB"/>
    <w:rsid w:val="003975D1"/>
    <w:rsid w:val="003B009F"/>
    <w:rsid w:val="003B0F78"/>
    <w:rsid w:val="003B6362"/>
    <w:rsid w:val="003C0678"/>
    <w:rsid w:val="003C3660"/>
    <w:rsid w:val="003C73E7"/>
    <w:rsid w:val="003C7753"/>
    <w:rsid w:val="003C78D4"/>
    <w:rsid w:val="003D222B"/>
    <w:rsid w:val="003D4AC5"/>
    <w:rsid w:val="003D4EFA"/>
    <w:rsid w:val="003D4F20"/>
    <w:rsid w:val="003E29E2"/>
    <w:rsid w:val="003E54AD"/>
    <w:rsid w:val="003E5ADD"/>
    <w:rsid w:val="003E63DD"/>
    <w:rsid w:val="003F0C17"/>
    <w:rsid w:val="003F1D97"/>
    <w:rsid w:val="003F4AE8"/>
    <w:rsid w:val="00401D33"/>
    <w:rsid w:val="00404615"/>
    <w:rsid w:val="00410C6A"/>
    <w:rsid w:val="00413521"/>
    <w:rsid w:val="00420365"/>
    <w:rsid w:val="00420C20"/>
    <w:rsid w:val="00421861"/>
    <w:rsid w:val="00425DC5"/>
    <w:rsid w:val="00433354"/>
    <w:rsid w:val="0045005A"/>
    <w:rsid w:val="0045023A"/>
    <w:rsid w:val="0045046B"/>
    <w:rsid w:val="00454C88"/>
    <w:rsid w:val="00454DCA"/>
    <w:rsid w:val="0045674B"/>
    <w:rsid w:val="0045745A"/>
    <w:rsid w:val="0046275C"/>
    <w:rsid w:val="00465585"/>
    <w:rsid w:val="00475402"/>
    <w:rsid w:val="0047683D"/>
    <w:rsid w:val="004768B5"/>
    <w:rsid w:val="00481CA9"/>
    <w:rsid w:val="00483DE3"/>
    <w:rsid w:val="0049150A"/>
    <w:rsid w:val="00493395"/>
    <w:rsid w:val="00496901"/>
    <w:rsid w:val="004A08E2"/>
    <w:rsid w:val="004A0EF8"/>
    <w:rsid w:val="004A1F33"/>
    <w:rsid w:val="004A221C"/>
    <w:rsid w:val="004A32FE"/>
    <w:rsid w:val="004A5876"/>
    <w:rsid w:val="004A5E55"/>
    <w:rsid w:val="004B2A3A"/>
    <w:rsid w:val="004C1F06"/>
    <w:rsid w:val="004C37E1"/>
    <w:rsid w:val="004C47EE"/>
    <w:rsid w:val="004C514E"/>
    <w:rsid w:val="004C5DAB"/>
    <w:rsid w:val="004C6BF5"/>
    <w:rsid w:val="004D157E"/>
    <w:rsid w:val="004D17A4"/>
    <w:rsid w:val="004D3791"/>
    <w:rsid w:val="004D51BE"/>
    <w:rsid w:val="004D705C"/>
    <w:rsid w:val="004D7925"/>
    <w:rsid w:val="004D7B3D"/>
    <w:rsid w:val="004E10B8"/>
    <w:rsid w:val="004E3329"/>
    <w:rsid w:val="004E733D"/>
    <w:rsid w:val="004F0323"/>
    <w:rsid w:val="004F0C68"/>
    <w:rsid w:val="004F0CC4"/>
    <w:rsid w:val="004F13B1"/>
    <w:rsid w:val="004F2C3B"/>
    <w:rsid w:val="004F796B"/>
    <w:rsid w:val="00501352"/>
    <w:rsid w:val="00501DE0"/>
    <w:rsid w:val="005033F7"/>
    <w:rsid w:val="005077D2"/>
    <w:rsid w:val="00512768"/>
    <w:rsid w:val="00515C9C"/>
    <w:rsid w:val="005201BA"/>
    <w:rsid w:val="00527338"/>
    <w:rsid w:val="0053221C"/>
    <w:rsid w:val="0053233E"/>
    <w:rsid w:val="00533C54"/>
    <w:rsid w:val="00536DF9"/>
    <w:rsid w:val="00547571"/>
    <w:rsid w:val="00547C89"/>
    <w:rsid w:val="00553CC6"/>
    <w:rsid w:val="005551C9"/>
    <w:rsid w:val="00563117"/>
    <w:rsid w:val="00565816"/>
    <w:rsid w:val="005674D7"/>
    <w:rsid w:val="00574B53"/>
    <w:rsid w:val="0058538F"/>
    <w:rsid w:val="0058664D"/>
    <w:rsid w:val="0058670D"/>
    <w:rsid w:val="00586BCC"/>
    <w:rsid w:val="00590ABB"/>
    <w:rsid w:val="00594998"/>
    <w:rsid w:val="005A0648"/>
    <w:rsid w:val="005B0B9D"/>
    <w:rsid w:val="005B11C5"/>
    <w:rsid w:val="005B7395"/>
    <w:rsid w:val="005C054E"/>
    <w:rsid w:val="005C4657"/>
    <w:rsid w:val="005C6052"/>
    <w:rsid w:val="005D2A2C"/>
    <w:rsid w:val="005D5E52"/>
    <w:rsid w:val="005E0113"/>
    <w:rsid w:val="005E0D49"/>
    <w:rsid w:val="005E55CE"/>
    <w:rsid w:val="005F7941"/>
    <w:rsid w:val="00600857"/>
    <w:rsid w:val="00600B99"/>
    <w:rsid w:val="00606BDF"/>
    <w:rsid w:val="00614D22"/>
    <w:rsid w:val="00616F68"/>
    <w:rsid w:val="0062422C"/>
    <w:rsid w:val="006279B7"/>
    <w:rsid w:val="0063458E"/>
    <w:rsid w:val="00641CF7"/>
    <w:rsid w:val="00652F69"/>
    <w:rsid w:val="0065524C"/>
    <w:rsid w:val="00655696"/>
    <w:rsid w:val="006569A2"/>
    <w:rsid w:val="00660D0A"/>
    <w:rsid w:val="00661F8F"/>
    <w:rsid w:val="006624CA"/>
    <w:rsid w:val="006631D4"/>
    <w:rsid w:val="00665C65"/>
    <w:rsid w:val="0066820E"/>
    <w:rsid w:val="00672EA9"/>
    <w:rsid w:val="006735A9"/>
    <w:rsid w:val="00675EE3"/>
    <w:rsid w:val="00682B37"/>
    <w:rsid w:val="00687157"/>
    <w:rsid w:val="00692093"/>
    <w:rsid w:val="00695C4A"/>
    <w:rsid w:val="00696241"/>
    <w:rsid w:val="006A4107"/>
    <w:rsid w:val="006A507C"/>
    <w:rsid w:val="006A71B0"/>
    <w:rsid w:val="006B1A2F"/>
    <w:rsid w:val="006B38D2"/>
    <w:rsid w:val="006B6628"/>
    <w:rsid w:val="006B70AD"/>
    <w:rsid w:val="006C4092"/>
    <w:rsid w:val="006C4A5E"/>
    <w:rsid w:val="006C6590"/>
    <w:rsid w:val="006C77E3"/>
    <w:rsid w:val="006D0041"/>
    <w:rsid w:val="006D081A"/>
    <w:rsid w:val="006D26C3"/>
    <w:rsid w:val="006D2B42"/>
    <w:rsid w:val="006D5555"/>
    <w:rsid w:val="006D6925"/>
    <w:rsid w:val="006D71B8"/>
    <w:rsid w:val="006E19B1"/>
    <w:rsid w:val="006E34CB"/>
    <w:rsid w:val="006E7C23"/>
    <w:rsid w:val="006F1CAB"/>
    <w:rsid w:val="006F4C01"/>
    <w:rsid w:val="00705C8C"/>
    <w:rsid w:val="00706443"/>
    <w:rsid w:val="00706739"/>
    <w:rsid w:val="007074F8"/>
    <w:rsid w:val="00710056"/>
    <w:rsid w:val="00711369"/>
    <w:rsid w:val="00712200"/>
    <w:rsid w:val="00712DC9"/>
    <w:rsid w:val="00714D47"/>
    <w:rsid w:val="00714E29"/>
    <w:rsid w:val="00720759"/>
    <w:rsid w:val="007213B6"/>
    <w:rsid w:val="007228A8"/>
    <w:rsid w:val="00732EB4"/>
    <w:rsid w:val="007360A6"/>
    <w:rsid w:val="007379DF"/>
    <w:rsid w:val="00746157"/>
    <w:rsid w:val="0074627B"/>
    <w:rsid w:val="0076117C"/>
    <w:rsid w:val="00762E36"/>
    <w:rsid w:val="00764D74"/>
    <w:rsid w:val="007665E2"/>
    <w:rsid w:val="007673FA"/>
    <w:rsid w:val="00770A54"/>
    <w:rsid w:val="00774F0F"/>
    <w:rsid w:val="007756CC"/>
    <w:rsid w:val="007771A0"/>
    <w:rsid w:val="0078040C"/>
    <w:rsid w:val="0078516D"/>
    <w:rsid w:val="0078704C"/>
    <w:rsid w:val="00787B78"/>
    <w:rsid w:val="00790901"/>
    <w:rsid w:val="00790919"/>
    <w:rsid w:val="00792A94"/>
    <w:rsid w:val="007A0942"/>
    <w:rsid w:val="007A478B"/>
    <w:rsid w:val="007A5EFA"/>
    <w:rsid w:val="007B18DC"/>
    <w:rsid w:val="007C2FFC"/>
    <w:rsid w:val="007C5618"/>
    <w:rsid w:val="007D2F9D"/>
    <w:rsid w:val="007D4B71"/>
    <w:rsid w:val="007D4D3D"/>
    <w:rsid w:val="007D5F18"/>
    <w:rsid w:val="007D65F7"/>
    <w:rsid w:val="007D7E00"/>
    <w:rsid w:val="007E28B7"/>
    <w:rsid w:val="007E305A"/>
    <w:rsid w:val="007F5900"/>
    <w:rsid w:val="00800DF0"/>
    <w:rsid w:val="00801886"/>
    <w:rsid w:val="00801BA7"/>
    <w:rsid w:val="008024E1"/>
    <w:rsid w:val="0080412C"/>
    <w:rsid w:val="008078C6"/>
    <w:rsid w:val="00811096"/>
    <w:rsid w:val="00823A83"/>
    <w:rsid w:val="00826D85"/>
    <w:rsid w:val="008272D9"/>
    <w:rsid w:val="00827C10"/>
    <w:rsid w:val="0083115F"/>
    <w:rsid w:val="008319A6"/>
    <w:rsid w:val="00833DCB"/>
    <w:rsid w:val="00833EA1"/>
    <w:rsid w:val="008368D3"/>
    <w:rsid w:val="00837322"/>
    <w:rsid w:val="00846110"/>
    <w:rsid w:val="00846514"/>
    <w:rsid w:val="00846817"/>
    <w:rsid w:val="0084791A"/>
    <w:rsid w:val="00850978"/>
    <w:rsid w:val="00851092"/>
    <w:rsid w:val="00851F60"/>
    <w:rsid w:val="00852550"/>
    <w:rsid w:val="008533EB"/>
    <w:rsid w:val="00854B6A"/>
    <w:rsid w:val="00855BCB"/>
    <w:rsid w:val="00863147"/>
    <w:rsid w:val="00864516"/>
    <w:rsid w:val="00865937"/>
    <w:rsid w:val="00865E37"/>
    <w:rsid w:val="00866889"/>
    <w:rsid w:val="00874150"/>
    <w:rsid w:val="00874775"/>
    <w:rsid w:val="008750A3"/>
    <w:rsid w:val="0087555E"/>
    <w:rsid w:val="00877A96"/>
    <w:rsid w:val="00880C46"/>
    <w:rsid w:val="00880C5A"/>
    <w:rsid w:val="00890C5E"/>
    <w:rsid w:val="00893BBE"/>
    <w:rsid w:val="0089FF5E"/>
    <w:rsid w:val="008A0806"/>
    <w:rsid w:val="008A101C"/>
    <w:rsid w:val="008A25F9"/>
    <w:rsid w:val="008A34D9"/>
    <w:rsid w:val="008A58E3"/>
    <w:rsid w:val="008A6138"/>
    <w:rsid w:val="008A6148"/>
    <w:rsid w:val="008A7958"/>
    <w:rsid w:val="008B08AC"/>
    <w:rsid w:val="008B251D"/>
    <w:rsid w:val="008B54B1"/>
    <w:rsid w:val="008B5CC9"/>
    <w:rsid w:val="008C1AB5"/>
    <w:rsid w:val="008C2637"/>
    <w:rsid w:val="008D0B31"/>
    <w:rsid w:val="008D33D8"/>
    <w:rsid w:val="008D449B"/>
    <w:rsid w:val="008D764C"/>
    <w:rsid w:val="008E683F"/>
    <w:rsid w:val="008F0E02"/>
    <w:rsid w:val="008F16C7"/>
    <w:rsid w:val="008F592E"/>
    <w:rsid w:val="00900E4E"/>
    <w:rsid w:val="00903B8A"/>
    <w:rsid w:val="009119B3"/>
    <w:rsid w:val="00914258"/>
    <w:rsid w:val="00914B4E"/>
    <w:rsid w:val="0091549F"/>
    <w:rsid w:val="00922077"/>
    <w:rsid w:val="0092418F"/>
    <w:rsid w:val="00925E40"/>
    <w:rsid w:val="00926F0A"/>
    <w:rsid w:val="00927DBD"/>
    <w:rsid w:val="00927DC9"/>
    <w:rsid w:val="0093557A"/>
    <w:rsid w:val="00937F2F"/>
    <w:rsid w:val="009460F3"/>
    <w:rsid w:val="009501C0"/>
    <w:rsid w:val="009525A9"/>
    <w:rsid w:val="00952B85"/>
    <w:rsid w:val="009547F4"/>
    <w:rsid w:val="00955453"/>
    <w:rsid w:val="00960E1F"/>
    <w:rsid w:val="009627B3"/>
    <w:rsid w:val="0096301D"/>
    <w:rsid w:val="009647B6"/>
    <w:rsid w:val="00973618"/>
    <w:rsid w:val="00974F37"/>
    <w:rsid w:val="00975B23"/>
    <w:rsid w:val="00977C19"/>
    <w:rsid w:val="009812EA"/>
    <w:rsid w:val="00986000"/>
    <w:rsid w:val="009867EB"/>
    <w:rsid w:val="00986F37"/>
    <w:rsid w:val="009924C9"/>
    <w:rsid w:val="00992F6E"/>
    <w:rsid w:val="009A043C"/>
    <w:rsid w:val="009A046A"/>
    <w:rsid w:val="009A241B"/>
    <w:rsid w:val="009A40B4"/>
    <w:rsid w:val="009B66BF"/>
    <w:rsid w:val="009C1290"/>
    <w:rsid w:val="009C354F"/>
    <w:rsid w:val="009C5438"/>
    <w:rsid w:val="009C7353"/>
    <w:rsid w:val="009D0812"/>
    <w:rsid w:val="009E0930"/>
    <w:rsid w:val="009E24D4"/>
    <w:rsid w:val="009E2DEC"/>
    <w:rsid w:val="009E4A20"/>
    <w:rsid w:val="009F1FF8"/>
    <w:rsid w:val="009F5999"/>
    <w:rsid w:val="00A027F6"/>
    <w:rsid w:val="00A0582C"/>
    <w:rsid w:val="00A06B67"/>
    <w:rsid w:val="00A0755D"/>
    <w:rsid w:val="00A1543B"/>
    <w:rsid w:val="00A15657"/>
    <w:rsid w:val="00A161E9"/>
    <w:rsid w:val="00A209D4"/>
    <w:rsid w:val="00A20D8A"/>
    <w:rsid w:val="00A26273"/>
    <w:rsid w:val="00A267D7"/>
    <w:rsid w:val="00A30432"/>
    <w:rsid w:val="00A333C8"/>
    <w:rsid w:val="00A362BC"/>
    <w:rsid w:val="00A40919"/>
    <w:rsid w:val="00A45213"/>
    <w:rsid w:val="00A47512"/>
    <w:rsid w:val="00A478E8"/>
    <w:rsid w:val="00A5087D"/>
    <w:rsid w:val="00A50E2A"/>
    <w:rsid w:val="00A51AF5"/>
    <w:rsid w:val="00A52B16"/>
    <w:rsid w:val="00A556EF"/>
    <w:rsid w:val="00A60D20"/>
    <w:rsid w:val="00A62544"/>
    <w:rsid w:val="00A63416"/>
    <w:rsid w:val="00A67E14"/>
    <w:rsid w:val="00A700AD"/>
    <w:rsid w:val="00A71904"/>
    <w:rsid w:val="00A72A01"/>
    <w:rsid w:val="00A739F8"/>
    <w:rsid w:val="00A75BAF"/>
    <w:rsid w:val="00A75DA9"/>
    <w:rsid w:val="00A763D6"/>
    <w:rsid w:val="00A76DF6"/>
    <w:rsid w:val="00A8058A"/>
    <w:rsid w:val="00A80B40"/>
    <w:rsid w:val="00A826B7"/>
    <w:rsid w:val="00A82B13"/>
    <w:rsid w:val="00A82C89"/>
    <w:rsid w:val="00A86FC4"/>
    <w:rsid w:val="00A907E3"/>
    <w:rsid w:val="00A95F73"/>
    <w:rsid w:val="00A973CB"/>
    <w:rsid w:val="00AA048B"/>
    <w:rsid w:val="00AA1455"/>
    <w:rsid w:val="00AA3A25"/>
    <w:rsid w:val="00AA5EE7"/>
    <w:rsid w:val="00AA6D15"/>
    <w:rsid w:val="00AB63F5"/>
    <w:rsid w:val="00AC000C"/>
    <w:rsid w:val="00AC0458"/>
    <w:rsid w:val="00AC1D3B"/>
    <w:rsid w:val="00AC533D"/>
    <w:rsid w:val="00AC62F1"/>
    <w:rsid w:val="00AC7795"/>
    <w:rsid w:val="00AD59AD"/>
    <w:rsid w:val="00AD68A0"/>
    <w:rsid w:val="00AE051B"/>
    <w:rsid w:val="00AE10D6"/>
    <w:rsid w:val="00AE33F5"/>
    <w:rsid w:val="00AE349C"/>
    <w:rsid w:val="00AE4D08"/>
    <w:rsid w:val="00AE4E8C"/>
    <w:rsid w:val="00AE7B8C"/>
    <w:rsid w:val="00AF132C"/>
    <w:rsid w:val="00AF54E8"/>
    <w:rsid w:val="00AF554A"/>
    <w:rsid w:val="00B028C7"/>
    <w:rsid w:val="00B05A54"/>
    <w:rsid w:val="00B06241"/>
    <w:rsid w:val="00B06965"/>
    <w:rsid w:val="00B06B33"/>
    <w:rsid w:val="00B127C7"/>
    <w:rsid w:val="00B12CBF"/>
    <w:rsid w:val="00B237E5"/>
    <w:rsid w:val="00B25943"/>
    <w:rsid w:val="00B25A0B"/>
    <w:rsid w:val="00B43760"/>
    <w:rsid w:val="00B44E86"/>
    <w:rsid w:val="00B4BC23"/>
    <w:rsid w:val="00B52410"/>
    <w:rsid w:val="00B549C4"/>
    <w:rsid w:val="00B6208E"/>
    <w:rsid w:val="00B62B29"/>
    <w:rsid w:val="00B6654F"/>
    <w:rsid w:val="00B67997"/>
    <w:rsid w:val="00B724DE"/>
    <w:rsid w:val="00B76596"/>
    <w:rsid w:val="00B82F95"/>
    <w:rsid w:val="00B840BF"/>
    <w:rsid w:val="00B86DBD"/>
    <w:rsid w:val="00B931B4"/>
    <w:rsid w:val="00B94878"/>
    <w:rsid w:val="00B948E7"/>
    <w:rsid w:val="00B95099"/>
    <w:rsid w:val="00BA3048"/>
    <w:rsid w:val="00BA4804"/>
    <w:rsid w:val="00BA537B"/>
    <w:rsid w:val="00BA7AE1"/>
    <w:rsid w:val="00BB05D6"/>
    <w:rsid w:val="00BB16A5"/>
    <w:rsid w:val="00BB4711"/>
    <w:rsid w:val="00BB588D"/>
    <w:rsid w:val="00BB5DE6"/>
    <w:rsid w:val="00BB6D1D"/>
    <w:rsid w:val="00BC06BA"/>
    <w:rsid w:val="00BC3A78"/>
    <w:rsid w:val="00BC7118"/>
    <w:rsid w:val="00BC7FA6"/>
    <w:rsid w:val="00BD1E60"/>
    <w:rsid w:val="00BE2384"/>
    <w:rsid w:val="00BE4B1F"/>
    <w:rsid w:val="00BE6B72"/>
    <w:rsid w:val="00BE7948"/>
    <w:rsid w:val="00BE7DBB"/>
    <w:rsid w:val="00BF1CCD"/>
    <w:rsid w:val="00BF3AAC"/>
    <w:rsid w:val="00BF7050"/>
    <w:rsid w:val="00C009B7"/>
    <w:rsid w:val="00C1109F"/>
    <w:rsid w:val="00C17C13"/>
    <w:rsid w:val="00C21ACA"/>
    <w:rsid w:val="00C240B9"/>
    <w:rsid w:val="00C240D2"/>
    <w:rsid w:val="00C2474D"/>
    <w:rsid w:val="00C26294"/>
    <w:rsid w:val="00C27803"/>
    <w:rsid w:val="00C278CF"/>
    <w:rsid w:val="00C32CAF"/>
    <w:rsid w:val="00C330AE"/>
    <w:rsid w:val="00C34409"/>
    <w:rsid w:val="00C34786"/>
    <w:rsid w:val="00C36AC7"/>
    <w:rsid w:val="00C37309"/>
    <w:rsid w:val="00C37984"/>
    <w:rsid w:val="00C44CB6"/>
    <w:rsid w:val="00C46E78"/>
    <w:rsid w:val="00C5090A"/>
    <w:rsid w:val="00C545A5"/>
    <w:rsid w:val="00C55499"/>
    <w:rsid w:val="00C55E08"/>
    <w:rsid w:val="00C55ED8"/>
    <w:rsid w:val="00C57763"/>
    <w:rsid w:val="00C622C8"/>
    <w:rsid w:val="00C70245"/>
    <w:rsid w:val="00C7545C"/>
    <w:rsid w:val="00C8354F"/>
    <w:rsid w:val="00C83A3B"/>
    <w:rsid w:val="00C9353B"/>
    <w:rsid w:val="00C960A5"/>
    <w:rsid w:val="00C97F02"/>
    <w:rsid w:val="00CA1785"/>
    <w:rsid w:val="00CA1BC5"/>
    <w:rsid w:val="00CA4AFC"/>
    <w:rsid w:val="00CA5236"/>
    <w:rsid w:val="00CA5897"/>
    <w:rsid w:val="00CA73E4"/>
    <w:rsid w:val="00CB3EAD"/>
    <w:rsid w:val="00CB65A1"/>
    <w:rsid w:val="00CB6F3E"/>
    <w:rsid w:val="00CBA251"/>
    <w:rsid w:val="00CC269F"/>
    <w:rsid w:val="00CD2E21"/>
    <w:rsid w:val="00CD72C8"/>
    <w:rsid w:val="00CE09C5"/>
    <w:rsid w:val="00CE118D"/>
    <w:rsid w:val="00CE13B3"/>
    <w:rsid w:val="00CF01E4"/>
    <w:rsid w:val="00CF0A83"/>
    <w:rsid w:val="00CF14E2"/>
    <w:rsid w:val="00CF3BF7"/>
    <w:rsid w:val="00CF73EE"/>
    <w:rsid w:val="00D07078"/>
    <w:rsid w:val="00D1577F"/>
    <w:rsid w:val="00D167F4"/>
    <w:rsid w:val="00D23CA3"/>
    <w:rsid w:val="00D40CA8"/>
    <w:rsid w:val="00D40F41"/>
    <w:rsid w:val="00D468EA"/>
    <w:rsid w:val="00D47120"/>
    <w:rsid w:val="00D51047"/>
    <w:rsid w:val="00D57588"/>
    <w:rsid w:val="00D60EA5"/>
    <w:rsid w:val="00D61FD1"/>
    <w:rsid w:val="00D639C6"/>
    <w:rsid w:val="00D65D9C"/>
    <w:rsid w:val="00D65F0E"/>
    <w:rsid w:val="00D66728"/>
    <w:rsid w:val="00D67034"/>
    <w:rsid w:val="00D76FA8"/>
    <w:rsid w:val="00D7722E"/>
    <w:rsid w:val="00D81956"/>
    <w:rsid w:val="00D828F5"/>
    <w:rsid w:val="00D86694"/>
    <w:rsid w:val="00D86BCC"/>
    <w:rsid w:val="00D94CFA"/>
    <w:rsid w:val="00D9718A"/>
    <w:rsid w:val="00D97521"/>
    <w:rsid w:val="00DA001A"/>
    <w:rsid w:val="00DA0A86"/>
    <w:rsid w:val="00DA1455"/>
    <w:rsid w:val="00DA323E"/>
    <w:rsid w:val="00DA63FF"/>
    <w:rsid w:val="00DA6C95"/>
    <w:rsid w:val="00DC024D"/>
    <w:rsid w:val="00DC0621"/>
    <w:rsid w:val="00DC186F"/>
    <w:rsid w:val="00DC3656"/>
    <w:rsid w:val="00DC50DF"/>
    <w:rsid w:val="00DC6B36"/>
    <w:rsid w:val="00DC7389"/>
    <w:rsid w:val="00DC75B7"/>
    <w:rsid w:val="00DD1F20"/>
    <w:rsid w:val="00DD22DB"/>
    <w:rsid w:val="00DD401A"/>
    <w:rsid w:val="00DE08BD"/>
    <w:rsid w:val="00DE430A"/>
    <w:rsid w:val="00DF2395"/>
    <w:rsid w:val="00DF3D37"/>
    <w:rsid w:val="00DF42A7"/>
    <w:rsid w:val="00DF555A"/>
    <w:rsid w:val="00DF7FE5"/>
    <w:rsid w:val="00E02854"/>
    <w:rsid w:val="00E031B7"/>
    <w:rsid w:val="00E04E52"/>
    <w:rsid w:val="00E0DB65"/>
    <w:rsid w:val="00E162A2"/>
    <w:rsid w:val="00E17874"/>
    <w:rsid w:val="00E245BF"/>
    <w:rsid w:val="00E32026"/>
    <w:rsid w:val="00E42C00"/>
    <w:rsid w:val="00E47836"/>
    <w:rsid w:val="00E54267"/>
    <w:rsid w:val="00E56045"/>
    <w:rsid w:val="00E6208A"/>
    <w:rsid w:val="00E62CFF"/>
    <w:rsid w:val="00E707FF"/>
    <w:rsid w:val="00E747D3"/>
    <w:rsid w:val="00E80672"/>
    <w:rsid w:val="00E81A9E"/>
    <w:rsid w:val="00E935C0"/>
    <w:rsid w:val="00E95827"/>
    <w:rsid w:val="00EA0270"/>
    <w:rsid w:val="00EA104E"/>
    <w:rsid w:val="00EA6100"/>
    <w:rsid w:val="00EA70CD"/>
    <w:rsid w:val="00EB4ABE"/>
    <w:rsid w:val="00EB5C9C"/>
    <w:rsid w:val="00EC27F5"/>
    <w:rsid w:val="00EC2DAF"/>
    <w:rsid w:val="00EC347C"/>
    <w:rsid w:val="00EC6C84"/>
    <w:rsid w:val="00EC7C6A"/>
    <w:rsid w:val="00ED2E61"/>
    <w:rsid w:val="00ED45B5"/>
    <w:rsid w:val="00EE0B6B"/>
    <w:rsid w:val="00EE1284"/>
    <w:rsid w:val="00EE2A56"/>
    <w:rsid w:val="00EE6F28"/>
    <w:rsid w:val="00EF4A7C"/>
    <w:rsid w:val="00EF5198"/>
    <w:rsid w:val="00F00345"/>
    <w:rsid w:val="00F004B6"/>
    <w:rsid w:val="00F03EC1"/>
    <w:rsid w:val="00F04F1B"/>
    <w:rsid w:val="00F06144"/>
    <w:rsid w:val="00F12A52"/>
    <w:rsid w:val="00F12D54"/>
    <w:rsid w:val="00F14C6E"/>
    <w:rsid w:val="00F23E6A"/>
    <w:rsid w:val="00F26BD0"/>
    <w:rsid w:val="00F26D3D"/>
    <w:rsid w:val="00F30313"/>
    <w:rsid w:val="00F332BA"/>
    <w:rsid w:val="00F34088"/>
    <w:rsid w:val="00F36058"/>
    <w:rsid w:val="00F36D3B"/>
    <w:rsid w:val="00F375DD"/>
    <w:rsid w:val="00F41143"/>
    <w:rsid w:val="00F4180B"/>
    <w:rsid w:val="00F46DA9"/>
    <w:rsid w:val="00F51FF2"/>
    <w:rsid w:val="00F520E7"/>
    <w:rsid w:val="00F52840"/>
    <w:rsid w:val="00F5315A"/>
    <w:rsid w:val="00F63A3D"/>
    <w:rsid w:val="00F63B8B"/>
    <w:rsid w:val="00F662A3"/>
    <w:rsid w:val="00F707E7"/>
    <w:rsid w:val="00F773BE"/>
    <w:rsid w:val="00F77923"/>
    <w:rsid w:val="00F82140"/>
    <w:rsid w:val="00F84413"/>
    <w:rsid w:val="00F84BBD"/>
    <w:rsid w:val="00F86DEC"/>
    <w:rsid w:val="00F87101"/>
    <w:rsid w:val="00F87456"/>
    <w:rsid w:val="00F9083C"/>
    <w:rsid w:val="00F91C8E"/>
    <w:rsid w:val="00F95379"/>
    <w:rsid w:val="00F96B3E"/>
    <w:rsid w:val="00F96D57"/>
    <w:rsid w:val="00F97525"/>
    <w:rsid w:val="00F97907"/>
    <w:rsid w:val="00FA2CBD"/>
    <w:rsid w:val="00FA6844"/>
    <w:rsid w:val="00FB5391"/>
    <w:rsid w:val="00FC2FA7"/>
    <w:rsid w:val="00FC57BE"/>
    <w:rsid w:val="00FD0FEE"/>
    <w:rsid w:val="00FE0B09"/>
    <w:rsid w:val="00FE38CB"/>
    <w:rsid w:val="00FE6964"/>
    <w:rsid w:val="00FF12C7"/>
    <w:rsid w:val="00FF17F7"/>
    <w:rsid w:val="00FF51EB"/>
    <w:rsid w:val="00FF52C7"/>
    <w:rsid w:val="00FF69A5"/>
    <w:rsid w:val="00FF69C5"/>
    <w:rsid w:val="00FF7616"/>
    <w:rsid w:val="0112198A"/>
    <w:rsid w:val="01127F38"/>
    <w:rsid w:val="011B9C8A"/>
    <w:rsid w:val="012247FA"/>
    <w:rsid w:val="013B1E87"/>
    <w:rsid w:val="014677E0"/>
    <w:rsid w:val="016831E8"/>
    <w:rsid w:val="01B8B1B3"/>
    <w:rsid w:val="01BFDA4D"/>
    <w:rsid w:val="01C0EE33"/>
    <w:rsid w:val="01D03FA7"/>
    <w:rsid w:val="01DD4A5D"/>
    <w:rsid w:val="01F102EF"/>
    <w:rsid w:val="01F9024C"/>
    <w:rsid w:val="021290D8"/>
    <w:rsid w:val="0270FE8F"/>
    <w:rsid w:val="0285B919"/>
    <w:rsid w:val="028DC5DE"/>
    <w:rsid w:val="02A5FA5E"/>
    <w:rsid w:val="02B1E7CB"/>
    <w:rsid w:val="02DFEFFF"/>
    <w:rsid w:val="02E2B94F"/>
    <w:rsid w:val="02FB2567"/>
    <w:rsid w:val="03004FA1"/>
    <w:rsid w:val="031556A6"/>
    <w:rsid w:val="03248B05"/>
    <w:rsid w:val="0325A319"/>
    <w:rsid w:val="032D0F3C"/>
    <w:rsid w:val="03604AB2"/>
    <w:rsid w:val="036B7576"/>
    <w:rsid w:val="03A57C66"/>
    <w:rsid w:val="03BAD8DE"/>
    <w:rsid w:val="03BEAD39"/>
    <w:rsid w:val="03D446FB"/>
    <w:rsid w:val="03F55DDE"/>
    <w:rsid w:val="0407CF06"/>
    <w:rsid w:val="0411D5C0"/>
    <w:rsid w:val="043DE088"/>
    <w:rsid w:val="044CAC00"/>
    <w:rsid w:val="0467A2B7"/>
    <w:rsid w:val="046A521B"/>
    <w:rsid w:val="04A26EDB"/>
    <w:rsid w:val="04A5EA3B"/>
    <w:rsid w:val="04BD78EB"/>
    <w:rsid w:val="04C265E3"/>
    <w:rsid w:val="04D6A717"/>
    <w:rsid w:val="05275159"/>
    <w:rsid w:val="052B43C3"/>
    <w:rsid w:val="0547F262"/>
    <w:rsid w:val="0550D546"/>
    <w:rsid w:val="057FAB7E"/>
    <w:rsid w:val="058448F8"/>
    <w:rsid w:val="05897A58"/>
    <w:rsid w:val="059901F9"/>
    <w:rsid w:val="05F609AA"/>
    <w:rsid w:val="0607CDC5"/>
    <w:rsid w:val="061BE51D"/>
    <w:rsid w:val="0649493B"/>
    <w:rsid w:val="0684E7B8"/>
    <w:rsid w:val="06BC81B1"/>
    <w:rsid w:val="06C63E2C"/>
    <w:rsid w:val="06C76390"/>
    <w:rsid w:val="06DBD7AC"/>
    <w:rsid w:val="0745099C"/>
    <w:rsid w:val="074C4E99"/>
    <w:rsid w:val="0777FC91"/>
    <w:rsid w:val="077CBA1B"/>
    <w:rsid w:val="078FEEEC"/>
    <w:rsid w:val="079FE253"/>
    <w:rsid w:val="07E45213"/>
    <w:rsid w:val="07EDAE91"/>
    <w:rsid w:val="08425604"/>
    <w:rsid w:val="0859A615"/>
    <w:rsid w:val="085D69A1"/>
    <w:rsid w:val="0867A0AD"/>
    <w:rsid w:val="0871DC98"/>
    <w:rsid w:val="0872FC84"/>
    <w:rsid w:val="08A01484"/>
    <w:rsid w:val="08A3CD9C"/>
    <w:rsid w:val="08B4D127"/>
    <w:rsid w:val="08CC0766"/>
    <w:rsid w:val="08D4418F"/>
    <w:rsid w:val="08DB8FDC"/>
    <w:rsid w:val="08F56ADA"/>
    <w:rsid w:val="08F95C7A"/>
    <w:rsid w:val="09177681"/>
    <w:rsid w:val="0924AB51"/>
    <w:rsid w:val="092A211C"/>
    <w:rsid w:val="09345289"/>
    <w:rsid w:val="0939AEDA"/>
    <w:rsid w:val="0947F9E1"/>
    <w:rsid w:val="094F2916"/>
    <w:rsid w:val="09545C92"/>
    <w:rsid w:val="096B2C2B"/>
    <w:rsid w:val="0970088B"/>
    <w:rsid w:val="09761D0B"/>
    <w:rsid w:val="099A6096"/>
    <w:rsid w:val="09B9E061"/>
    <w:rsid w:val="09C18E8B"/>
    <w:rsid w:val="09CB20D6"/>
    <w:rsid w:val="09ECE469"/>
    <w:rsid w:val="0A07A795"/>
    <w:rsid w:val="0A0BAD45"/>
    <w:rsid w:val="0A2EBB1A"/>
    <w:rsid w:val="0A8A3CAB"/>
    <w:rsid w:val="0AC83A28"/>
    <w:rsid w:val="0ADF0CBF"/>
    <w:rsid w:val="0AF12753"/>
    <w:rsid w:val="0B0D87BE"/>
    <w:rsid w:val="0B13EBA1"/>
    <w:rsid w:val="0B154A08"/>
    <w:rsid w:val="0B344273"/>
    <w:rsid w:val="0B5AC01D"/>
    <w:rsid w:val="0B95CEB2"/>
    <w:rsid w:val="0BA77E27"/>
    <w:rsid w:val="0BDBBA6E"/>
    <w:rsid w:val="0BF62D4F"/>
    <w:rsid w:val="0C0BA3C7"/>
    <w:rsid w:val="0C19E9D2"/>
    <w:rsid w:val="0C1C8AAE"/>
    <w:rsid w:val="0C4631D9"/>
    <w:rsid w:val="0C6DB05A"/>
    <w:rsid w:val="0C8A5AC5"/>
    <w:rsid w:val="0C949578"/>
    <w:rsid w:val="0CA22C28"/>
    <w:rsid w:val="0CAB5E98"/>
    <w:rsid w:val="0CAC63A8"/>
    <w:rsid w:val="0CCD80EC"/>
    <w:rsid w:val="0CD5B774"/>
    <w:rsid w:val="0CF4C61F"/>
    <w:rsid w:val="0D0E24C3"/>
    <w:rsid w:val="0D5F08DA"/>
    <w:rsid w:val="0DA2555E"/>
    <w:rsid w:val="0DEC4429"/>
    <w:rsid w:val="0DFDB1EA"/>
    <w:rsid w:val="0E1B9308"/>
    <w:rsid w:val="0E2D0DB7"/>
    <w:rsid w:val="0E34709C"/>
    <w:rsid w:val="0E38BFC6"/>
    <w:rsid w:val="0E8E8EFE"/>
    <w:rsid w:val="0ED05827"/>
    <w:rsid w:val="0EEDBC60"/>
    <w:rsid w:val="0F0B6B61"/>
    <w:rsid w:val="0F10712F"/>
    <w:rsid w:val="0F1ABBDA"/>
    <w:rsid w:val="0F2D4051"/>
    <w:rsid w:val="0F2DAB86"/>
    <w:rsid w:val="0F2F8D13"/>
    <w:rsid w:val="0F3762D8"/>
    <w:rsid w:val="0F5A014A"/>
    <w:rsid w:val="0F78B937"/>
    <w:rsid w:val="0F81CB3A"/>
    <w:rsid w:val="0FBD45C9"/>
    <w:rsid w:val="103F8460"/>
    <w:rsid w:val="1068480B"/>
    <w:rsid w:val="106D2B90"/>
    <w:rsid w:val="1081F628"/>
    <w:rsid w:val="109359AC"/>
    <w:rsid w:val="10E45522"/>
    <w:rsid w:val="11377C84"/>
    <w:rsid w:val="114BF263"/>
    <w:rsid w:val="114CD36F"/>
    <w:rsid w:val="1152ADBA"/>
    <w:rsid w:val="115BB36D"/>
    <w:rsid w:val="116332C7"/>
    <w:rsid w:val="1168FD5F"/>
    <w:rsid w:val="1170700A"/>
    <w:rsid w:val="117130D5"/>
    <w:rsid w:val="1179A667"/>
    <w:rsid w:val="11A70320"/>
    <w:rsid w:val="11B8C457"/>
    <w:rsid w:val="11D3C4C6"/>
    <w:rsid w:val="11EBEFCD"/>
    <w:rsid w:val="11FA2DC4"/>
    <w:rsid w:val="12143061"/>
    <w:rsid w:val="12172789"/>
    <w:rsid w:val="122CE642"/>
    <w:rsid w:val="1250615B"/>
    <w:rsid w:val="125D4069"/>
    <w:rsid w:val="128BEC9B"/>
    <w:rsid w:val="12A6BE67"/>
    <w:rsid w:val="12BF87C1"/>
    <w:rsid w:val="12CA40ED"/>
    <w:rsid w:val="132397EF"/>
    <w:rsid w:val="135A6DC9"/>
    <w:rsid w:val="135D197B"/>
    <w:rsid w:val="1368C7C9"/>
    <w:rsid w:val="13915534"/>
    <w:rsid w:val="139542C5"/>
    <w:rsid w:val="13C7ACBC"/>
    <w:rsid w:val="13C979A8"/>
    <w:rsid w:val="13CA2305"/>
    <w:rsid w:val="13CA4B00"/>
    <w:rsid w:val="13FEA820"/>
    <w:rsid w:val="14078199"/>
    <w:rsid w:val="14372B96"/>
    <w:rsid w:val="143CB210"/>
    <w:rsid w:val="1466E5BB"/>
    <w:rsid w:val="148DA727"/>
    <w:rsid w:val="148DCF93"/>
    <w:rsid w:val="1494E8AB"/>
    <w:rsid w:val="14986204"/>
    <w:rsid w:val="14AD9A53"/>
    <w:rsid w:val="14D5224E"/>
    <w:rsid w:val="14FD6FBF"/>
    <w:rsid w:val="1521890C"/>
    <w:rsid w:val="152741F9"/>
    <w:rsid w:val="153DBC38"/>
    <w:rsid w:val="15542E5D"/>
    <w:rsid w:val="155D0D97"/>
    <w:rsid w:val="1564B116"/>
    <w:rsid w:val="156617D6"/>
    <w:rsid w:val="15AB9BE0"/>
    <w:rsid w:val="15AC57A5"/>
    <w:rsid w:val="16133D5D"/>
    <w:rsid w:val="1617DD62"/>
    <w:rsid w:val="161820FD"/>
    <w:rsid w:val="1637BDAE"/>
    <w:rsid w:val="16527A13"/>
    <w:rsid w:val="166DF3A1"/>
    <w:rsid w:val="166F2240"/>
    <w:rsid w:val="1670E856"/>
    <w:rsid w:val="1674EB48"/>
    <w:rsid w:val="1691B998"/>
    <w:rsid w:val="1693E6CD"/>
    <w:rsid w:val="16BCAE60"/>
    <w:rsid w:val="16BF2260"/>
    <w:rsid w:val="16F08C0B"/>
    <w:rsid w:val="16F2BC24"/>
    <w:rsid w:val="16FC71F1"/>
    <w:rsid w:val="16FE27DD"/>
    <w:rsid w:val="16FE4991"/>
    <w:rsid w:val="1749FC4E"/>
    <w:rsid w:val="17664E9D"/>
    <w:rsid w:val="1782DB98"/>
    <w:rsid w:val="17A025E2"/>
    <w:rsid w:val="17AC8856"/>
    <w:rsid w:val="17BD8432"/>
    <w:rsid w:val="17D26110"/>
    <w:rsid w:val="17DF4E1D"/>
    <w:rsid w:val="1800B8C1"/>
    <w:rsid w:val="180F6F37"/>
    <w:rsid w:val="181371F3"/>
    <w:rsid w:val="18179BD3"/>
    <w:rsid w:val="183EAC5D"/>
    <w:rsid w:val="18550720"/>
    <w:rsid w:val="18803BEB"/>
    <w:rsid w:val="189E4541"/>
    <w:rsid w:val="18A6624A"/>
    <w:rsid w:val="18C4A25B"/>
    <w:rsid w:val="190E2665"/>
    <w:rsid w:val="19180748"/>
    <w:rsid w:val="192898F7"/>
    <w:rsid w:val="19289AF5"/>
    <w:rsid w:val="192ABBE3"/>
    <w:rsid w:val="193D3030"/>
    <w:rsid w:val="1977ED5F"/>
    <w:rsid w:val="197CD84E"/>
    <w:rsid w:val="1985B6BB"/>
    <w:rsid w:val="19882704"/>
    <w:rsid w:val="199AFC61"/>
    <w:rsid w:val="199CB819"/>
    <w:rsid w:val="199E73FC"/>
    <w:rsid w:val="19A8589C"/>
    <w:rsid w:val="19E4FEBC"/>
    <w:rsid w:val="19E95B71"/>
    <w:rsid w:val="19FD87D7"/>
    <w:rsid w:val="1A11CF31"/>
    <w:rsid w:val="1A18A2AF"/>
    <w:rsid w:val="1A20CA5B"/>
    <w:rsid w:val="1A359871"/>
    <w:rsid w:val="1A48EBEB"/>
    <w:rsid w:val="1A82DC63"/>
    <w:rsid w:val="1AC3E765"/>
    <w:rsid w:val="1AC74BE1"/>
    <w:rsid w:val="1ACC6939"/>
    <w:rsid w:val="1ACC904D"/>
    <w:rsid w:val="1AEB1940"/>
    <w:rsid w:val="1AFB0EFF"/>
    <w:rsid w:val="1B0304E3"/>
    <w:rsid w:val="1B0A77DB"/>
    <w:rsid w:val="1B155997"/>
    <w:rsid w:val="1B33E307"/>
    <w:rsid w:val="1B410D6D"/>
    <w:rsid w:val="1B867614"/>
    <w:rsid w:val="1BA6DC15"/>
    <w:rsid w:val="1BCAFE2F"/>
    <w:rsid w:val="1BDB0B87"/>
    <w:rsid w:val="1BE90D56"/>
    <w:rsid w:val="1BEDC9D6"/>
    <w:rsid w:val="1BEF2361"/>
    <w:rsid w:val="1BF9B88A"/>
    <w:rsid w:val="1C1278D4"/>
    <w:rsid w:val="1C133920"/>
    <w:rsid w:val="1C1F545F"/>
    <w:rsid w:val="1C22A11D"/>
    <w:rsid w:val="1C313756"/>
    <w:rsid w:val="1CA2DBA9"/>
    <w:rsid w:val="1CAE5607"/>
    <w:rsid w:val="1CB317B2"/>
    <w:rsid w:val="1CC42916"/>
    <w:rsid w:val="1CC9479B"/>
    <w:rsid w:val="1CCDED70"/>
    <w:rsid w:val="1CD0BF5D"/>
    <w:rsid w:val="1CD53B2C"/>
    <w:rsid w:val="1CFAB4C2"/>
    <w:rsid w:val="1CFDF978"/>
    <w:rsid w:val="1CFFA2B9"/>
    <w:rsid w:val="1D0185E7"/>
    <w:rsid w:val="1D27C5FE"/>
    <w:rsid w:val="1D2E9B8E"/>
    <w:rsid w:val="1D403773"/>
    <w:rsid w:val="1D5659D8"/>
    <w:rsid w:val="1D63F920"/>
    <w:rsid w:val="1D7A54B6"/>
    <w:rsid w:val="1D955218"/>
    <w:rsid w:val="1DC8294A"/>
    <w:rsid w:val="1DDB0A3E"/>
    <w:rsid w:val="1DDFA4B5"/>
    <w:rsid w:val="1DE93EE0"/>
    <w:rsid w:val="1DF269C1"/>
    <w:rsid w:val="1DF830D1"/>
    <w:rsid w:val="1E06D286"/>
    <w:rsid w:val="1E14B7E6"/>
    <w:rsid w:val="1E5A39B9"/>
    <w:rsid w:val="1E5D747D"/>
    <w:rsid w:val="1E9E77C2"/>
    <w:rsid w:val="1EDD4033"/>
    <w:rsid w:val="1EDD5BD2"/>
    <w:rsid w:val="1F009D98"/>
    <w:rsid w:val="1F214AB9"/>
    <w:rsid w:val="1F48C89E"/>
    <w:rsid w:val="1F81FDF0"/>
    <w:rsid w:val="1FACFA97"/>
    <w:rsid w:val="1FB60E1E"/>
    <w:rsid w:val="1FCF1B99"/>
    <w:rsid w:val="1FE03C90"/>
    <w:rsid w:val="1FE31A69"/>
    <w:rsid w:val="1FFF2FD1"/>
    <w:rsid w:val="202005B3"/>
    <w:rsid w:val="2028F6AE"/>
    <w:rsid w:val="20464E34"/>
    <w:rsid w:val="2062BEC5"/>
    <w:rsid w:val="208DFE54"/>
    <w:rsid w:val="208F7222"/>
    <w:rsid w:val="2092EB84"/>
    <w:rsid w:val="20985259"/>
    <w:rsid w:val="209B23C2"/>
    <w:rsid w:val="20AC3703"/>
    <w:rsid w:val="20C6BC9D"/>
    <w:rsid w:val="20F4F160"/>
    <w:rsid w:val="20FC25DE"/>
    <w:rsid w:val="20FE95F1"/>
    <w:rsid w:val="2106775E"/>
    <w:rsid w:val="210BA3CA"/>
    <w:rsid w:val="211987D3"/>
    <w:rsid w:val="2140D61C"/>
    <w:rsid w:val="2193CD06"/>
    <w:rsid w:val="219C6002"/>
    <w:rsid w:val="21A20540"/>
    <w:rsid w:val="21F437FA"/>
    <w:rsid w:val="220DA2C8"/>
    <w:rsid w:val="22116E2E"/>
    <w:rsid w:val="221A41B4"/>
    <w:rsid w:val="22476208"/>
    <w:rsid w:val="224FBD81"/>
    <w:rsid w:val="2264FFC5"/>
    <w:rsid w:val="2266AEEE"/>
    <w:rsid w:val="2266D379"/>
    <w:rsid w:val="228CDA44"/>
    <w:rsid w:val="229AA00A"/>
    <w:rsid w:val="22CA6A9A"/>
    <w:rsid w:val="22D4111E"/>
    <w:rsid w:val="231F41B8"/>
    <w:rsid w:val="23240C84"/>
    <w:rsid w:val="2324AE21"/>
    <w:rsid w:val="232CEA9D"/>
    <w:rsid w:val="233B09CB"/>
    <w:rsid w:val="2352440F"/>
    <w:rsid w:val="2352570D"/>
    <w:rsid w:val="23622387"/>
    <w:rsid w:val="2369E225"/>
    <w:rsid w:val="239708D8"/>
    <w:rsid w:val="23F5F8AF"/>
    <w:rsid w:val="23FBA35B"/>
    <w:rsid w:val="23FDAA11"/>
    <w:rsid w:val="24444953"/>
    <w:rsid w:val="244525A3"/>
    <w:rsid w:val="244A3577"/>
    <w:rsid w:val="244BC812"/>
    <w:rsid w:val="246F60B5"/>
    <w:rsid w:val="2478A5A9"/>
    <w:rsid w:val="2485D5DD"/>
    <w:rsid w:val="24914C7A"/>
    <w:rsid w:val="2491E538"/>
    <w:rsid w:val="249BC141"/>
    <w:rsid w:val="249F8E35"/>
    <w:rsid w:val="24ACE5E4"/>
    <w:rsid w:val="24DDA566"/>
    <w:rsid w:val="24F8A169"/>
    <w:rsid w:val="25002866"/>
    <w:rsid w:val="2515F238"/>
    <w:rsid w:val="25288570"/>
    <w:rsid w:val="25368E07"/>
    <w:rsid w:val="253F7602"/>
    <w:rsid w:val="255E46B9"/>
    <w:rsid w:val="257DDA09"/>
    <w:rsid w:val="25907A7F"/>
    <w:rsid w:val="25A22722"/>
    <w:rsid w:val="25A4E0B9"/>
    <w:rsid w:val="25BD49EC"/>
    <w:rsid w:val="25D09100"/>
    <w:rsid w:val="25ED4671"/>
    <w:rsid w:val="25F5B860"/>
    <w:rsid w:val="25FE8D3C"/>
    <w:rsid w:val="260E5A2E"/>
    <w:rsid w:val="262F9B11"/>
    <w:rsid w:val="264152CD"/>
    <w:rsid w:val="264AEFCA"/>
    <w:rsid w:val="2652B1D6"/>
    <w:rsid w:val="26564EAB"/>
    <w:rsid w:val="265EC394"/>
    <w:rsid w:val="266A4D00"/>
    <w:rsid w:val="266C6C1F"/>
    <w:rsid w:val="2670F13E"/>
    <w:rsid w:val="2687669B"/>
    <w:rsid w:val="2690DF2B"/>
    <w:rsid w:val="26AC0D99"/>
    <w:rsid w:val="26B55EE4"/>
    <w:rsid w:val="26DE4C68"/>
    <w:rsid w:val="26F57BFC"/>
    <w:rsid w:val="27115102"/>
    <w:rsid w:val="2746F658"/>
    <w:rsid w:val="2750B02B"/>
    <w:rsid w:val="276386A0"/>
    <w:rsid w:val="276FF931"/>
    <w:rsid w:val="27BA10CA"/>
    <w:rsid w:val="27BEAEC5"/>
    <w:rsid w:val="27E1582D"/>
    <w:rsid w:val="27E30398"/>
    <w:rsid w:val="27FBCD70"/>
    <w:rsid w:val="2848E0F8"/>
    <w:rsid w:val="285F5DE1"/>
    <w:rsid w:val="286B6712"/>
    <w:rsid w:val="28832582"/>
    <w:rsid w:val="288B923A"/>
    <w:rsid w:val="288D4A34"/>
    <w:rsid w:val="28AA055E"/>
    <w:rsid w:val="28B4BD4E"/>
    <w:rsid w:val="28C1B4A9"/>
    <w:rsid w:val="28D2EA80"/>
    <w:rsid w:val="28D9EA37"/>
    <w:rsid w:val="28DC7298"/>
    <w:rsid w:val="28E94C6B"/>
    <w:rsid w:val="290C23DA"/>
    <w:rsid w:val="291914F0"/>
    <w:rsid w:val="293135C3"/>
    <w:rsid w:val="2955E5E2"/>
    <w:rsid w:val="2973968B"/>
    <w:rsid w:val="298300BE"/>
    <w:rsid w:val="29D5CC79"/>
    <w:rsid w:val="29EAB0B6"/>
    <w:rsid w:val="29EC3672"/>
    <w:rsid w:val="29F07A89"/>
    <w:rsid w:val="29FDAA22"/>
    <w:rsid w:val="2A32C579"/>
    <w:rsid w:val="2A4160A6"/>
    <w:rsid w:val="2A4A3A52"/>
    <w:rsid w:val="2ABD1DEB"/>
    <w:rsid w:val="2ACE9495"/>
    <w:rsid w:val="2AEB9418"/>
    <w:rsid w:val="2B280F25"/>
    <w:rsid w:val="2B30B0E3"/>
    <w:rsid w:val="2B39EE5A"/>
    <w:rsid w:val="2B4736FF"/>
    <w:rsid w:val="2B4B2389"/>
    <w:rsid w:val="2B4D9098"/>
    <w:rsid w:val="2B62E662"/>
    <w:rsid w:val="2B67CB35"/>
    <w:rsid w:val="2B6C2B1B"/>
    <w:rsid w:val="2BABAE05"/>
    <w:rsid w:val="2BADBB41"/>
    <w:rsid w:val="2BC88187"/>
    <w:rsid w:val="2BD73A85"/>
    <w:rsid w:val="2C24740A"/>
    <w:rsid w:val="2C2E4DFD"/>
    <w:rsid w:val="2C44BF4E"/>
    <w:rsid w:val="2C63FADC"/>
    <w:rsid w:val="2C7A3B51"/>
    <w:rsid w:val="2CA38607"/>
    <w:rsid w:val="2CBBF97E"/>
    <w:rsid w:val="2CBF610D"/>
    <w:rsid w:val="2CE472D0"/>
    <w:rsid w:val="2CEA8BD5"/>
    <w:rsid w:val="2D0D5B0D"/>
    <w:rsid w:val="2D524B16"/>
    <w:rsid w:val="2D6588F4"/>
    <w:rsid w:val="2D72F0DC"/>
    <w:rsid w:val="2D7F8ED8"/>
    <w:rsid w:val="2DA333AF"/>
    <w:rsid w:val="2DB9E76D"/>
    <w:rsid w:val="2DD2D736"/>
    <w:rsid w:val="2DEE0EB5"/>
    <w:rsid w:val="2E029105"/>
    <w:rsid w:val="2E11B559"/>
    <w:rsid w:val="2E1649CE"/>
    <w:rsid w:val="2E1A6637"/>
    <w:rsid w:val="2E3C1484"/>
    <w:rsid w:val="2E52AD70"/>
    <w:rsid w:val="2E6AEFC3"/>
    <w:rsid w:val="2ED4B822"/>
    <w:rsid w:val="2EF88C1E"/>
    <w:rsid w:val="2EFB772E"/>
    <w:rsid w:val="2F071354"/>
    <w:rsid w:val="2F0D3A68"/>
    <w:rsid w:val="2F3816E0"/>
    <w:rsid w:val="2F41F112"/>
    <w:rsid w:val="2F49135A"/>
    <w:rsid w:val="2F51F6DD"/>
    <w:rsid w:val="2F55B0FB"/>
    <w:rsid w:val="2F6583DD"/>
    <w:rsid w:val="2F7C5B55"/>
    <w:rsid w:val="2F7D641C"/>
    <w:rsid w:val="2F8F2710"/>
    <w:rsid w:val="2F923954"/>
    <w:rsid w:val="2F9E7439"/>
    <w:rsid w:val="2FA5839E"/>
    <w:rsid w:val="2FDCA335"/>
    <w:rsid w:val="3003B6EE"/>
    <w:rsid w:val="30271A98"/>
    <w:rsid w:val="30321CB1"/>
    <w:rsid w:val="303874C4"/>
    <w:rsid w:val="306B4665"/>
    <w:rsid w:val="308D151B"/>
    <w:rsid w:val="3097A9D5"/>
    <w:rsid w:val="30C76FE5"/>
    <w:rsid w:val="30EF1F1C"/>
    <w:rsid w:val="30F18C3D"/>
    <w:rsid w:val="30F63456"/>
    <w:rsid w:val="30F728F0"/>
    <w:rsid w:val="313648BC"/>
    <w:rsid w:val="315ABC18"/>
    <w:rsid w:val="3161EF30"/>
    <w:rsid w:val="3164CB9B"/>
    <w:rsid w:val="3184DAE1"/>
    <w:rsid w:val="318C6918"/>
    <w:rsid w:val="31A250D6"/>
    <w:rsid w:val="31CC0BBA"/>
    <w:rsid w:val="31CE52AC"/>
    <w:rsid w:val="31EBE056"/>
    <w:rsid w:val="31FFB67B"/>
    <w:rsid w:val="321E15DC"/>
    <w:rsid w:val="3223853B"/>
    <w:rsid w:val="322A1432"/>
    <w:rsid w:val="322BB78D"/>
    <w:rsid w:val="323F0A11"/>
    <w:rsid w:val="32493459"/>
    <w:rsid w:val="324C3E00"/>
    <w:rsid w:val="325731BB"/>
    <w:rsid w:val="327C7E2B"/>
    <w:rsid w:val="32837C45"/>
    <w:rsid w:val="32863E11"/>
    <w:rsid w:val="32B35A5C"/>
    <w:rsid w:val="32DAD747"/>
    <w:rsid w:val="32E3553B"/>
    <w:rsid w:val="32E80B39"/>
    <w:rsid w:val="3300ED69"/>
    <w:rsid w:val="330170CD"/>
    <w:rsid w:val="331E01BB"/>
    <w:rsid w:val="33368F39"/>
    <w:rsid w:val="333B9EFF"/>
    <w:rsid w:val="339A5580"/>
    <w:rsid w:val="33A565D7"/>
    <w:rsid w:val="33B580C1"/>
    <w:rsid w:val="33C0EA50"/>
    <w:rsid w:val="33C598C6"/>
    <w:rsid w:val="33C7A8EF"/>
    <w:rsid w:val="33E5911B"/>
    <w:rsid w:val="33FFBFF1"/>
    <w:rsid w:val="340BC838"/>
    <w:rsid w:val="3445B410"/>
    <w:rsid w:val="34540425"/>
    <w:rsid w:val="34625D76"/>
    <w:rsid w:val="34749C74"/>
    <w:rsid w:val="3475A300"/>
    <w:rsid w:val="34824643"/>
    <w:rsid w:val="348B3136"/>
    <w:rsid w:val="349B6204"/>
    <w:rsid w:val="34AE4308"/>
    <w:rsid w:val="34BD2791"/>
    <w:rsid w:val="34F0CF57"/>
    <w:rsid w:val="354396B3"/>
    <w:rsid w:val="354B499B"/>
    <w:rsid w:val="35616647"/>
    <w:rsid w:val="357FE20E"/>
    <w:rsid w:val="3583220F"/>
    <w:rsid w:val="359F3809"/>
    <w:rsid w:val="35A1175D"/>
    <w:rsid w:val="35F6457C"/>
    <w:rsid w:val="36135BA1"/>
    <w:rsid w:val="362A93C9"/>
    <w:rsid w:val="36632E48"/>
    <w:rsid w:val="368E2CCF"/>
    <w:rsid w:val="36907BF3"/>
    <w:rsid w:val="36A6A656"/>
    <w:rsid w:val="36B24DBF"/>
    <w:rsid w:val="36BFF2DD"/>
    <w:rsid w:val="36DACCB6"/>
    <w:rsid w:val="36F1AB15"/>
    <w:rsid w:val="36F43868"/>
    <w:rsid w:val="36F8D67C"/>
    <w:rsid w:val="36FF1D3D"/>
    <w:rsid w:val="370FF721"/>
    <w:rsid w:val="3717764B"/>
    <w:rsid w:val="3717E58A"/>
    <w:rsid w:val="371A592B"/>
    <w:rsid w:val="373E6191"/>
    <w:rsid w:val="37708F5B"/>
    <w:rsid w:val="37981BC6"/>
    <w:rsid w:val="37982647"/>
    <w:rsid w:val="37B267BD"/>
    <w:rsid w:val="37C8A58C"/>
    <w:rsid w:val="37CF2579"/>
    <w:rsid w:val="37F3A0D0"/>
    <w:rsid w:val="38038FAD"/>
    <w:rsid w:val="3822C349"/>
    <w:rsid w:val="382DB4D6"/>
    <w:rsid w:val="382F2BBF"/>
    <w:rsid w:val="383840FF"/>
    <w:rsid w:val="383B4BF3"/>
    <w:rsid w:val="384122F8"/>
    <w:rsid w:val="384ABA59"/>
    <w:rsid w:val="3859B692"/>
    <w:rsid w:val="3869CEAC"/>
    <w:rsid w:val="38C52FAB"/>
    <w:rsid w:val="38D10CB8"/>
    <w:rsid w:val="38D4563F"/>
    <w:rsid w:val="3900AB3C"/>
    <w:rsid w:val="39175676"/>
    <w:rsid w:val="392AB056"/>
    <w:rsid w:val="395ECA89"/>
    <w:rsid w:val="396419A5"/>
    <w:rsid w:val="3978D328"/>
    <w:rsid w:val="3984A160"/>
    <w:rsid w:val="398E28E9"/>
    <w:rsid w:val="39B33A4F"/>
    <w:rsid w:val="39CEDC75"/>
    <w:rsid w:val="39F5097A"/>
    <w:rsid w:val="3A0493A6"/>
    <w:rsid w:val="3A28154C"/>
    <w:rsid w:val="3A2ABFF9"/>
    <w:rsid w:val="3A305E59"/>
    <w:rsid w:val="3A310657"/>
    <w:rsid w:val="3A31C012"/>
    <w:rsid w:val="3A354D2F"/>
    <w:rsid w:val="3A560A14"/>
    <w:rsid w:val="3A756510"/>
    <w:rsid w:val="3A8F1A9E"/>
    <w:rsid w:val="3AB7FB19"/>
    <w:rsid w:val="3AC09939"/>
    <w:rsid w:val="3ACB03B9"/>
    <w:rsid w:val="3AE03DE1"/>
    <w:rsid w:val="3AE98DA5"/>
    <w:rsid w:val="3B1E6868"/>
    <w:rsid w:val="3B7B2D0C"/>
    <w:rsid w:val="3B9070FA"/>
    <w:rsid w:val="3BA570E9"/>
    <w:rsid w:val="3BA99A9C"/>
    <w:rsid w:val="3BAA9709"/>
    <w:rsid w:val="3BADF99A"/>
    <w:rsid w:val="3BC7B6D8"/>
    <w:rsid w:val="3BCC8C8C"/>
    <w:rsid w:val="3BD03406"/>
    <w:rsid w:val="3BEEFC1C"/>
    <w:rsid w:val="3BFF00D9"/>
    <w:rsid w:val="3C0673DD"/>
    <w:rsid w:val="3C086947"/>
    <w:rsid w:val="3C47AF3B"/>
    <w:rsid w:val="3C61AFFA"/>
    <w:rsid w:val="3C8BA0A3"/>
    <w:rsid w:val="3C955294"/>
    <w:rsid w:val="3C9CDA29"/>
    <w:rsid w:val="3CA8160E"/>
    <w:rsid w:val="3CBFEA86"/>
    <w:rsid w:val="3CCAD0E9"/>
    <w:rsid w:val="3CE3C401"/>
    <w:rsid w:val="3D0EA705"/>
    <w:rsid w:val="3D185772"/>
    <w:rsid w:val="3D334AC8"/>
    <w:rsid w:val="3D677B90"/>
    <w:rsid w:val="3D810393"/>
    <w:rsid w:val="3DC2D9A3"/>
    <w:rsid w:val="3DC7EEB0"/>
    <w:rsid w:val="3DD7ECC6"/>
    <w:rsid w:val="3DEEB33F"/>
    <w:rsid w:val="3DF78E22"/>
    <w:rsid w:val="3E2309AC"/>
    <w:rsid w:val="3E54A6F5"/>
    <w:rsid w:val="3E65114B"/>
    <w:rsid w:val="3E6C932A"/>
    <w:rsid w:val="3E808612"/>
    <w:rsid w:val="3E8CF4BA"/>
    <w:rsid w:val="3EA2B659"/>
    <w:rsid w:val="3EB4EE20"/>
    <w:rsid w:val="3EC0F628"/>
    <w:rsid w:val="3ECCBE7A"/>
    <w:rsid w:val="3EF36BFF"/>
    <w:rsid w:val="3EF63219"/>
    <w:rsid w:val="3F045F4A"/>
    <w:rsid w:val="3F259F2A"/>
    <w:rsid w:val="3F4531DB"/>
    <w:rsid w:val="3F4FAB2C"/>
    <w:rsid w:val="3F656284"/>
    <w:rsid w:val="3FB931DE"/>
    <w:rsid w:val="3FD2F19E"/>
    <w:rsid w:val="3FDF822E"/>
    <w:rsid w:val="3FF55FBA"/>
    <w:rsid w:val="402E8DDF"/>
    <w:rsid w:val="4030A6E4"/>
    <w:rsid w:val="404EC628"/>
    <w:rsid w:val="405E9639"/>
    <w:rsid w:val="407D1122"/>
    <w:rsid w:val="408B7296"/>
    <w:rsid w:val="408D6C8D"/>
    <w:rsid w:val="409A9DA8"/>
    <w:rsid w:val="40C577B7"/>
    <w:rsid w:val="40C794CB"/>
    <w:rsid w:val="40C9F3C4"/>
    <w:rsid w:val="40F4028D"/>
    <w:rsid w:val="411CAB57"/>
    <w:rsid w:val="411FF7C9"/>
    <w:rsid w:val="414A08AE"/>
    <w:rsid w:val="41552609"/>
    <w:rsid w:val="418DC41D"/>
    <w:rsid w:val="41A881CE"/>
    <w:rsid w:val="41B0F272"/>
    <w:rsid w:val="41C0F692"/>
    <w:rsid w:val="41C16307"/>
    <w:rsid w:val="41C6D81F"/>
    <w:rsid w:val="41E66D09"/>
    <w:rsid w:val="41F9F997"/>
    <w:rsid w:val="4216F1E3"/>
    <w:rsid w:val="421BB759"/>
    <w:rsid w:val="422774E1"/>
    <w:rsid w:val="424B0FBE"/>
    <w:rsid w:val="425142D7"/>
    <w:rsid w:val="427B6988"/>
    <w:rsid w:val="42A3817F"/>
    <w:rsid w:val="42C2179A"/>
    <w:rsid w:val="42CCDA9D"/>
    <w:rsid w:val="4303E3DA"/>
    <w:rsid w:val="4318D6D8"/>
    <w:rsid w:val="432B9E65"/>
    <w:rsid w:val="4330AAB9"/>
    <w:rsid w:val="4356ABC4"/>
    <w:rsid w:val="4363BE4F"/>
    <w:rsid w:val="4363FED6"/>
    <w:rsid w:val="437A8A3E"/>
    <w:rsid w:val="43949034"/>
    <w:rsid w:val="43A77F50"/>
    <w:rsid w:val="43B94DAA"/>
    <w:rsid w:val="43C0F87A"/>
    <w:rsid w:val="43F96DF3"/>
    <w:rsid w:val="441C7359"/>
    <w:rsid w:val="441E0A11"/>
    <w:rsid w:val="44249B7B"/>
    <w:rsid w:val="442952E6"/>
    <w:rsid w:val="4440054C"/>
    <w:rsid w:val="444441D5"/>
    <w:rsid w:val="4468F8C0"/>
    <w:rsid w:val="4474A2C7"/>
    <w:rsid w:val="448EE707"/>
    <w:rsid w:val="44A0C00A"/>
    <w:rsid w:val="44F3B871"/>
    <w:rsid w:val="450A6238"/>
    <w:rsid w:val="451152FC"/>
    <w:rsid w:val="4518BBEE"/>
    <w:rsid w:val="455851C6"/>
    <w:rsid w:val="45E7A430"/>
    <w:rsid w:val="45EC3726"/>
    <w:rsid w:val="460C790B"/>
    <w:rsid w:val="46216AE4"/>
    <w:rsid w:val="4628AD95"/>
    <w:rsid w:val="4635CA43"/>
    <w:rsid w:val="4636124C"/>
    <w:rsid w:val="46581FD0"/>
    <w:rsid w:val="4674FBB5"/>
    <w:rsid w:val="4690C939"/>
    <w:rsid w:val="46AA1C0D"/>
    <w:rsid w:val="46B36440"/>
    <w:rsid w:val="46CC9E84"/>
    <w:rsid w:val="4706BD81"/>
    <w:rsid w:val="47096FA8"/>
    <w:rsid w:val="4724F57E"/>
    <w:rsid w:val="474FB0BC"/>
    <w:rsid w:val="475735DE"/>
    <w:rsid w:val="4760DA06"/>
    <w:rsid w:val="47693E3E"/>
    <w:rsid w:val="47A13193"/>
    <w:rsid w:val="47A3DED0"/>
    <w:rsid w:val="47B09283"/>
    <w:rsid w:val="47CA3693"/>
    <w:rsid w:val="47D8A043"/>
    <w:rsid w:val="47E6409B"/>
    <w:rsid w:val="48009C66"/>
    <w:rsid w:val="480CDA7F"/>
    <w:rsid w:val="4811323B"/>
    <w:rsid w:val="4819CCED"/>
    <w:rsid w:val="482A0702"/>
    <w:rsid w:val="482AE7D7"/>
    <w:rsid w:val="486A9990"/>
    <w:rsid w:val="48799405"/>
    <w:rsid w:val="48F47924"/>
    <w:rsid w:val="4930EFFB"/>
    <w:rsid w:val="4932C54E"/>
    <w:rsid w:val="49357F65"/>
    <w:rsid w:val="49410D57"/>
    <w:rsid w:val="495CA505"/>
    <w:rsid w:val="4966CCE8"/>
    <w:rsid w:val="496DCEAF"/>
    <w:rsid w:val="49917D52"/>
    <w:rsid w:val="4994BBED"/>
    <w:rsid w:val="49A76EC8"/>
    <w:rsid w:val="49AA5467"/>
    <w:rsid w:val="49C01E73"/>
    <w:rsid w:val="49C88D53"/>
    <w:rsid w:val="49C930BE"/>
    <w:rsid w:val="49D0558F"/>
    <w:rsid w:val="49D84020"/>
    <w:rsid w:val="49F7FFF5"/>
    <w:rsid w:val="4A16C1BE"/>
    <w:rsid w:val="4A284964"/>
    <w:rsid w:val="4A38A22B"/>
    <w:rsid w:val="4A437CE3"/>
    <w:rsid w:val="4A7FEC2E"/>
    <w:rsid w:val="4A970A1C"/>
    <w:rsid w:val="4AB60242"/>
    <w:rsid w:val="4AC74F4D"/>
    <w:rsid w:val="4AD03EC3"/>
    <w:rsid w:val="4AE27677"/>
    <w:rsid w:val="4AF003E3"/>
    <w:rsid w:val="4AF3A945"/>
    <w:rsid w:val="4B0FBF4D"/>
    <w:rsid w:val="4B296BDE"/>
    <w:rsid w:val="4B40C0AE"/>
    <w:rsid w:val="4B67DD40"/>
    <w:rsid w:val="4B6A416D"/>
    <w:rsid w:val="4B7CE402"/>
    <w:rsid w:val="4B9CEA87"/>
    <w:rsid w:val="4B9EC022"/>
    <w:rsid w:val="4BAD6CBE"/>
    <w:rsid w:val="4BB7F40C"/>
    <w:rsid w:val="4BC6F9B8"/>
    <w:rsid w:val="4BE8EFBE"/>
    <w:rsid w:val="4C0A32D4"/>
    <w:rsid w:val="4C0B5D7A"/>
    <w:rsid w:val="4C0DAE56"/>
    <w:rsid w:val="4C2CF647"/>
    <w:rsid w:val="4C2E2D95"/>
    <w:rsid w:val="4C43CF56"/>
    <w:rsid w:val="4C4797EE"/>
    <w:rsid w:val="4C754BFB"/>
    <w:rsid w:val="4C878399"/>
    <w:rsid w:val="4C920121"/>
    <w:rsid w:val="4CB0622A"/>
    <w:rsid w:val="4CD4312B"/>
    <w:rsid w:val="4CD6C302"/>
    <w:rsid w:val="4D1BF0DB"/>
    <w:rsid w:val="4D1F6B6C"/>
    <w:rsid w:val="4D353879"/>
    <w:rsid w:val="4D3EE4D6"/>
    <w:rsid w:val="4D46294A"/>
    <w:rsid w:val="4D4E5588"/>
    <w:rsid w:val="4D653127"/>
    <w:rsid w:val="4D6A0680"/>
    <w:rsid w:val="4D6F9780"/>
    <w:rsid w:val="4D7C0B18"/>
    <w:rsid w:val="4DA144F1"/>
    <w:rsid w:val="4DA449AA"/>
    <w:rsid w:val="4DC79E9A"/>
    <w:rsid w:val="4DCB8F61"/>
    <w:rsid w:val="4DD50559"/>
    <w:rsid w:val="4E18B7BB"/>
    <w:rsid w:val="4E40965F"/>
    <w:rsid w:val="4E844991"/>
    <w:rsid w:val="4E95C358"/>
    <w:rsid w:val="4EAE0856"/>
    <w:rsid w:val="4EB3399F"/>
    <w:rsid w:val="4EB63FAA"/>
    <w:rsid w:val="4EBB5325"/>
    <w:rsid w:val="4EC26011"/>
    <w:rsid w:val="4EC807A1"/>
    <w:rsid w:val="4EC855AC"/>
    <w:rsid w:val="4ED17346"/>
    <w:rsid w:val="4EDD82B8"/>
    <w:rsid w:val="4EF25392"/>
    <w:rsid w:val="4F0A1783"/>
    <w:rsid w:val="4F275CCC"/>
    <w:rsid w:val="4F2E8D3F"/>
    <w:rsid w:val="4F48048D"/>
    <w:rsid w:val="4F725763"/>
    <w:rsid w:val="4F926C69"/>
    <w:rsid w:val="4F9AD937"/>
    <w:rsid w:val="4FDCACB6"/>
    <w:rsid w:val="4FEE89C5"/>
    <w:rsid w:val="5001CBC1"/>
    <w:rsid w:val="50028002"/>
    <w:rsid w:val="501048B8"/>
    <w:rsid w:val="5010761E"/>
    <w:rsid w:val="501ECD82"/>
    <w:rsid w:val="5030F6AE"/>
    <w:rsid w:val="5041A4AD"/>
    <w:rsid w:val="5046EC29"/>
    <w:rsid w:val="504C5B4F"/>
    <w:rsid w:val="50525786"/>
    <w:rsid w:val="506613D8"/>
    <w:rsid w:val="506AEF26"/>
    <w:rsid w:val="506E07FA"/>
    <w:rsid w:val="507F0379"/>
    <w:rsid w:val="5083BB7F"/>
    <w:rsid w:val="50A62318"/>
    <w:rsid w:val="50BB72E7"/>
    <w:rsid w:val="50DC3AB8"/>
    <w:rsid w:val="510F8F4C"/>
    <w:rsid w:val="51653982"/>
    <w:rsid w:val="51829A15"/>
    <w:rsid w:val="5196B265"/>
    <w:rsid w:val="51D2B932"/>
    <w:rsid w:val="51F17E6E"/>
    <w:rsid w:val="5230FACC"/>
    <w:rsid w:val="523AC193"/>
    <w:rsid w:val="52543836"/>
    <w:rsid w:val="52654059"/>
    <w:rsid w:val="526CA448"/>
    <w:rsid w:val="52894156"/>
    <w:rsid w:val="528CBA65"/>
    <w:rsid w:val="528FBF69"/>
    <w:rsid w:val="529605F5"/>
    <w:rsid w:val="52AC2096"/>
    <w:rsid w:val="52B1C08C"/>
    <w:rsid w:val="52B35F22"/>
    <w:rsid w:val="52BF4FB2"/>
    <w:rsid w:val="52C9678D"/>
    <w:rsid w:val="52DE53FF"/>
    <w:rsid w:val="52E96505"/>
    <w:rsid w:val="53002EA0"/>
    <w:rsid w:val="531474BC"/>
    <w:rsid w:val="532BC3A3"/>
    <w:rsid w:val="53409846"/>
    <w:rsid w:val="535224D0"/>
    <w:rsid w:val="5360A896"/>
    <w:rsid w:val="538E6F86"/>
    <w:rsid w:val="539E1BCC"/>
    <w:rsid w:val="53DA0944"/>
    <w:rsid w:val="53E6C128"/>
    <w:rsid w:val="53F179CC"/>
    <w:rsid w:val="541B0AE8"/>
    <w:rsid w:val="541D75F8"/>
    <w:rsid w:val="542A3DE4"/>
    <w:rsid w:val="542ECC8A"/>
    <w:rsid w:val="5447EB50"/>
    <w:rsid w:val="5469EB7B"/>
    <w:rsid w:val="5481F5E4"/>
    <w:rsid w:val="548578FA"/>
    <w:rsid w:val="5498D41B"/>
    <w:rsid w:val="549981DD"/>
    <w:rsid w:val="54ACBC78"/>
    <w:rsid w:val="54C4A1D1"/>
    <w:rsid w:val="54E518E6"/>
    <w:rsid w:val="5524B9DF"/>
    <w:rsid w:val="552D4399"/>
    <w:rsid w:val="5531B6DE"/>
    <w:rsid w:val="555BF84C"/>
    <w:rsid w:val="55731C2D"/>
    <w:rsid w:val="55923E02"/>
    <w:rsid w:val="55A5452D"/>
    <w:rsid w:val="55A78752"/>
    <w:rsid w:val="55AB293B"/>
    <w:rsid w:val="55DCEB1D"/>
    <w:rsid w:val="55DD0CEC"/>
    <w:rsid w:val="55E89DAF"/>
    <w:rsid w:val="55F71477"/>
    <w:rsid w:val="564E4E3F"/>
    <w:rsid w:val="56540C2F"/>
    <w:rsid w:val="565D5E73"/>
    <w:rsid w:val="567A2ED9"/>
    <w:rsid w:val="568E7F7F"/>
    <w:rsid w:val="56BA5144"/>
    <w:rsid w:val="56C61CBB"/>
    <w:rsid w:val="5700E2DA"/>
    <w:rsid w:val="57056824"/>
    <w:rsid w:val="5707E96A"/>
    <w:rsid w:val="570EDFAC"/>
    <w:rsid w:val="57122FC1"/>
    <w:rsid w:val="571AEB41"/>
    <w:rsid w:val="574BC2BA"/>
    <w:rsid w:val="5751E95C"/>
    <w:rsid w:val="576B772A"/>
    <w:rsid w:val="576C7CEF"/>
    <w:rsid w:val="579F933A"/>
    <w:rsid w:val="57D57323"/>
    <w:rsid w:val="57DE3E60"/>
    <w:rsid w:val="5806BAC7"/>
    <w:rsid w:val="581E3A87"/>
    <w:rsid w:val="582943DC"/>
    <w:rsid w:val="583A0874"/>
    <w:rsid w:val="5872FC86"/>
    <w:rsid w:val="58906B5D"/>
    <w:rsid w:val="58C15FAF"/>
    <w:rsid w:val="58DC4A11"/>
    <w:rsid w:val="58DCCC6B"/>
    <w:rsid w:val="58DF9CFC"/>
    <w:rsid w:val="58E2B9E8"/>
    <w:rsid w:val="58E47EDD"/>
    <w:rsid w:val="58E92924"/>
    <w:rsid w:val="58EADF51"/>
    <w:rsid w:val="593FB170"/>
    <w:rsid w:val="595BC68D"/>
    <w:rsid w:val="595D7A35"/>
    <w:rsid w:val="59792BF1"/>
    <w:rsid w:val="598DB78C"/>
    <w:rsid w:val="59AC49BF"/>
    <w:rsid w:val="59EC2D5C"/>
    <w:rsid w:val="59F32B41"/>
    <w:rsid w:val="59FC04C4"/>
    <w:rsid w:val="5A06EFB2"/>
    <w:rsid w:val="5A30F998"/>
    <w:rsid w:val="5A5426C7"/>
    <w:rsid w:val="5A586934"/>
    <w:rsid w:val="5A684518"/>
    <w:rsid w:val="5A72DC10"/>
    <w:rsid w:val="5A7512E1"/>
    <w:rsid w:val="5A7FC5B3"/>
    <w:rsid w:val="5A83C845"/>
    <w:rsid w:val="5A8F325F"/>
    <w:rsid w:val="5AA257C4"/>
    <w:rsid w:val="5ABA9BF1"/>
    <w:rsid w:val="5ABB3E07"/>
    <w:rsid w:val="5ABB740D"/>
    <w:rsid w:val="5ADECA20"/>
    <w:rsid w:val="5AF826D4"/>
    <w:rsid w:val="5B22825B"/>
    <w:rsid w:val="5B365CCD"/>
    <w:rsid w:val="5B52563E"/>
    <w:rsid w:val="5B7DC631"/>
    <w:rsid w:val="5B82EF4E"/>
    <w:rsid w:val="5BA0574F"/>
    <w:rsid w:val="5BB0EE7C"/>
    <w:rsid w:val="5BBA6779"/>
    <w:rsid w:val="5BCC1561"/>
    <w:rsid w:val="5BDCD7AC"/>
    <w:rsid w:val="5C0237DB"/>
    <w:rsid w:val="5C12DCEB"/>
    <w:rsid w:val="5C2D473B"/>
    <w:rsid w:val="5C2E1EC9"/>
    <w:rsid w:val="5C5761C7"/>
    <w:rsid w:val="5C687D3C"/>
    <w:rsid w:val="5C77F525"/>
    <w:rsid w:val="5C7E5579"/>
    <w:rsid w:val="5C849BA4"/>
    <w:rsid w:val="5C966F3C"/>
    <w:rsid w:val="5CB73F93"/>
    <w:rsid w:val="5CD5F3BD"/>
    <w:rsid w:val="5D1185A8"/>
    <w:rsid w:val="5D2F1627"/>
    <w:rsid w:val="5D33224F"/>
    <w:rsid w:val="5D4F2CEB"/>
    <w:rsid w:val="5D58D237"/>
    <w:rsid w:val="5D6096B2"/>
    <w:rsid w:val="5D8DE0BD"/>
    <w:rsid w:val="5D955D86"/>
    <w:rsid w:val="5D9EFE6C"/>
    <w:rsid w:val="5DC59C48"/>
    <w:rsid w:val="5E1E559E"/>
    <w:rsid w:val="5E4CEC08"/>
    <w:rsid w:val="5E6761B6"/>
    <w:rsid w:val="5E8114C1"/>
    <w:rsid w:val="5E815B9A"/>
    <w:rsid w:val="5E826E45"/>
    <w:rsid w:val="5E93BCB6"/>
    <w:rsid w:val="5EB1DF43"/>
    <w:rsid w:val="5EB5F744"/>
    <w:rsid w:val="5EBE1E19"/>
    <w:rsid w:val="5EBFD880"/>
    <w:rsid w:val="5EC77CE5"/>
    <w:rsid w:val="5ED3A399"/>
    <w:rsid w:val="5EFE81B8"/>
    <w:rsid w:val="5F13F7F2"/>
    <w:rsid w:val="5F214AB8"/>
    <w:rsid w:val="5F2CD0F4"/>
    <w:rsid w:val="5F2DB6F4"/>
    <w:rsid w:val="5F41A2CC"/>
    <w:rsid w:val="5F7652F8"/>
    <w:rsid w:val="5F7F4C40"/>
    <w:rsid w:val="5F88E55D"/>
    <w:rsid w:val="5FC37FB6"/>
    <w:rsid w:val="5FCF3969"/>
    <w:rsid w:val="60101602"/>
    <w:rsid w:val="6026E3B8"/>
    <w:rsid w:val="60352514"/>
    <w:rsid w:val="606C7106"/>
    <w:rsid w:val="606E500C"/>
    <w:rsid w:val="60870813"/>
    <w:rsid w:val="608AC809"/>
    <w:rsid w:val="6095A9DA"/>
    <w:rsid w:val="60A16F83"/>
    <w:rsid w:val="60AFD124"/>
    <w:rsid w:val="60C2DC30"/>
    <w:rsid w:val="60D3C11E"/>
    <w:rsid w:val="60F954BA"/>
    <w:rsid w:val="6113E641"/>
    <w:rsid w:val="612C5B64"/>
    <w:rsid w:val="612FC811"/>
    <w:rsid w:val="616BB972"/>
    <w:rsid w:val="617C6F4C"/>
    <w:rsid w:val="617F9EBE"/>
    <w:rsid w:val="618C536D"/>
    <w:rsid w:val="61A24974"/>
    <w:rsid w:val="61A4C064"/>
    <w:rsid w:val="61B9FDC8"/>
    <w:rsid w:val="61C8B2D6"/>
    <w:rsid w:val="61D6CFA2"/>
    <w:rsid w:val="61E52D6E"/>
    <w:rsid w:val="61F54782"/>
    <w:rsid w:val="61FB6337"/>
    <w:rsid w:val="621A339E"/>
    <w:rsid w:val="622CF42E"/>
    <w:rsid w:val="623EBA2F"/>
    <w:rsid w:val="624C4DD8"/>
    <w:rsid w:val="624E6355"/>
    <w:rsid w:val="6256D833"/>
    <w:rsid w:val="629CF2CE"/>
    <w:rsid w:val="62A399DD"/>
    <w:rsid w:val="62B2DEF1"/>
    <w:rsid w:val="62C50E46"/>
    <w:rsid w:val="62D745B4"/>
    <w:rsid w:val="62ED2898"/>
    <w:rsid w:val="62FA8386"/>
    <w:rsid w:val="63160640"/>
    <w:rsid w:val="632B7F68"/>
    <w:rsid w:val="634296BF"/>
    <w:rsid w:val="636154D2"/>
    <w:rsid w:val="636D3407"/>
    <w:rsid w:val="636D4BF7"/>
    <w:rsid w:val="639206F2"/>
    <w:rsid w:val="63F70798"/>
    <w:rsid w:val="641FD61D"/>
    <w:rsid w:val="644B2B56"/>
    <w:rsid w:val="6455B911"/>
    <w:rsid w:val="6460159A"/>
    <w:rsid w:val="64D8E04B"/>
    <w:rsid w:val="64E12C67"/>
    <w:rsid w:val="64E5EB41"/>
    <w:rsid w:val="64EBB45E"/>
    <w:rsid w:val="64F26B48"/>
    <w:rsid w:val="64FF69F1"/>
    <w:rsid w:val="64FFAA4D"/>
    <w:rsid w:val="6509B280"/>
    <w:rsid w:val="652A7855"/>
    <w:rsid w:val="652F079B"/>
    <w:rsid w:val="65442BC8"/>
    <w:rsid w:val="654C640D"/>
    <w:rsid w:val="657A3F14"/>
    <w:rsid w:val="6595FBD0"/>
    <w:rsid w:val="65B4601D"/>
    <w:rsid w:val="65B6CB96"/>
    <w:rsid w:val="66187895"/>
    <w:rsid w:val="66369990"/>
    <w:rsid w:val="664B559B"/>
    <w:rsid w:val="66502728"/>
    <w:rsid w:val="666B89B7"/>
    <w:rsid w:val="666F0829"/>
    <w:rsid w:val="668005C0"/>
    <w:rsid w:val="669B5AA0"/>
    <w:rsid w:val="66B7B501"/>
    <w:rsid w:val="66B94386"/>
    <w:rsid w:val="66BB6183"/>
    <w:rsid w:val="66C9E9E3"/>
    <w:rsid w:val="66DC6BAD"/>
    <w:rsid w:val="66F33557"/>
    <w:rsid w:val="6705D1D3"/>
    <w:rsid w:val="67138D66"/>
    <w:rsid w:val="6730DC0A"/>
    <w:rsid w:val="67550B90"/>
    <w:rsid w:val="6788174F"/>
    <w:rsid w:val="67A03B82"/>
    <w:rsid w:val="67A5163B"/>
    <w:rsid w:val="67B02934"/>
    <w:rsid w:val="67BA6D2E"/>
    <w:rsid w:val="67D6E756"/>
    <w:rsid w:val="67EF1556"/>
    <w:rsid w:val="68085FBA"/>
    <w:rsid w:val="6811FFFE"/>
    <w:rsid w:val="6813409B"/>
    <w:rsid w:val="684B55F1"/>
    <w:rsid w:val="6876B177"/>
    <w:rsid w:val="68773033"/>
    <w:rsid w:val="688BF495"/>
    <w:rsid w:val="6894CD87"/>
    <w:rsid w:val="68997AD0"/>
    <w:rsid w:val="68EC37D5"/>
    <w:rsid w:val="68F37F4A"/>
    <w:rsid w:val="68F90FA1"/>
    <w:rsid w:val="690D0C24"/>
    <w:rsid w:val="6942DEE4"/>
    <w:rsid w:val="6943E6CF"/>
    <w:rsid w:val="6959DC23"/>
    <w:rsid w:val="698399A8"/>
    <w:rsid w:val="69B6020E"/>
    <w:rsid w:val="69CCFDF8"/>
    <w:rsid w:val="69DF74FF"/>
    <w:rsid w:val="69EB321A"/>
    <w:rsid w:val="69FF477A"/>
    <w:rsid w:val="6A066754"/>
    <w:rsid w:val="6A23A7E9"/>
    <w:rsid w:val="6A2F4B6B"/>
    <w:rsid w:val="6A3428A3"/>
    <w:rsid w:val="6A401E50"/>
    <w:rsid w:val="6A59329D"/>
    <w:rsid w:val="6A6F00D8"/>
    <w:rsid w:val="6A737DFE"/>
    <w:rsid w:val="6A8F59F2"/>
    <w:rsid w:val="6A921717"/>
    <w:rsid w:val="6AAB2817"/>
    <w:rsid w:val="6AB1D6CC"/>
    <w:rsid w:val="6ABB539E"/>
    <w:rsid w:val="6AC494E5"/>
    <w:rsid w:val="6AFA6CE2"/>
    <w:rsid w:val="6AFF5155"/>
    <w:rsid w:val="6B10A7CC"/>
    <w:rsid w:val="6B31C843"/>
    <w:rsid w:val="6B4B94B4"/>
    <w:rsid w:val="6B6DAD5D"/>
    <w:rsid w:val="6B73D067"/>
    <w:rsid w:val="6B7E07D9"/>
    <w:rsid w:val="6B90E821"/>
    <w:rsid w:val="6BAC33DC"/>
    <w:rsid w:val="6BB32445"/>
    <w:rsid w:val="6BB4E486"/>
    <w:rsid w:val="6BC6A282"/>
    <w:rsid w:val="6BFCE6E6"/>
    <w:rsid w:val="6C63A098"/>
    <w:rsid w:val="6C780BC7"/>
    <w:rsid w:val="6C883AFD"/>
    <w:rsid w:val="6CFA3C22"/>
    <w:rsid w:val="6D748405"/>
    <w:rsid w:val="6D865DD2"/>
    <w:rsid w:val="6D9BB511"/>
    <w:rsid w:val="6DC9F41C"/>
    <w:rsid w:val="6DD0AA21"/>
    <w:rsid w:val="6DDF2536"/>
    <w:rsid w:val="6E09B7AE"/>
    <w:rsid w:val="6E1557E7"/>
    <w:rsid w:val="6E1CA85C"/>
    <w:rsid w:val="6E26E042"/>
    <w:rsid w:val="6E3DC57B"/>
    <w:rsid w:val="6E50AC0A"/>
    <w:rsid w:val="6E81401E"/>
    <w:rsid w:val="6ED69413"/>
    <w:rsid w:val="6F0B29CF"/>
    <w:rsid w:val="6F1663D0"/>
    <w:rsid w:val="6F299559"/>
    <w:rsid w:val="6F2FFC1C"/>
    <w:rsid w:val="6F69673B"/>
    <w:rsid w:val="6F7DB123"/>
    <w:rsid w:val="6F956346"/>
    <w:rsid w:val="6F994385"/>
    <w:rsid w:val="6F9CAED9"/>
    <w:rsid w:val="6FC4C030"/>
    <w:rsid w:val="6FEAD6FC"/>
    <w:rsid w:val="6FF45A9F"/>
    <w:rsid w:val="700E9E80"/>
    <w:rsid w:val="701FADB4"/>
    <w:rsid w:val="701FE1B8"/>
    <w:rsid w:val="702782BB"/>
    <w:rsid w:val="703CF4AB"/>
    <w:rsid w:val="7067530E"/>
    <w:rsid w:val="707C5C62"/>
    <w:rsid w:val="70A9E163"/>
    <w:rsid w:val="70F4811F"/>
    <w:rsid w:val="70F4CAB5"/>
    <w:rsid w:val="7104313E"/>
    <w:rsid w:val="7143DE2E"/>
    <w:rsid w:val="714BB734"/>
    <w:rsid w:val="7159C911"/>
    <w:rsid w:val="716159EE"/>
    <w:rsid w:val="7198EC8D"/>
    <w:rsid w:val="71A7DD4A"/>
    <w:rsid w:val="71FA3EB0"/>
    <w:rsid w:val="7222555E"/>
    <w:rsid w:val="7241F6FE"/>
    <w:rsid w:val="725B633C"/>
    <w:rsid w:val="725C4BA5"/>
    <w:rsid w:val="726CCA14"/>
    <w:rsid w:val="728D6E5E"/>
    <w:rsid w:val="729D5D61"/>
    <w:rsid w:val="72B17685"/>
    <w:rsid w:val="72E503ED"/>
    <w:rsid w:val="7306F42E"/>
    <w:rsid w:val="732DC2FC"/>
    <w:rsid w:val="73340AF7"/>
    <w:rsid w:val="733E95C4"/>
    <w:rsid w:val="7343DF4D"/>
    <w:rsid w:val="735FCCA7"/>
    <w:rsid w:val="73620982"/>
    <w:rsid w:val="7368FECF"/>
    <w:rsid w:val="73AF7A8F"/>
    <w:rsid w:val="73D2E562"/>
    <w:rsid w:val="73DB3C86"/>
    <w:rsid w:val="73FB907F"/>
    <w:rsid w:val="7412DC96"/>
    <w:rsid w:val="742794D5"/>
    <w:rsid w:val="7459998F"/>
    <w:rsid w:val="74796968"/>
    <w:rsid w:val="74EF2871"/>
    <w:rsid w:val="74F89237"/>
    <w:rsid w:val="7526E435"/>
    <w:rsid w:val="75274D9B"/>
    <w:rsid w:val="7548E8D4"/>
    <w:rsid w:val="754A668A"/>
    <w:rsid w:val="7557657A"/>
    <w:rsid w:val="756415BA"/>
    <w:rsid w:val="757687E8"/>
    <w:rsid w:val="75BDB76E"/>
    <w:rsid w:val="75E1C728"/>
    <w:rsid w:val="75E9EBCB"/>
    <w:rsid w:val="76238AE3"/>
    <w:rsid w:val="762908A7"/>
    <w:rsid w:val="763F69F5"/>
    <w:rsid w:val="7642E658"/>
    <w:rsid w:val="7659FFE4"/>
    <w:rsid w:val="7664FD18"/>
    <w:rsid w:val="7684CAA4"/>
    <w:rsid w:val="76852205"/>
    <w:rsid w:val="76CBBA49"/>
    <w:rsid w:val="76F623C9"/>
    <w:rsid w:val="77066580"/>
    <w:rsid w:val="773420B4"/>
    <w:rsid w:val="774061A6"/>
    <w:rsid w:val="7764571A"/>
    <w:rsid w:val="77659576"/>
    <w:rsid w:val="776884A5"/>
    <w:rsid w:val="7773F05B"/>
    <w:rsid w:val="7789C237"/>
    <w:rsid w:val="779F22CC"/>
    <w:rsid w:val="77B6A6C0"/>
    <w:rsid w:val="77BF71DE"/>
    <w:rsid w:val="77C847EC"/>
    <w:rsid w:val="77FB71E8"/>
    <w:rsid w:val="77FF80A3"/>
    <w:rsid w:val="7819BF95"/>
    <w:rsid w:val="78208845"/>
    <w:rsid w:val="782CD46B"/>
    <w:rsid w:val="784B1902"/>
    <w:rsid w:val="786B8FB6"/>
    <w:rsid w:val="7884AADF"/>
    <w:rsid w:val="78ABBEA1"/>
    <w:rsid w:val="790086E2"/>
    <w:rsid w:val="790DBDDF"/>
    <w:rsid w:val="7916FE5F"/>
    <w:rsid w:val="791AB0D2"/>
    <w:rsid w:val="792BC9CD"/>
    <w:rsid w:val="7957DED5"/>
    <w:rsid w:val="7974FD30"/>
    <w:rsid w:val="79AA2784"/>
    <w:rsid w:val="79B0915E"/>
    <w:rsid w:val="79C913F5"/>
    <w:rsid w:val="79D238BE"/>
    <w:rsid w:val="79D617F2"/>
    <w:rsid w:val="7A07F002"/>
    <w:rsid w:val="7A1EB5EF"/>
    <w:rsid w:val="7A2A4143"/>
    <w:rsid w:val="7A306478"/>
    <w:rsid w:val="7A46E08F"/>
    <w:rsid w:val="7A62A2E9"/>
    <w:rsid w:val="7AD7A280"/>
    <w:rsid w:val="7B24C07A"/>
    <w:rsid w:val="7B256B84"/>
    <w:rsid w:val="7B3DBB62"/>
    <w:rsid w:val="7B47051C"/>
    <w:rsid w:val="7B69D08E"/>
    <w:rsid w:val="7B74196D"/>
    <w:rsid w:val="7B85F3CA"/>
    <w:rsid w:val="7B9843EB"/>
    <w:rsid w:val="7BF3DD4D"/>
    <w:rsid w:val="7BF92B5C"/>
    <w:rsid w:val="7C087DCD"/>
    <w:rsid w:val="7C3E1CBB"/>
    <w:rsid w:val="7C3FC0D2"/>
    <w:rsid w:val="7C52EB52"/>
    <w:rsid w:val="7C66B154"/>
    <w:rsid w:val="7C8A7218"/>
    <w:rsid w:val="7D17B9DE"/>
    <w:rsid w:val="7D66C624"/>
    <w:rsid w:val="7D72CA6A"/>
    <w:rsid w:val="7D79BF93"/>
    <w:rsid w:val="7D9F613B"/>
    <w:rsid w:val="7DD80DF8"/>
    <w:rsid w:val="7DE59C7B"/>
    <w:rsid w:val="7DFC6550"/>
    <w:rsid w:val="7E2E75EB"/>
    <w:rsid w:val="7E3B75F1"/>
    <w:rsid w:val="7E43DAA2"/>
    <w:rsid w:val="7E505B4E"/>
    <w:rsid w:val="7E627C04"/>
    <w:rsid w:val="7E860794"/>
    <w:rsid w:val="7E8B6595"/>
    <w:rsid w:val="7E97CF1D"/>
    <w:rsid w:val="7ED281A3"/>
    <w:rsid w:val="7EF3AD84"/>
    <w:rsid w:val="7EFE335A"/>
    <w:rsid w:val="7F016218"/>
    <w:rsid w:val="7F0A357F"/>
    <w:rsid w:val="7F223E65"/>
    <w:rsid w:val="7F2644C5"/>
    <w:rsid w:val="7F2C7BE8"/>
    <w:rsid w:val="7F4545D0"/>
    <w:rsid w:val="7F601CDF"/>
    <w:rsid w:val="7F67F067"/>
    <w:rsid w:val="7FA69FB0"/>
    <w:rsid w:val="7FF1A1BC"/>
    <w:rsid w:val="7FF298FE"/>
  </w:rsids>
  <m:mathPr>
    <m:mathFont m:val="Cambria Math"/>
    <m:brkBin m:val="before"/>
    <m:brkBinSub m:val="--"/>
    <m:smallFrac/>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085541"/>
  <w15:docId w15:val="{4F6E264B-E7C4-4FD0-941E-84E7303A7E0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EastAsia"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D7B3D"/>
    <w:rPr>
      <w:rFonts w:ascii="Calibri" w:hAnsi="Calibri"/>
      <w:lang w:val="en-GB"/>
    </w:rPr>
  </w:style>
  <w:style w:type="paragraph" w:styleId="Heading1">
    <w:name w:val="heading 1"/>
    <w:basedOn w:val="Normal"/>
    <w:next w:val="Normal"/>
    <w:link w:val="Heading1Char"/>
    <w:uiPriority w:val="9"/>
    <w:qFormat/>
    <w:rsid w:val="004D7B3D"/>
    <w:pPr>
      <w:keepNext/>
      <w:keepLines/>
      <w:pageBreakBefore/>
      <w:numPr>
        <w:numId w:val="4"/>
      </w:numPr>
      <w:spacing w:before="360"/>
      <w:ind w:left="431" w:hanging="431"/>
      <w:jc w:val="right"/>
      <w:outlineLvl w:val="0"/>
    </w:pPr>
    <w:rPr>
      <w:rFonts w:eastAsiaTheme="majorEastAsia" w:cstheme="majorBidi"/>
      <w:b/>
      <w:bCs/>
      <w:smallCaps/>
      <w:color w:val="000000" w:themeColor="text1"/>
      <w:sz w:val="48"/>
      <w:szCs w:val="36"/>
    </w:rPr>
  </w:style>
  <w:style w:type="paragraph" w:styleId="Heading2">
    <w:name w:val="heading 2"/>
    <w:basedOn w:val="Normal"/>
    <w:next w:val="Normal"/>
    <w:link w:val="Heading2Char"/>
    <w:uiPriority w:val="9"/>
    <w:unhideWhenUsed/>
    <w:qFormat/>
    <w:rsid w:val="009525A9"/>
    <w:pPr>
      <w:keepNext/>
      <w:keepLines/>
      <w:numPr>
        <w:ilvl w:val="1"/>
        <w:numId w:val="4"/>
      </w:numPr>
      <w:pBdr>
        <w:bottom w:val="single" w:color="auto" w:sz="12" w:space="1"/>
      </w:pBdr>
      <w:spacing w:before="360" w:after="200"/>
      <w:ind w:left="578" w:hanging="578"/>
      <w:outlineLvl w:val="1"/>
    </w:pPr>
    <w:rPr>
      <w:rFonts w:eastAsiaTheme="majorEastAsia" w:cstheme="majorBidi"/>
      <w:b/>
      <w:bCs/>
      <w:smallCaps/>
      <w:color w:val="000000" w:themeColor="text1"/>
      <w:sz w:val="30"/>
      <w:szCs w:val="28"/>
    </w:rPr>
  </w:style>
  <w:style w:type="paragraph" w:styleId="Heading3">
    <w:name w:val="heading 3"/>
    <w:basedOn w:val="Normal"/>
    <w:next w:val="Normal"/>
    <w:link w:val="Heading3Char"/>
    <w:uiPriority w:val="9"/>
    <w:unhideWhenUsed/>
    <w:qFormat/>
    <w:rsid w:val="00404615"/>
    <w:pPr>
      <w:keepNext/>
      <w:keepLines/>
      <w:numPr>
        <w:ilvl w:val="2"/>
        <w:numId w:val="4"/>
      </w:numPr>
      <w:spacing w:before="200" w:after="0"/>
      <w:outlineLvl w:val="2"/>
    </w:pPr>
    <w:rPr>
      <w:rFonts w:asciiTheme="majorHAnsi" w:hAnsiTheme="majorHAnsi" w:eastAsiaTheme="majorEastAsia" w:cstheme="majorBidi"/>
      <w:b/>
      <w:bCs/>
      <w:color w:val="000000" w:themeColor="text1"/>
    </w:rPr>
  </w:style>
  <w:style w:type="paragraph" w:styleId="Heading4">
    <w:name w:val="heading 4"/>
    <w:basedOn w:val="Normal"/>
    <w:next w:val="Normal"/>
    <w:link w:val="Heading4Char"/>
    <w:uiPriority w:val="9"/>
    <w:semiHidden/>
    <w:unhideWhenUsed/>
    <w:qFormat/>
    <w:rsid w:val="00404615"/>
    <w:pPr>
      <w:keepNext/>
      <w:keepLines/>
      <w:numPr>
        <w:ilvl w:val="3"/>
        <w:numId w:val="4"/>
      </w:numPr>
      <w:spacing w:before="200" w:after="0"/>
      <w:outlineLvl w:val="3"/>
    </w:pPr>
    <w:rPr>
      <w:rFonts w:asciiTheme="majorHAnsi" w:hAnsiTheme="majorHAnsi" w:eastAsiaTheme="majorEastAsia" w:cstheme="majorBidi"/>
      <w:b/>
      <w:bCs/>
      <w:i/>
      <w:iCs/>
      <w:color w:val="000000" w:themeColor="text1"/>
    </w:rPr>
  </w:style>
  <w:style w:type="paragraph" w:styleId="Heading5">
    <w:name w:val="heading 5"/>
    <w:basedOn w:val="Normal"/>
    <w:next w:val="Normal"/>
    <w:link w:val="Heading5Char"/>
    <w:uiPriority w:val="9"/>
    <w:semiHidden/>
    <w:unhideWhenUsed/>
    <w:qFormat/>
    <w:rsid w:val="00404615"/>
    <w:pPr>
      <w:keepNext/>
      <w:keepLines/>
      <w:numPr>
        <w:ilvl w:val="4"/>
        <w:numId w:val="4"/>
      </w:numPr>
      <w:spacing w:before="200" w:after="0"/>
      <w:outlineLvl w:val="4"/>
    </w:pPr>
    <w:rPr>
      <w:rFonts w:asciiTheme="majorHAnsi" w:hAnsiTheme="majorHAnsi" w:eastAsiaTheme="majorEastAsia" w:cstheme="majorBidi"/>
      <w:color w:val="252525" w:themeColor="text2" w:themeShade="BF"/>
    </w:rPr>
  </w:style>
  <w:style w:type="paragraph" w:styleId="Heading6">
    <w:name w:val="heading 6"/>
    <w:basedOn w:val="Normal"/>
    <w:next w:val="Normal"/>
    <w:link w:val="Heading6Char"/>
    <w:uiPriority w:val="9"/>
    <w:semiHidden/>
    <w:unhideWhenUsed/>
    <w:qFormat/>
    <w:rsid w:val="00404615"/>
    <w:pPr>
      <w:keepNext/>
      <w:keepLines/>
      <w:numPr>
        <w:ilvl w:val="5"/>
        <w:numId w:val="4"/>
      </w:numPr>
      <w:spacing w:before="200" w:after="0"/>
      <w:outlineLvl w:val="5"/>
    </w:pPr>
    <w:rPr>
      <w:rFonts w:asciiTheme="majorHAnsi" w:hAnsiTheme="majorHAnsi" w:eastAsiaTheme="majorEastAsia" w:cstheme="majorBidi"/>
      <w:i/>
      <w:iCs/>
      <w:color w:val="252525" w:themeColor="text2" w:themeShade="BF"/>
    </w:rPr>
  </w:style>
  <w:style w:type="paragraph" w:styleId="Heading7">
    <w:name w:val="heading 7"/>
    <w:basedOn w:val="Normal"/>
    <w:next w:val="Normal"/>
    <w:link w:val="Heading7Char"/>
    <w:uiPriority w:val="9"/>
    <w:semiHidden/>
    <w:unhideWhenUsed/>
    <w:qFormat/>
    <w:rsid w:val="00404615"/>
    <w:pPr>
      <w:keepNext/>
      <w:keepLines/>
      <w:numPr>
        <w:ilvl w:val="6"/>
        <w:numId w:val="4"/>
      </w:numPr>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404615"/>
    <w:pPr>
      <w:keepNext/>
      <w:keepLines/>
      <w:numPr>
        <w:ilvl w:val="7"/>
        <w:numId w:val="4"/>
      </w:numPr>
      <w:spacing w:before="200" w:after="0"/>
      <w:outlineLvl w:val="7"/>
    </w:pPr>
    <w:rPr>
      <w:rFonts w:asciiTheme="majorHAnsi" w:hAnsiTheme="majorHAnsi"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4615"/>
    <w:pPr>
      <w:keepNext/>
      <w:keepLines/>
      <w:numPr>
        <w:ilvl w:val="8"/>
        <w:numId w:val="4"/>
      </w:numPr>
      <w:spacing w:before="200" w:after="0"/>
      <w:outlineLvl w:val="8"/>
    </w:pPr>
    <w:rPr>
      <w:rFonts w:asciiTheme="majorHAnsi" w:hAnsiTheme="majorHAnsi" w:eastAsiaTheme="majorEastAsia" w:cstheme="majorBidi"/>
      <w:i/>
      <w:iCs/>
      <w:color w:val="404040" w:themeColor="text1" w:themeTint="BF"/>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3363BE"/>
    <w:pPr>
      <w:spacing w:after="0" w:line="240" w:lineRule="auto"/>
      <w:contextualSpacing/>
      <w:jc w:val="center"/>
    </w:pPr>
    <w:rPr>
      <w:rFonts w:eastAsiaTheme="majorEastAsia" w:cstheme="majorBidi"/>
      <w:b/>
      <w:color w:val="000000" w:themeColor="text1"/>
      <w:sz w:val="56"/>
      <w:szCs w:val="56"/>
    </w:rPr>
  </w:style>
  <w:style w:type="character" w:styleId="TitleChar" w:customStyle="1">
    <w:name w:val="Title Char"/>
    <w:basedOn w:val="DefaultParagraphFont"/>
    <w:link w:val="Title"/>
    <w:uiPriority w:val="10"/>
    <w:rsid w:val="003363BE"/>
    <w:rPr>
      <w:rFonts w:eastAsiaTheme="majorEastAsia" w:cstheme="majorBidi"/>
      <w:b/>
      <w:color w:val="000000" w:themeColor="text1"/>
      <w:sz w:val="56"/>
      <w:szCs w:val="56"/>
    </w:rPr>
  </w:style>
  <w:style w:type="paragraph" w:styleId="Subtitle">
    <w:name w:val="Subtitle"/>
    <w:basedOn w:val="Normal"/>
    <w:next w:val="Normal"/>
    <w:link w:val="SubtitleChar"/>
    <w:uiPriority w:val="11"/>
    <w:qFormat/>
    <w:rsid w:val="00404615"/>
    <w:pPr>
      <w:numPr>
        <w:ilvl w:val="1"/>
      </w:numPr>
    </w:pPr>
    <w:rPr>
      <w:color w:val="5A5A5A" w:themeColor="text1" w:themeTint="A5"/>
      <w:spacing w:val="10"/>
    </w:rPr>
  </w:style>
  <w:style w:type="character" w:styleId="SubtitleChar" w:customStyle="1">
    <w:name w:val="Subtitle Char"/>
    <w:basedOn w:val="DefaultParagraphFont"/>
    <w:link w:val="Subtitle"/>
    <w:uiPriority w:val="11"/>
    <w:rsid w:val="00404615"/>
    <w:rPr>
      <w:color w:val="5A5A5A" w:themeColor="text1" w:themeTint="A5"/>
      <w:spacing w:val="10"/>
    </w:rPr>
  </w:style>
  <w:style w:type="character" w:styleId="Heading1Char" w:customStyle="1">
    <w:name w:val="Heading 1 Char"/>
    <w:basedOn w:val="DefaultParagraphFont"/>
    <w:link w:val="Heading1"/>
    <w:uiPriority w:val="9"/>
    <w:rsid w:val="004D7B3D"/>
    <w:rPr>
      <w:rFonts w:ascii="Calibri" w:hAnsi="Calibri" w:eastAsiaTheme="majorEastAsia" w:cstheme="majorBidi"/>
      <w:b/>
      <w:bCs/>
      <w:smallCaps/>
      <w:color w:val="000000" w:themeColor="text1"/>
      <w:sz w:val="48"/>
      <w:szCs w:val="36"/>
      <w:lang w:val="en-GB"/>
    </w:rPr>
  </w:style>
  <w:style w:type="character" w:styleId="Heading2Char" w:customStyle="1">
    <w:name w:val="Heading 2 Char"/>
    <w:basedOn w:val="DefaultParagraphFont"/>
    <w:link w:val="Heading2"/>
    <w:uiPriority w:val="9"/>
    <w:rsid w:val="009525A9"/>
    <w:rPr>
      <w:rFonts w:ascii="Calibri" w:hAnsi="Calibri" w:eastAsiaTheme="majorEastAsia" w:cstheme="majorBidi"/>
      <w:b/>
      <w:bCs/>
      <w:smallCaps/>
      <w:color w:val="000000" w:themeColor="text1"/>
      <w:sz w:val="30"/>
      <w:szCs w:val="28"/>
      <w:lang w:val="en-GB"/>
    </w:rPr>
  </w:style>
  <w:style w:type="character" w:styleId="Heading3Char" w:customStyle="1">
    <w:name w:val="Heading 3 Char"/>
    <w:basedOn w:val="DefaultParagraphFont"/>
    <w:link w:val="Heading3"/>
    <w:uiPriority w:val="9"/>
    <w:rsid w:val="00404615"/>
    <w:rPr>
      <w:rFonts w:asciiTheme="majorHAnsi" w:hAnsiTheme="majorHAnsi" w:eastAsiaTheme="majorEastAsia" w:cstheme="majorBidi"/>
      <w:b/>
      <w:bCs/>
      <w:color w:val="000000" w:themeColor="text1"/>
      <w:lang w:val="en-GB"/>
    </w:rPr>
  </w:style>
  <w:style w:type="character" w:styleId="Heading4Char" w:customStyle="1">
    <w:name w:val="Heading 4 Char"/>
    <w:basedOn w:val="DefaultParagraphFont"/>
    <w:link w:val="Heading4"/>
    <w:uiPriority w:val="9"/>
    <w:semiHidden/>
    <w:rsid w:val="00404615"/>
    <w:rPr>
      <w:rFonts w:asciiTheme="majorHAnsi" w:hAnsiTheme="majorHAnsi" w:eastAsiaTheme="majorEastAsia" w:cstheme="majorBidi"/>
      <w:b/>
      <w:bCs/>
      <w:i/>
      <w:iCs/>
      <w:color w:val="000000" w:themeColor="text1"/>
      <w:lang w:val="en-GB"/>
    </w:rPr>
  </w:style>
  <w:style w:type="character" w:styleId="Heading5Char" w:customStyle="1">
    <w:name w:val="Heading 5 Char"/>
    <w:basedOn w:val="DefaultParagraphFont"/>
    <w:link w:val="Heading5"/>
    <w:uiPriority w:val="9"/>
    <w:semiHidden/>
    <w:rsid w:val="00404615"/>
    <w:rPr>
      <w:rFonts w:asciiTheme="majorHAnsi" w:hAnsiTheme="majorHAnsi" w:eastAsiaTheme="majorEastAsia" w:cstheme="majorBidi"/>
      <w:color w:val="252525" w:themeColor="text2" w:themeShade="BF"/>
      <w:lang w:val="en-GB"/>
    </w:rPr>
  </w:style>
  <w:style w:type="character" w:styleId="Heading6Char" w:customStyle="1">
    <w:name w:val="Heading 6 Char"/>
    <w:basedOn w:val="DefaultParagraphFont"/>
    <w:link w:val="Heading6"/>
    <w:uiPriority w:val="9"/>
    <w:semiHidden/>
    <w:rsid w:val="00404615"/>
    <w:rPr>
      <w:rFonts w:asciiTheme="majorHAnsi" w:hAnsiTheme="majorHAnsi" w:eastAsiaTheme="majorEastAsia" w:cstheme="majorBidi"/>
      <w:i/>
      <w:iCs/>
      <w:color w:val="252525" w:themeColor="text2" w:themeShade="BF"/>
      <w:lang w:val="en-GB"/>
    </w:rPr>
  </w:style>
  <w:style w:type="character" w:styleId="Heading7Char" w:customStyle="1">
    <w:name w:val="Heading 7 Char"/>
    <w:basedOn w:val="DefaultParagraphFont"/>
    <w:link w:val="Heading7"/>
    <w:uiPriority w:val="9"/>
    <w:semiHidden/>
    <w:rsid w:val="00404615"/>
    <w:rPr>
      <w:rFonts w:asciiTheme="majorHAnsi" w:hAnsiTheme="majorHAnsi" w:eastAsiaTheme="majorEastAsia" w:cstheme="majorBidi"/>
      <w:i/>
      <w:iCs/>
      <w:color w:val="404040" w:themeColor="text1" w:themeTint="BF"/>
      <w:lang w:val="en-GB"/>
    </w:rPr>
  </w:style>
  <w:style w:type="character" w:styleId="Heading8Char" w:customStyle="1">
    <w:name w:val="Heading 8 Char"/>
    <w:basedOn w:val="DefaultParagraphFont"/>
    <w:link w:val="Heading8"/>
    <w:uiPriority w:val="9"/>
    <w:semiHidden/>
    <w:rsid w:val="00404615"/>
    <w:rPr>
      <w:rFonts w:asciiTheme="majorHAnsi" w:hAnsiTheme="majorHAnsi" w:eastAsiaTheme="majorEastAsia" w:cstheme="majorBidi"/>
      <w:color w:val="404040" w:themeColor="text1" w:themeTint="BF"/>
      <w:sz w:val="20"/>
      <w:szCs w:val="20"/>
      <w:lang w:val="en-GB"/>
    </w:rPr>
  </w:style>
  <w:style w:type="character" w:styleId="Heading9Char" w:customStyle="1">
    <w:name w:val="Heading 9 Char"/>
    <w:basedOn w:val="DefaultParagraphFont"/>
    <w:link w:val="Heading9"/>
    <w:uiPriority w:val="9"/>
    <w:semiHidden/>
    <w:rsid w:val="00404615"/>
    <w:rPr>
      <w:rFonts w:asciiTheme="majorHAnsi" w:hAnsiTheme="majorHAnsi" w:eastAsiaTheme="majorEastAsia" w:cstheme="majorBidi"/>
      <w:i/>
      <w:iCs/>
      <w:color w:val="404040" w:themeColor="text1" w:themeTint="BF"/>
      <w:sz w:val="20"/>
      <w:szCs w:val="20"/>
      <w:lang w:val="en-GB"/>
    </w:rPr>
  </w:style>
  <w:style w:type="character" w:styleId="SubtleEmphasis">
    <w:name w:val="Subtle Emphasis"/>
    <w:basedOn w:val="DefaultParagraphFont"/>
    <w:uiPriority w:val="19"/>
    <w:qFormat/>
    <w:rsid w:val="00404615"/>
    <w:rPr>
      <w:i/>
      <w:iCs/>
      <w:color w:val="404040" w:themeColor="text1" w:themeTint="BF"/>
    </w:rPr>
  </w:style>
  <w:style w:type="character" w:styleId="Emphasis">
    <w:name w:val="Emphasis"/>
    <w:basedOn w:val="DefaultParagraphFont"/>
    <w:uiPriority w:val="20"/>
    <w:qFormat/>
    <w:rsid w:val="00404615"/>
    <w:rPr>
      <w:i/>
      <w:iCs/>
      <w:color w:val="auto"/>
    </w:rPr>
  </w:style>
  <w:style w:type="character" w:styleId="IntenseEmphasis">
    <w:name w:val="Intense Emphasis"/>
    <w:basedOn w:val="DefaultParagraphFont"/>
    <w:uiPriority w:val="21"/>
    <w:qFormat/>
    <w:rsid w:val="00404615"/>
    <w:rPr>
      <w:b/>
      <w:bCs/>
      <w:i/>
      <w:iCs/>
      <w:caps/>
    </w:rPr>
  </w:style>
  <w:style w:type="character" w:styleId="Strong">
    <w:name w:val="Strong"/>
    <w:basedOn w:val="DefaultParagraphFont"/>
    <w:uiPriority w:val="22"/>
    <w:qFormat/>
    <w:rsid w:val="00404615"/>
    <w:rPr>
      <w:b/>
      <w:bCs/>
      <w:color w:val="000000" w:themeColor="text1"/>
    </w:rPr>
  </w:style>
  <w:style w:type="paragraph" w:styleId="Quote">
    <w:name w:val="Quote"/>
    <w:basedOn w:val="Normal"/>
    <w:next w:val="Normal"/>
    <w:link w:val="QuoteChar"/>
    <w:uiPriority w:val="29"/>
    <w:qFormat/>
    <w:rsid w:val="00404615"/>
    <w:pPr>
      <w:spacing w:before="160"/>
      <w:ind w:left="720" w:right="720"/>
    </w:pPr>
    <w:rPr>
      <w:i/>
      <w:iCs/>
      <w:color w:val="000000" w:themeColor="text1"/>
    </w:rPr>
  </w:style>
  <w:style w:type="character" w:styleId="QuoteChar" w:customStyle="1">
    <w:name w:val="Quote Char"/>
    <w:basedOn w:val="DefaultParagraphFont"/>
    <w:link w:val="Quote"/>
    <w:uiPriority w:val="29"/>
    <w:rsid w:val="00404615"/>
    <w:rPr>
      <w:i/>
      <w:iCs/>
      <w:color w:val="000000" w:themeColor="text1"/>
    </w:rPr>
  </w:style>
  <w:style w:type="paragraph" w:styleId="IntenseQuote">
    <w:name w:val="Intense Quote"/>
    <w:basedOn w:val="Normal"/>
    <w:next w:val="Normal"/>
    <w:link w:val="IntenseQuoteChar"/>
    <w:uiPriority w:val="30"/>
    <w:qFormat/>
    <w:rsid w:val="00404615"/>
    <w:pPr>
      <w:pBdr>
        <w:top w:val="single" w:color="F2F2F2" w:themeColor="background1" w:themeShade="F2" w:sz="24" w:space="1"/>
        <w:bottom w:val="single" w:color="F2F2F2" w:themeColor="background1" w:themeShade="F2" w:sz="24" w:space="1"/>
      </w:pBdr>
      <w:shd w:val="clear" w:color="auto" w:fill="F2F2F2" w:themeFill="background1" w:themeFillShade="F2"/>
      <w:spacing w:before="240" w:after="240"/>
      <w:ind w:left="936" w:right="936"/>
      <w:jc w:val="center"/>
    </w:pPr>
    <w:rPr>
      <w:color w:val="000000" w:themeColor="text1"/>
    </w:rPr>
  </w:style>
  <w:style w:type="character" w:styleId="IntenseQuoteChar" w:customStyle="1">
    <w:name w:val="Intense Quote Char"/>
    <w:basedOn w:val="DefaultParagraphFont"/>
    <w:link w:val="IntenseQuote"/>
    <w:uiPriority w:val="30"/>
    <w:rsid w:val="00404615"/>
    <w:rPr>
      <w:color w:val="000000" w:themeColor="text1"/>
      <w:shd w:val="clear" w:color="auto" w:fill="F2F2F2" w:themeFill="background1" w:themeFillShade="F2"/>
    </w:rPr>
  </w:style>
  <w:style w:type="character" w:styleId="SubtleReference">
    <w:name w:val="Subtle Reference"/>
    <w:basedOn w:val="DefaultParagraphFont"/>
    <w:uiPriority w:val="31"/>
    <w:qFormat/>
    <w:rsid w:val="0040461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04615"/>
    <w:rPr>
      <w:b/>
      <w:bCs/>
      <w:smallCaps/>
      <w:u w:val="single"/>
    </w:rPr>
  </w:style>
  <w:style w:type="character" w:styleId="BookTitle">
    <w:name w:val="Book Title"/>
    <w:basedOn w:val="DefaultParagraphFont"/>
    <w:uiPriority w:val="33"/>
    <w:qFormat/>
    <w:rsid w:val="00404615"/>
    <w:rPr>
      <w:b w:val="0"/>
      <w:bCs w:val="0"/>
      <w:smallCaps/>
      <w:spacing w:val="5"/>
    </w:rPr>
  </w:style>
  <w:style w:type="paragraph" w:styleId="Caption">
    <w:name w:val="caption"/>
    <w:basedOn w:val="Normal"/>
    <w:next w:val="Normal"/>
    <w:uiPriority w:val="35"/>
    <w:unhideWhenUsed/>
    <w:qFormat/>
    <w:rsid w:val="00404615"/>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rsid w:val="00404615"/>
    <w:pPr>
      <w:outlineLvl w:val="9"/>
    </w:pPr>
  </w:style>
  <w:style w:type="paragraph" w:styleId="NoSpacing">
    <w:name w:val="No Spacing"/>
    <w:link w:val="NoSpacingChar"/>
    <w:uiPriority w:val="1"/>
    <w:qFormat/>
    <w:rsid w:val="00404615"/>
    <w:pPr>
      <w:spacing w:after="0" w:line="240" w:lineRule="auto"/>
    </w:pPr>
  </w:style>
  <w:style w:type="paragraph" w:styleId="ListParagraph">
    <w:name w:val="List Paragraph"/>
    <w:basedOn w:val="Normal"/>
    <w:uiPriority w:val="34"/>
    <w:qFormat/>
    <w:rsid w:val="00404615"/>
    <w:pPr>
      <w:ind w:left="720"/>
      <w:contextualSpacing/>
    </w:pPr>
  </w:style>
  <w:style w:type="table" w:styleId="TableGrid">
    <w:name w:val="Table Grid"/>
    <w:basedOn w:val="TableNormal"/>
    <w:uiPriority w:val="39"/>
    <w:rsid w:val="003C775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unhideWhenUsed/>
    <w:rsid w:val="00027573"/>
    <w:rPr>
      <w:color w:val="6B9F25" w:themeColor="hyperlink"/>
      <w:u w:val="single"/>
    </w:rPr>
  </w:style>
  <w:style w:type="table" w:styleId="PlainTable11" w:customStyle="1">
    <w:name w:val="Plain Table 11"/>
    <w:basedOn w:val="TableNormal"/>
    <w:uiPriority w:val="41"/>
    <w:rsid w:val="006B38D2"/>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NoSpacingChar" w:customStyle="1">
    <w:name w:val="No Spacing Char"/>
    <w:basedOn w:val="DefaultParagraphFont"/>
    <w:link w:val="NoSpacing"/>
    <w:uiPriority w:val="1"/>
    <w:rsid w:val="00046389"/>
  </w:style>
  <w:style w:type="paragraph" w:styleId="code" w:customStyle="1">
    <w:name w:val="code"/>
    <w:basedOn w:val="NoSpacing"/>
    <w:link w:val="codeChar"/>
    <w:qFormat/>
    <w:rsid w:val="00DD22DB"/>
    <w:rPr>
      <w:rFonts w:asciiTheme="majorHAnsi" w:hAnsiTheme="majorHAnsi"/>
    </w:rPr>
  </w:style>
  <w:style w:type="paragraph" w:styleId="TOC1">
    <w:name w:val="toc 1"/>
    <w:basedOn w:val="Normal"/>
    <w:next w:val="Normal"/>
    <w:autoRedefine/>
    <w:uiPriority w:val="39"/>
    <w:unhideWhenUsed/>
    <w:rsid w:val="00712DC9"/>
    <w:pPr>
      <w:spacing w:after="100"/>
    </w:pPr>
  </w:style>
  <w:style w:type="character" w:styleId="codeChar" w:customStyle="1">
    <w:name w:val="code Char"/>
    <w:basedOn w:val="NoSpacingChar"/>
    <w:link w:val="code"/>
    <w:rsid w:val="00DD22DB"/>
    <w:rPr>
      <w:rFonts w:asciiTheme="majorHAnsi" w:hAnsiTheme="majorHAnsi"/>
    </w:rPr>
  </w:style>
  <w:style w:type="paragraph" w:styleId="TOC2">
    <w:name w:val="toc 2"/>
    <w:basedOn w:val="Normal"/>
    <w:next w:val="Normal"/>
    <w:autoRedefine/>
    <w:uiPriority w:val="39"/>
    <w:unhideWhenUsed/>
    <w:rsid w:val="00712DC9"/>
    <w:pPr>
      <w:spacing w:after="100"/>
      <w:ind w:left="220"/>
    </w:pPr>
  </w:style>
  <w:style w:type="paragraph" w:styleId="TOC3">
    <w:name w:val="toc 3"/>
    <w:basedOn w:val="Normal"/>
    <w:next w:val="Normal"/>
    <w:autoRedefine/>
    <w:uiPriority w:val="39"/>
    <w:unhideWhenUsed/>
    <w:rsid w:val="00712DC9"/>
    <w:pPr>
      <w:spacing w:after="100"/>
      <w:ind w:left="440"/>
    </w:pPr>
  </w:style>
  <w:style w:type="paragraph" w:styleId="Header">
    <w:name w:val="header"/>
    <w:basedOn w:val="Normal"/>
    <w:link w:val="HeaderChar"/>
    <w:uiPriority w:val="99"/>
    <w:unhideWhenUsed/>
    <w:rsid w:val="004E733D"/>
    <w:pPr>
      <w:tabs>
        <w:tab w:val="center" w:pos="4680"/>
        <w:tab w:val="right" w:pos="9360"/>
      </w:tabs>
      <w:spacing w:after="0" w:line="240" w:lineRule="auto"/>
    </w:pPr>
  </w:style>
  <w:style w:type="character" w:styleId="HeaderChar" w:customStyle="1">
    <w:name w:val="Header Char"/>
    <w:basedOn w:val="DefaultParagraphFont"/>
    <w:link w:val="Header"/>
    <w:uiPriority w:val="99"/>
    <w:rsid w:val="004E733D"/>
  </w:style>
  <w:style w:type="paragraph" w:styleId="Footer">
    <w:name w:val="footer"/>
    <w:basedOn w:val="Normal"/>
    <w:link w:val="FooterChar"/>
    <w:uiPriority w:val="99"/>
    <w:unhideWhenUsed/>
    <w:rsid w:val="004E733D"/>
    <w:pPr>
      <w:tabs>
        <w:tab w:val="center" w:pos="4680"/>
        <w:tab w:val="right" w:pos="9360"/>
      </w:tabs>
      <w:spacing w:after="0" w:line="240" w:lineRule="auto"/>
    </w:pPr>
  </w:style>
  <w:style w:type="character" w:styleId="FooterChar" w:customStyle="1">
    <w:name w:val="Footer Char"/>
    <w:basedOn w:val="DefaultParagraphFont"/>
    <w:link w:val="Footer"/>
    <w:uiPriority w:val="99"/>
    <w:rsid w:val="004E733D"/>
  </w:style>
  <w:style w:type="paragraph" w:styleId="BalloonText">
    <w:name w:val="Balloon Text"/>
    <w:basedOn w:val="Normal"/>
    <w:link w:val="BalloonTextChar"/>
    <w:uiPriority w:val="99"/>
    <w:semiHidden/>
    <w:unhideWhenUsed/>
    <w:rsid w:val="00BE6B72"/>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BE6B72"/>
    <w:rPr>
      <w:rFonts w:ascii="Tahoma" w:hAnsi="Tahoma" w:cs="Tahoma"/>
      <w:sz w:val="16"/>
      <w:szCs w:val="16"/>
    </w:rPr>
  </w:style>
  <w:style w:type="paragraph" w:styleId="Abtracttitle" w:customStyle="1">
    <w:name w:val="Abtracttitle"/>
    <w:basedOn w:val="Normal"/>
    <w:link w:val="AbtracttitleChar"/>
    <w:qFormat/>
    <w:rsid w:val="009525A9"/>
    <w:pPr>
      <w:pBdr>
        <w:bottom w:val="single" w:color="auto" w:sz="4" w:space="1"/>
      </w:pBdr>
      <w:tabs>
        <w:tab w:val="left" w:pos="2390"/>
      </w:tabs>
    </w:pPr>
    <w:rPr>
      <w:b/>
      <w:sz w:val="40"/>
      <w:szCs w:val="36"/>
    </w:rPr>
  </w:style>
  <w:style w:type="character" w:styleId="AbtracttitleChar" w:customStyle="1">
    <w:name w:val="Abtracttitle Char"/>
    <w:basedOn w:val="DefaultParagraphFont"/>
    <w:link w:val="Abtracttitle"/>
    <w:rsid w:val="009525A9"/>
    <w:rPr>
      <w:rFonts w:ascii="Calibri" w:hAnsi="Calibri"/>
      <w:b/>
      <w:sz w:val="40"/>
      <w:szCs w:val="36"/>
    </w:rPr>
  </w:style>
  <w:style w:type="table" w:styleId="TableGrid0" w:customStyle="1">
    <w:name w:val="TableGrid"/>
    <w:rsid w:val="009525A9"/>
    <w:pPr>
      <w:spacing w:after="0" w:line="240" w:lineRule="auto"/>
    </w:pPr>
    <w:rPr>
      <w:lang w:eastAsia="en-US"/>
    </w:rPr>
    <w:tblPr>
      <w:tblCellMar>
        <w:top w:w="0" w:type="dxa"/>
        <w:left w:w="0" w:type="dxa"/>
        <w:bottom w:w="0" w:type="dxa"/>
        <w:right w:w="0" w:type="dxa"/>
      </w:tblCellMar>
    </w:tblPr>
  </w:style>
  <w:style w:type="paragraph" w:styleId="Revision">
    <w:name w:val="Revision"/>
    <w:hidden/>
    <w:uiPriority w:val="99"/>
    <w:semiHidden/>
    <w:rsid w:val="00BA7AE1"/>
    <w:pPr>
      <w:spacing w:after="0" w:line="240" w:lineRule="auto"/>
    </w:pPr>
    <w:rPr>
      <w:rFonts w:ascii="Calibri" w:hAnsi="Calibri"/>
    </w:rPr>
  </w:style>
  <w:style w:type="paragraph" w:styleId="FootnoteText">
    <w:name w:val="footnote text"/>
    <w:basedOn w:val="Normal"/>
    <w:link w:val="FootnoteTextChar"/>
    <w:uiPriority w:val="99"/>
    <w:semiHidden/>
    <w:unhideWhenUsed/>
    <w:rsid w:val="00CA5897"/>
    <w:pPr>
      <w:spacing w:after="0" w:line="240" w:lineRule="auto"/>
    </w:pPr>
    <w:rPr>
      <w:rFonts w:asciiTheme="minorHAnsi" w:hAnsiTheme="minorHAnsi" w:eastAsiaTheme="minorHAnsi"/>
      <w:sz w:val="20"/>
      <w:szCs w:val="20"/>
      <w:lang w:eastAsia="en-US"/>
    </w:rPr>
  </w:style>
  <w:style w:type="character" w:styleId="FootnoteTextChar" w:customStyle="1">
    <w:name w:val="Footnote Text Char"/>
    <w:basedOn w:val="DefaultParagraphFont"/>
    <w:link w:val="FootnoteText"/>
    <w:uiPriority w:val="99"/>
    <w:semiHidden/>
    <w:rsid w:val="00CA5897"/>
    <w:rPr>
      <w:rFonts w:eastAsiaTheme="minorHAnsi"/>
      <w:sz w:val="20"/>
      <w:szCs w:val="20"/>
      <w:lang w:val="en-GB" w:eastAsia="en-US"/>
    </w:rPr>
  </w:style>
  <w:style w:type="character" w:styleId="FootnoteReference">
    <w:name w:val="footnote reference"/>
    <w:basedOn w:val="DefaultParagraphFont"/>
    <w:uiPriority w:val="99"/>
    <w:semiHidden/>
    <w:unhideWhenUsed/>
    <w:rsid w:val="00CA5897"/>
    <w:rPr>
      <w:vertAlign w:val="superscript"/>
    </w:rPr>
  </w:style>
  <w:style w:type="character" w:styleId="FollowedHyperlink">
    <w:name w:val="FollowedHyperlink"/>
    <w:basedOn w:val="DefaultParagraphFont"/>
    <w:uiPriority w:val="99"/>
    <w:semiHidden/>
    <w:unhideWhenUsed/>
    <w:rsid w:val="00154C09"/>
    <w:rPr>
      <w:color w:val="B26B02" w:themeColor="followedHyperlink"/>
      <w:u w:val="single"/>
    </w:rPr>
  </w:style>
  <w:style w:type="paragraph" w:styleId="NormalWeb">
    <w:name w:val="Normal (Web)"/>
    <w:basedOn w:val="Normal"/>
    <w:rsid w:val="00381A6C"/>
    <w:pPr>
      <w:spacing w:before="100" w:beforeAutospacing="1" w:after="100" w:afterAutospacing="1" w:line="240" w:lineRule="auto"/>
    </w:pPr>
    <w:rPr>
      <w:rFonts w:ascii="Arial" w:hAnsi="Arial" w:eastAsia="Times New Roman" w:cs="Arial"/>
      <w:sz w:val="20"/>
      <w:szCs w:val="20"/>
      <w:lang w:eastAsia="en-US"/>
    </w:rPr>
  </w:style>
  <w:style w:type="character" w:styleId="PageNumber">
    <w:name w:val="page number"/>
    <w:basedOn w:val="DefaultParagraphFont"/>
    <w:rsid w:val="00381A6C"/>
  </w:style>
  <w:style w:type="character" w:styleId="UnresolvedMention">
    <w:name w:val="Unresolved Mention"/>
    <w:basedOn w:val="DefaultParagraphFont"/>
    <w:uiPriority w:val="99"/>
    <w:semiHidden/>
    <w:unhideWhenUsed/>
    <w:rsid w:val="008024E1"/>
    <w:rPr>
      <w:color w:val="605E5C"/>
      <w:shd w:val="clear" w:color="auto" w:fill="E1DFDD"/>
    </w:rPr>
  </w:style>
  <w:style w:type="paragraph" w:styleId="Bibliography">
    <w:name w:val="Bibliography"/>
    <w:basedOn w:val="Normal"/>
    <w:next w:val="Normal"/>
    <w:uiPriority w:val="37"/>
    <w:unhideWhenUsed/>
    <w:rsid w:val="00E958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617809">
      <w:bodyDiv w:val="1"/>
      <w:marLeft w:val="0"/>
      <w:marRight w:val="0"/>
      <w:marTop w:val="0"/>
      <w:marBottom w:val="0"/>
      <w:divBdr>
        <w:top w:val="none" w:sz="0" w:space="0" w:color="auto"/>
        <w:left w:val="none" w:sz="0" w:space="0" w:color="auto"/>
        <w:bottom w:val="none" w:sz="0" w:space="0" w:color="auto"/>
        <w:right w:val="none" w:sz="0" w:space="0" w:color="auto"/>
      </w:divBdr>
    </w:div>
    <w:div w:id="170922372">
      <w:bodyDiv w:val="1"/>
      <w:marLeft w:val="0"/>
      <w:marRight w:val="0"/>
      <w:marTop w:val="0"/>
      <w:marBottom w:val="0"/>
      <w:divBdr>
        <w:top w:val="none" w:sz="0" w:space="0" w:color="auto"/>
        <w:left w:val="none" w:sz="0" w:space="0" w:color="auto"/>
        <w:bottom w:val="none" w:sz="0" w:space="0" w:color="auto"/>
        <w:right w:val="none" w:sz="0" w:space="0" w:color="auto"/>
      </w:divBdr>
    </w:div>
    <w:div w:id="297035748">
      <w:bodyDiv w:val="1"/>
      <w:marLeft w:val="0"/>
      <w:marRight w:val="0"/>
      <w:marTop w:val="0"/>
      <w:marBottom w:val="0"/>
      <w:divBdr>
        <w:top w:val="none" w:sz="0" w:space="0" w:color="auto"/>
        <w:left w:val="none" w:sz="0" w:space="0" w:color="auto"/>
        <w:bottom w:val="none" w:sz="0" w:space="0" w:color="auto"/>
        <w:right w:val="none" w:sz="0" w:space="0" w:color="auto"/>
      </w:divBdr>
    </w:div>
    <w:div w:id="314451419">
      <w:bodyDiv w:val="1"/>
      <w:marLeft w:val="0"/>
      <w:marRight w:val="0"/>
      <w:marTop w:val="0"/>
      <w:marBottom w:val="0"/>
      <w:divBdr>
        <w:top w:val="none" w:sz="0" w:space="0" w:color="auto"/>
        <w:left w:val="none" w:sz="0" w:space="0" w:color="auto"/>
        <w:bottom w:val="none" w:sz="0" w:space="0" w:color="auto"/>
        <w:right w:val="none" w:sz="0" w:space="0" w:color="auto"/>
      </w:divBdr>
    </w:div>
    <w:div w:id="356855008">
      <w:bodyDiv w:val="1"/>
      <w:marLeft w:val="0"/>
      <w:marRight w:val="0"/>
      <w:marTop w:val="0"/>
      <w:marBottom w:val="0"/>
      <w:divBdr>
        <w:top w:val="none" w:sz="0" w:space="0" w:color="auto"/>
        <w:left w:val="none" w:sz="0" w:space="0" w:color="auto"/>
        <w:bottom w:val="none" w:sz="0" w:space="0" w:color="auto"/>
        <w:right w:val="none" w:sz="0" w:space="0" w:color="auto"/>
      </w:divBdr>
    </w:div>
    <w:div w:id="413355550">
      <w:bodyDiv w:val="1"/>
      <w:marLeft w:val="0"/>
      <w:marRight w:val="0"/>
      <w:marTop w:val="0"/>
      <w:marBottom w:val="0"/>
      <w:divBdr>
        <w:top w:val="none" w:sz="0" w:space="0" w:color="auto"/>
        <w:left w:val="none" w:sz="0" w:space="0" w:color="auto"/>
        <w:bottom w:val="none" w:sz="0" w:space="0" w:color="auto"/>
        <w:right w:val="none" w:sz="0" w:space="0" w:color="auto"/>
      </w:divBdr>
    </w:div>
    <w:div w:id="478110058">
      <w:bodyDiv w:val="1"/>
      <w:marLeft w:val="0"/>
      <w:marRight w:val="0"/>
      <w:marTop w:val="0"/>
      <w:marBottom w:val="0"/>
      <w:divBdr>
        <w:top w:val="none" w:sz="0" w:space="0" w:color="auto"/>
        <w:left w:val="none" w:sz="0" w:space="0" w:color="auto"/>
        <w:bottom w:val="none" w:sz="0" w:space="0" w:color="auto"/>
        <w:right w:val="none" w:sz="0" w:space="0" w:color="auto"/>
      </w:divBdr>
    </w:div>
    <w:div w:id="483349822">
      <w:bodyDiv w:val="1"/>
      <w:marLeft w:val="0"/>
      <w:marRight w:val="0"/>
      <w:marTop w:val="0"/>
      <w:marBottom w:val="0"/>
      <w:divBdr>
        <w:top w:val="none" w:sz="0" w:space="0" w:color="auto"/>
        <w:left w:val="none" w:sz="0" w:space="0" w:color="auto"/>
        <w:bottom w:val="none" w:sz="0" w:space="0" w:color="auto"/>
        <w:right w:val="none" w:sz="0" w:space="0" w:color="auto"/>
      </w:divBdr>
    </w:div>
    <w:div w:id="527959984">
      <w:bodyDiv w:val="1"/>
      <w:marLeft w:val="0"/>
      <w:marRight w:val="0"/>
      <w:marTop w:val="0"/>
      <w:marBottom w:val="0"/>
      <w:divBdr>
        <w:top w:val="none" w:sz="0" w:space="0" w:color="auto"/>
        <w:left w:val="none" w:sz="0" w:space="0" w:color="auto"/>
        <w:bottom w:val="none" w:sz="0" w:space="0" w:color="auto"/>
        <w:right w:val="none" w:sz="0" w:space="0" w:color="auto"/>
      </w:divBdr>
    </w:div>
    <w:div w:id="557785723">
      <w:bodyDiv w:val="1"/>
      <w:marLeft w:val="0"/>
      <w:marRight w:val="0"/>
      <w:marTop w:val="0"/>
      <w:marBottom w:val="0"/>
      <w:divBdr>
        <w:top w:val="none" w:sz="0" w:space="0" w:color="auto"/>
        <w:left w:val="none" w:sz="0" w:space="0" w:color="auto"/>
        <w:bottom w:val="none" w:sz="0" w:space="0" w:color="auto"/>
        <w:right w:val="none" w:sz="0" w:space="0" w:color="auto"/>
      </w:divBdr>
    </w:div>
    <w:div w:id="574509774">
      <w:bodyDiv w:val="1"/>
      <w:marLeft w:val="0"/>
      <w:marRight w:val="0"/>
      <w:marTop w:val="0"/>
      <w:marBottom w:val="0"/>
      <w:divBdr>
        <w:top w:val="none" w:sz="0" w:space="0" w:color="auto"/>
        <w:left w:val="none" w:sz="0" w:space="0" w:color="auto"/>
        <w:bottom w:val="none" w:sz="0" w:space="0" w:color="auto"/>
        <w:right w:val="none" w:sz="0" w:space="0" w:color="auto"/>
      </w:divBdr>
    </w:div>
    <w:div w:id="724990304">
      <w:bodyDiv w:val="1"/>
      <w:marLeft w:val="0"/>
      <w:marRight w:val="0"/>
      <w:marTop w:val="0"/>
      <w:marBottom w:val="0"/>
      <w:divBdr>
        <w:top w:val="none" w:sz="0" w:space="0" w:color="auto"/>
        <w:left w:val="none" w:sz="0" w:space="0" w:color="auto"/>
        <w:bottom w:val="none" w:sz="0" w:space="0" w:color="auto"/>
        <w:right w:val="none" w:sz="0" w:space="0" w:color="auto"/>
      </w:divBdr>
    </w:div>
    <w:div w:id="774446741">
      <w:bodyDiv w:val="1"/>
      <w:marLeft w:val="0"/>
      <w:marRight w:val="0"/>
      <w:marTop w:val="0"/>
      <w:marBottom w:val="0"/>
      <w:divBdr>
        <w:top w:val="none" w:sz="0" w:space="0" w:color="auto"/>
        <w:left w:val="none" w:sz="0" w:space="0" w:color="auto"/>
        <w:bottom w:val="none" w:sz="0" w:space="0" w:color="auto"/>
        <w:right w:val="none" w:sz="0" w:space="0" w:color="auto"/>
      </w:divBdr>
    </w:div>
    <w:div w:id="802844650">
      <w:bodyDiv w:val="1"/>
      <w:marLeft w:val="0"/>
      <w:marRight w:val="0"/>
      <w:marTop w:val="0"/>
      <w:marBottom w:val="0"/>
      <w:divBdr>
        <w:top w:val="none" w:sz="0" w:space="0" w:color="auto"/>
        <w:left w:val="none" w:sz="0" w:space="0" w:color="auto"/>
        <w:bottom w:val="none" w:sz="0" w:space="0" w:color="auto"/>
        <w:right w:val="none" w:sz="0" w:space="0" w:color="auto"/>
      </w:divBdr>
    </w:div>
    <w:div w:id="836531657">
      <w:bodyDiv w:val="1"/>
      <w:marLeft w:val="0"/>
      <w:marRight w:val="0"/>
      <w:marTop w:val="0"/>
      <w:marBottom w:val="0"/>
      <w:divBdr>
        <w:top w:val="none" w:sz="0" w:space="0" w:color="auto"/>
        <w:left w:val="none" w:sz="0" w:space="0" w:color="auto"/>
        <w:bottom w:val="none" w:sz="0" w:space="0" w:color="auto"/>
        <w:right w:val="none" w:sz="0" w:space="0" w:color="auto"/>
      </w:divBdr>
    </w:div>
    <w:div w:id="838958524">
      <w:bodyDiv w:val="1"/>
      <w:marLeft w:val="0"/>
      <w:marRight w:val="0"/>
      <w:marTop w:val="0"/>
      <w:marBottom w:val="0"/>
      <w:divBdr>
        <w:top w:val="none" w:sz="0" w:space="0" w:color="auto"/>
        <w:left w:val="none" w:sz="0" w:space="0" w:color="auto"/>
        <w:bottom w:val="none" w:sz="0" w:space="0" w:color="auto"/>
        <w:right w:val="none" w:sz="0" w:space="0" w:color="auto"/>
      </w:divBdr>
    </w:div>
    <w:div w:id="844636738">
      <w:bodyDiv w:val="1"/>
      <w:marLeft w:val="0"/>
      <w:marRight w:val="0"/>
      <w:marTop w:val="0"/>
      <w:marBottom w:val="0"/>
      <w:divBdr>
        <w:top w:val="none" w:sz="0" w:space="0" w:color="auto"/>
        <w:left w:val="none" w:sz="0" w:space="0" w:color="auto"/>
        <w:bottom w:val="none" w:sz="0" w:space="0" w:color="auto"/>
        <w:right w:val="none" w:sz="0" w:space="0" w:color="auto"/>
      </w:divBdr>
    </w:div>
    <w:div w:id="856390777">
      <w:bodyDiv w:val="1"/>
      <w:marLeft w:val="0"/>
      <w:marRight w:val="0"/>
      <w:marTop w:val="0"/>
      <w:marBottom w:val="0"/>
      <w:divBdr>
        <w:top w:val="none" w:sz="0" w:space="0" w:color="auto"/>
        <w:left w:val="none" w:sz="0" w:space="0" w:color="auto"/>
        <w:bottom w:val="none" w:sz="0" w:space="0" w:color="auto"/>
        <w:right w:val="none" w:sz="0" w:space="0" w:color="auto"/>
      </w:divBdr>
    </w:div>
    <w:div w:id="970208279">
      <w:bodyDiv w:val="1"/>
      <w:marLeft w:val="0"/>
      <w:marRight w:val="0"/>
      <w:marTop w:val="0"/>
      <w:marBottom w:val="0"/>
      <w:divBdr>
        <w:top w:val="none" w:sz="0" w:space="0" w:color="auto"/>
        <w:left w:val="none" w:sz="0" w:space="0" w:color="auto"/>
        <w:bottom w:val="none" w:sz="0" w:space="0" w:color="auto"/>
        <w:right w:val="none" w:sz="0" w:space="0" w:color="auto"/>
      </w:divBdr>
    </w:div>
    <w:div w:id="1009990340">
      <w:bodyDiv w:val="1"/>
      <w:marLeft w:val="0"/>
      <w:marRight w:val="0"/>
      <w:marTop w:val="0"/>
      <w:marBottom w:val="0"/>
      <w:divBdr>
        <w:top w:val="none" w:sz="0" w:space="0" w:color="auto"/>
        <w:left w:val="none" w:sz="0" w:space="0" w:color="auto"/>
        <w:bottom w:val="none" w:sz="0" w:space="0" w:color="auto"/>
        <w:right w:val="none" w:sz="0" w:space="0" w:color="auto"/>
      </w:divBdr>
    </w:div>
    <w:div w:id="1023626230">
      <w:bodyDiv w:val="1"/>
      <w:marLeft w:val="0"/>
      <w:marRight w:val="0"/>
      <w:marTop w:val="0"/>
      <w:marBottom w:val="0"/>
      <w:divBdr>
        <w:top w:val="none" w:sz="0" w:space="0" w:color="auto"/>
        <w:left w:val="none" w:sz="0" w:space="0" w:color="auto"/>
        <w:bottom w:val="none" w:sz="0" w:space="0" w:color="auto"/>
        <w:right w:val="none" w:sz="0" w:space="0" w:color="auto"/>
      </w:divBdr>
    </w:div>
    <w:div w:id="1051541168">
      <w:bodyDiv w:val="1"/>
      <w:marLeft w:val="0"/>
      <w:marRight w:val="0"/>
      <w:marTop w:val="0"/>
      <w:marBottom w:val="0"/>
      <w:divBdr>
        <w:top w:val="none" w:sz="0" w:space="0" w:color="auto"/>
        <w:left w:val="none" w:sz="0" w:space="0" w:color="auto"/>
        <w:bottom w:val="none" w:sz="0" w:space="0" w:color="auto"/>
        <w:right w:val="none" w:sz="0" w:space="0" w:color="auto"/>
      </w:divBdr>
    </w:div>
    <w:div w:id="1086919687">
      <w:bodyDiv w:val="1"/>
      <w:marLeft w:val="0"/>
      <w:marRight w:val="0"/>
      <w:marTop w:val="0"/>
      <w:marBottom w:val="0"/>
      <w:divBdr>
        <w:top w:val="none" w:sz="0" w:space="0" w:color="auto"/>
        <w:left w:val="none" w:sz="0" w:space="0" w:color="auto"/>
        <w:bottom w:val="none" w:sz="0" w:space="0" w:color="auto"/>
        <w:right w:val="none" w:sz="0" w:space="0" w:color="auto"/>
      </w:divBdr>
    </w:div>
    <w:div w:id="1169759072">
      <w:bodyDiv w:val="1"/>
      <w:marLeft w:val="0"/>
      <w:marRight w:val="0"/>
      <w:marTop w:val="0"/>
      <w:marBottom w:val="0"/>
      <w:divBdr>
        <w:top w:val="none" w:sz="0" w:space="0" w:color="auto"/>
        <w:left w:val="none" w:sz="0" w:space="0" w:color="auto"/>
        <w:bottom w:val="none" w:sz="0" w:space="0" w:color="auto"/>
        <w:right w:val="none" w:sz="0" w:space="0" w:color="auto"/>
      </w:divBdr>
    </w:div>
    <w:div w:id="1316841263">
      <w:bodyDiv w:val="1"/>
      <w:marLeft w:val="0"/>
      <w:marRight w:val="0"/>
      <w:marTop w:val="0"/>
      <w:marBottom w:val="0"/>
      <w:divBdr>
        <w:top w:val="none" w:sz="0" w:space="0" w:color="auto"/>
        <w:left w:val="none" w:sz="0" w:space="0" w:color="auto"/>
        <w:bottom w:val="none" w:sz="0" w:space="0" w:color="auto"/>
        <w:right w:val="none" w:sz="0" w:space="0" w:color="auto"/>
      </w:divBdr>
    </w:div>
    <w:div w:id="1391419963">
      <w:bodyDiv w:val="1"/>
      <w:marLeft w:val="0"/>
      <w:marRight w:val="0"/>
      <w:marTop w:val="0"/>
      <w:marBottom w:val="0"/>
      <w:divBdr>
        <w:top w:val="none" w:sz="0" w:space="0" w:color="auto"/>
        <w:left w:val="none" w:sz="0" w:space="0" w:color="auto"/>
        <w:bottom w:val="none" w:sz="0" w:space="0" w:color="auto"/>
        <w:right w:val="none" w:sz="0" w:space="0" w:color="auto"/>
      </w:divBdr>
    </w:div>
    <w:div w:id="1614745932">
      <w:bodyDiv w:val="1"/>
      <w:marLeft w:val="0"/>
      <w:marRight w:val="0"/>
      <w:marTop w:val="0"/>
      <w:marBottom w:val="0"/>
      <w:divBdr>
        <w:top w:val="none" w:sz="0" w:space="0" w:color="auto"/>
        <w:left w:val="none" w:sz="0" w:space="0" w:color="auto"/>
        <w:bottom w:val="none" w:sz="0" w:space="0" w:color="auto"/>
        <w:right w:val="none" w:sz="0" w:space="0" w:color="auto"/>
      </w:divBdr>
    </w:div>
    <w:div w:id="1647710040">
      <w:bodyDiv w:val="1"/>
      <w:marLeft w:val="0"/>
      <w:marRight w:val="0"/>
      <w:marTop w:val="0"/>
      <w:marBottom w:val="0"/>
      <w:divBdr>
        <w:top w:val="none" w:sz="0" w:space="0" w:color="auto"/>
        <w:left w:val="none" w:sz="0" w:space="0" w:color="auto"/>
        <w:bottom w:val="none" w:sz="0" w:space="0" w:color="auto"/>
        <w:right w:val="none" w:sz="0" w:space="0" w:color="auto"/>
      </w:divBdr>
    </w:div>
    <w:div w:id="1663504409">
      <w:bodyDiv w:val="1"/>
      <w:marLeft w:val="0"/>
      <w:marRight w:val="0"/>
      <w:marTop w:val="0"/>
      <w:marBottom w:val="0"/>
      <w:divBdr>
        <w:top w:val="none" w:sz="0" w:space="0" w:color="auto"/>
        <w:left w:val="none" w:sz="0" w:space="0" w:color="auto"/>
        <w:bottom w:val="none" w:sz="0" w:space="0" w:color="auto"/>
        <w:right w:val="none" w:sz="0" w:space="0" w:color="auto"/>
      </w:divBdr>
    </w:div>
    <w:div w:id="1699963025">
      <w:bodyDiv w:val="1"/>
      <w:marLeft w:val="0"/>
      <w:marRight w:val="0"/>
      <w:marTop w:val="0"/>
      <w:marBottom w:val="0"/>
      <w:divBdr>
        <w:top w:val="none" w:sz="0" w:space="0" w:color="auto"/>
        <w:left w:val="none" w:sz="0" w:space="0" w:color="auto"/>
        <w:bottom w:val="none" w:sz="0" w:space="0" w:color="auto"/>
        <w:right w:val="none" w:sz="0" w:space="0" w:color="auto"/>
      </w:divBdr>
    </w:div>
    <w:div w:id="1802577646">
      <w:bodyDiv w:val="1"/>
      <w:marLeft w:val="0"/>
      <w:marRight w:val="0"/>
      <w:marTop w:val="0"/>
      <w:marBottom w:val="0"/>
      <w:divBdr>
        <w:top w:val="none" w:sz="0" w:space="0" w:color="auto"/>
        <w:left w:val="none" w:sz="0" w:space="0" w:color="auto"/>
        <w:bottom w:val="none" w:sz="0" w:space="0" w:color="auto"/>
        <w:right w:val="none" w:sz="0" w:space="0" w:color="auto"/>
      </w:divBdr>
    </w:div>
    <w:div w:id="1866408932">
      <w:bodyDiv w:val="1"/>
      <w:marLeft w:val="0"/>
      <w:marRight w:val="0"/>
      <w:marTop w:val="0"/>
      <w:marBottom w:val="0"/>
      <w:divBdr>
        <w:top w:val="none" w:sz="0" w:space="0" w:color="auto"/>
        <w:left w:val="none" w:sz="0" w:space="0" w:color="auto"/>
        <w:bottom w:val="none" w:sz="0" w:space="0" w:color="auto"/>
        <w:right w:val="none" w:sz="0" w:space="0" w:color="auto"/>
      </w:divBdr>
    </w:div>
    <w:div w:id="2051105784">
      <w:bodyDiv w:val="1"/>
      <w:marLeft w:val="0"/>
      <w:marRight w:val="0"/>
      <w:marTop w:val="0"/>
      <w:marBottom w:val="0"/>
      <w:divBdr>
        <w:top w:val="none" w:sz="0" w:space="0" w:color="auto"/>
        <w:left w:val="none" w:sz="0" w:space="0" w:color="auto"/>
        <w:bottom w:val="none" w:sz="0" w:space="0" w:color="auto"/>
        <w:right w:val="none" w:sz="0" w:space="0" w:color="auto"/>
      </w:divBdr>
    </w:div>
    <w:div w:id="2118064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53.png" Id="rId63" /><Relationship Type="http://schemas.openxmlformats.org/officeDocument/2006/relationships/image" Target="media/image58.png" Id="rId68" /><Relationship Type="http://schemas.openxmlformats.org/officeDocument/2006/relationships/image" Target="media/image74.png" Id="rId84" /><Relationship Type="http://schemas.openxmlformats.org/officeDocument/2006/relationships/image" Target="media/image79.jpg" Id="rId89" /><Relationship Type="http://schemas.openxmlformats.org/officeDocument/2006/relationships/image" Target="media/image6.png" Id="rId16" /><Relationship Type="http://schemas.openxmlformats.org/officeDocument/2006/relationships/footer" Target="footer1.xml" Id="rId11"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43.png" Id="rId53" /><Relationship Type="http://schemas.openxmlformats.org/officeDocument/2006/relationships/image" Target="media/image48.png" Id="rId58" /><Relationship Type="http://schemas.openxmlformats.org/officeDocument/2006/relationships/image" Target="media/image64.png" Id="rId74" /><Relationship Type="http://schemas.openxmlformats.org/officeDocument/2006/relationships/image" Target="media/image69.png" Id="rId79" /><Relationship Type="http://schemas.openxmlformats.org/officeDocument/2006/relationships/theme" Target="theme/theme1.xml" Id="rId102" /><Relationship Type="http://schemas.openxmlformats.org/officeDocument/2006/relationships/settings" Target="settings.xml" Id="rId5" /><Relationship Type="http://schemas.openxmlformats.org/officeDocument/2006/relationships/image" Target="media/image80.jpg" Id="rId90" /><Relationship Type="http://schemas.openxmlformats.org/officeDocument/2006/relationships/oleObject" Target="embeddings/oleObject1.bin" Id="rId95"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image" Target="media/image54.png" Id="rId64" /><Relationship Type="http://schemas.openxmlformats.org/officeDocument/2006/relationships/image" Target="media/image59.png" Id="rId69" /><Relationship Type="http://schemas.openxmlformats.org/officeDocument/2006/relationships/image" Target="media/image70.png" Id="rId80" /><Relationship Type="http://schemas.openxmlformats.org/officeDocument/2006/relationships/image" Target="media/image75.png" Id="rId85" /><Relationship Type="http://schemas.openxmlformats.org/officeDocument/2006/relationships/footer" Target="footer2.xml"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image" Target="media/image49.png" Id="rId59" /><Relationship Type="http://schemas.openxmlformats.org/officeDocument/2006/relationships/image" Target="media/image57.png" Id="rId67" /><Relationship Type="http://schemas.microsoft.com/office/2020/10/relationships/intelligence" Target="intelligence2.xml" Id="rId103"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44.png" Id="rId54" /><Relationship Type="http://schemas.openxmlformats.org/officeDocument/2006/relationships/image" Target="media/image52.png" Id="rId62" /><Relationship Type="http://schemas.openxmlformats.org/officeDocument/2006/relationships/image" Target="media/image60.png" Id="rId70" /><Relationship Type="http://schemas.openxmlformats.org/officeDocument/2006/relationships/image" Target="media/image65.png" Id="rId75" /><Relationship Type="http://schemas.openxmlformats.org/officeDocument/2006/relationships/image" Target="media/image73.png" Id="rId83" /><Relationship Type="http://schemas.openxmlformats.org/officeDocument/2006/relationships/image" Target="media/image78.jpg" Id="rId88" /><Relationship Type="http://schemas.openxmlformats.org/officeDocument/2006/relationships/hyperlink" Target="https://www.w3.org/TR/mwabp/" TargetMode="External" Id="rId91" /><Relationship Type="http://schemas.openxmlformats.org/officeDocument/2006/relationships/oleObject" Target="embeddings/oleObject2.bin" Id="rId96"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image" Target="media/image39.png" Id="rId49" /><Relationship Type="http://schemas.openxmlformats.org/officeDocument/2006/relationships/image" Target="media/image47.png" Id="rId57" /><Relationship Type="http://schemas.openxmlformats.org/officeDocument/2006/relationships/image" Target="media/image2.png" Id="rId10"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image" Target="media/image63.png" Id="rId73" /><Relationship Type="http://schemas.openxmlformats.org/officeDocument/2006/relationships/image" Target="media/image68.png" Id="rId78" /><Relationship Type="http://schemas.openxmlformats.org/officeDocument/2006/relationships/image" Target="media/image71.png" Id="rId81" /><Relationship Type="http://schemas.openxmlformats.org/officeDocument/2006/relationships/image" Target="media/image76.png" Id="rId86" /><Relationship Type="http://schemas.openxmlformats.org/officeDocument/2006/relationships/image" Target="media/image81.png" Id="rId94" /><Relationship Type="http://schemas.openxmlformats.org/officeDocument/2006/relationships/footer" Target="footer3.xml" Id="rId99" /><Relationship Type="http://schemas.openxmlformats.org/officeDocument/2006/relationships/fontTable" Target="fontTable.xml" Id="rId101" /><Relationship Type="http://schemas.openxmlformats.org/officeDocument/2006/relationships/styles" Target="styles.xml" Id="rId4" /><Relationship Type="http://schemas.openxmlformats.org/officeDocument/2006/relationships/image" Target="media/image1.emf"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9.png" Id="rId39" /><Relationship Type="http://schemas.openxmlformats.org/officeDocument/2006/relationships/image" Target="media/image24.png" Id="rId34"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image" Target="media/image66.png" Id="rId76" /><Relationship Type="http://schemas.openxmlformats.org/officeDocument/2006/relationships/oleObject" Target="embeddings/oleObject3.bin" Id="rId97" /><Relationship Type="http://schemas.openxmlformats.org/officeDocument/2006/relationships/footnotes" Target="footnotes.xml" Id="rId7" /><Relationship Type="http://schemas.openxmlformats.org/officeDocument/2006/relationships/image" Target="media/image61.png" Id="rId71" /><Relationship Type="http://schemas.openxmlformats.org/officeDocument/2006/relationships/hyperlink" Target="https://owasp.org/Top10/" TargetMode="External" Id="rId92"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56.png" Id="rId66" /><Relationship Type="http://schemas.openxmlformats.org/officeDocument/2006/relationships/image" Target="media/image77.png" Id="rId87" /><Relationship Type="http://schemas.openxmlformats.org/officeDocument/2006/relationships/image" Target="media/image51.png" Id="rId61" /><Relationship Type="http://schemas.openxmlformats.org/officeDocument/2006/relationships/image" Target="media/image72.png" Id="rId8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46.png" Id="rId56" /><Relationship Type="http://schemas.openxmlformats.org/officeDocument/2006/relationships/image" Target="media/image67.png" Id="rId77" /><Relationship Type="http://schemas.openxmlformats.org/officeDocument/2006/relationships/footer" Target="footer4.xml" Id="rId100" /><Relationship Type="http://schemas.openxmlformats.org/officeDocument/2006/relationships/endnotes" Target="endnotes.xml" Id="rId8" /><Relationship Type="http://schemas.openxmlformats.org/officeDocument/2006/relationships/image" Target="media/image41.png" Id="rId51" /><Relationship Type="http://schemas.openxmlformats.org/officeDocument/2006/relationships/image" Target="media/image62.png" Id="rId72" /><Relationship Type="http://schemas.openxmlformats.org/officeDocument/2006/relationships/hyperlink" Target="https://link.springer.com/article/10.1007/s10639-024-12845-2" TargetMode="External" Id="rId93" /><Relationship Type="http://schemas.openxmlformats.org/officeDocument/2006/relationships/image" Target="media/image82.png" Id="rId98" /><Relationship Type="http://schemas.openxmlformats.org/officeDocument/2006/relationships/numbering" Target="numbering.xml" Id="rId3"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d_m\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Cue22</b:Tag>
    <b:SourceType>JournalArticle</b:SourceType>
    <b:Guid>{B5195B5B-2F74-4671-8F09-241DE77A8BE1}</b:Guid>
    <b:Title>Effect of Gamification on the Motivation of Computer Programming Students</b:Title>
    <b:Year>2022</b:Year>
    <b:Author>
      <b:Author>
        <b:NameList>
          <b:Person>
            <b:Last>Cuervo-Cely</b:Last>
            <b:First>K.,</b:First>
            <b:Middle>Restrepo-Calle, F. &amp; Ramirez-Echeverry, J.J.</b:Middle>
          </b:Person>
        </b:NameList>
      </b:Author>
    </b:Author>
    <b:JournalName>Journal of Information Technology Education: Research</b:JournalName>
    <b:Pages>1-23</b:Pages>
    <b:Volume>21</b:Volume>
    <b:DOI>10.28945/4917</b:DOI>
    <b:RefOrder>3</b:RefOrder>
  </b:Source>
  <b:Source>
    <b:Tag>LiM23</b:Tag>
    <b:SourceType>JournalArticle</b:SourceType>
    <b:Guid>{D6B0D0B6-6492-4B3C-B5B7-CE10554A0FA8}</b:Guid>
    <b:Title>Examining the effectiveness of gamification as a tool promoting teaching and learning in educational settings: a meta-analysis</b:Title>
    <b:JournalName>Frontiers in Psychology</b:JournalName>
    <b:Year>2023</b:Year>
    <b:Pages>1253549</b:Pages>
    <b:Author>
      <b:Author>
        <b:NameList>
          <b:Person>
            <b:Last>Li</b:Last>
            <b:First>M.,</b:First>
            <b:Middle>Ma, S. and Shi, Y.</b:Middle>
          </b:Person>
        </b:NameList>
      </b:Author>
    </b:Author>
    <b:Volume>14</b:Volume>
    <b:DOI>10.3389/fpsyg.2023.1253549</b:DOI>
    <b:RefOrder>2</b:RefOrder>
  </b:Source>
  <b:Source>
    <b:Tag>Kar19</b:Tag>
    <b:SourceType>InternetSite</b:SourceType>
    <b:Guid>{3D913D72-DBA4-4040-A7A9-14234069A636}</b:Guid>
    <b:Author>
      <b:Author>
        <b:NameList>
          <b:Person>
            <b:Last>Flinders</b:Last>
            <b:First>Karl</b:First>
          </b:Person>
        </b:NameList>
      </b:Author>
    </b:Author>
    <b:Title>Computer science undergraduates most likely to drop out</b:Title>
    <b:Year>2019</b:Year>
    <b:YearAccessed>2025</b:YearAccessed>
    <b:MonthAccessed>March</b:MonthAccessed>
    <b:DayAccessed>22</b:DayAccessed>
    <b:URL>https://www.computerweekly.com/news/252467745/Computer-science-undergraduates-most-likely-to-drop-out</b:URL>
    <b:RefOrder>4</b:RefOrder>
  </b:Source>
  <b:Source>
    <b:Tag>Waw25</b:Tag>
    <b:SourceType>InternetSite</b:SourceType>
    <b:Guid>{9EBD1026-61F6-4C63-871C-DB7CA6F72E23}</b:Guid>
    <b:Author>
      <b:Author>
        <b:NameList>
          <b:Person>
            <b:Last>Tech</b:Last>
            <b:First>Wawiwa</b:First>
          </b:Person>
        </b:NameList>
      </b:Author>
    </b:Author>
    <b:Title>Why do students drop out of tech studies?</b:Title>
    <b:YearAccessed>2025</b:YearAccessed>
    <b:MonthAccessed>March</b:MonthAccessed>
    <b:DayAccessed>22</b:DayAccessed>
    <b:URL>https://wawiwa-tech.com/blog/why-do-students-drop-out-of-tech-studies/</b:URL>
    <b:RefOrder>5</b:RefOrder>
  </b:Source>
  <b:Source>
    <b:Tag>Apo19</b:Tag>
    <b:SourceType>InternetSite</b:SourceType>
    <b:Guid>{56DCBF1F-C155-45CE-BF83-BA178A563194}</b:Guid>
    <b:Title>The 2019 Gamification at Work Survey</b:Title>
    <b:Year>2019</b:Year>
    <b:Author>
      <b:Author>
        <b:NameList>
          <b:Person>
            <b:Last>Apostolopoulos</b:Last>
            <b:First>A</b:First>
          </b:Person>
        </b:NameList>
      </b:Author>
    </b:Author>
    <b:YearAccessed>2025</b:YearAccessed>
    <b:MonthAccessed>April</b:MonthAccessed>
    <b:DayAccessed>15</b:DayAccessed>
    <b:URL>https://www.talentlms.com/blog/gamification-survey-results/</b:URL>
    <b:RefOrder>1</b:RefOrder>
  </b:Source>
</b:Sources>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8D701DA7-0875-425E-8B0D-EBE7366B9624}">
  <ds:schemaRefs>
    <ds:schemaRef ds:uri="http://schemas.openxmlformats.org/officeDocument/2006/bibliography"/>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Report design (blank).dotx</ap:Template>
  <ap:Application>Microsoft Word for the web</ap:Application>
  <ap:DocSecurity>0</ap:DocSecurity>
  <ap:ScaleCrop>false</ap:ScaleCrop>
  <ap:Company>UAD</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Colin M</dc:creator>
  <keywords/>
  <lastModifiedBy>JOSHUA WILKINS</lastModifiedBy>
  <revision>4</revision>
  <dcterms:created xsi:type="dcterms:W3CDTF">2025-05-03T08:16:00.0000000Z</dcterms:created>
  <dcterms:modified xsi:type="dcterms:W3CDTF">2025-05-05T06:40:58.0586517Z</dcterms:modified>
  <ver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